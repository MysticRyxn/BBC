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83FD9" w14:textId="07C9C09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BB4AEA">
        <w:rPr>
          <w:sz w:val="48"/>
          <w:szCs w:val="48"/>
        </w:rPr>
        <w:t>2.</w:t>
      </w:r>
      <w:r w:rsidR="001566D2">
        <w:rPr>
          <w:sz w:val="48"/>
          <w:szCs w:val="48"/>
        </w:rPr>
        <w:t>4</w:t>
      </w:r>
      <w:r w:rsidRPr="00EA2A08">
        <w:rPr>
          <w:sz w:val="48"/>
          <w:szCs w:val="48"/>
        </w:rPr>
        <w:t xml:space="preserve"> </w:t>
      </w:r>
      <w:r w:rsidR="00923F35">
        <w:rPr>
          <w:sz w:val="48"/>
          <w:szCs w:val="48"/>
        </w:rPr>
        <w:t xml:space="preserve">Sjabloon </w:t>
      </w:r>
      <w:r w:rsidR="00F02AFE">
        <w:rPr>
          <w:sz w:val="48"/>
          <w:szCs w:val="48"/>
        </w:rPr>
        <w:t>Logboek</w:t>
      </w:r>
    </w:p>
    <w:p w14:paraId="12F9CB76" w14:textId="77777777" w:rsidR="0017583A" w:rsidRDefault="0017583A" w:rsidP="00910A2E"/>
    <w:p w14:paraId="13FF1EB9" w14:textId="77777777" w:rsidR="00565A5A" w:rsidRDefault="00565A5A" w:rsidP="00910A2E"/>
    <w:p w14:paraId="3D4A632B" w14:textId="77777777" w:rsidR="00565A5A" w:rsidRDefault="00565A5A" w:rsidP="00910A2E"/>
    <w:p w14:paraId="69CB38CB" w14:textId="77777777" w:rsidR="00565A5A" w:rsidRDefault="00565A5A" w:rsidP="00910A2E"/>
    <w:p w14:paraId="344EAB39" w14:textId="77777777" w:rsidR="00565A5A" w:rsidRDefault="00565A5A" w:rsidP="00910A2E"/>
    <w:p w14:paraId="490B7DA0" w14:textId="77777777" w:rsidR="00565A5A" w:rsidRDefault="00565A5A" w:rsidP="00910A2E"/>
    <w:p w14:paraId="0F1B3504" w14:textId="77777777" w:rsidR="00663C33" w:rsidRDefault="00663C33" w:rsidP="00910A2E"/>
    <w:p w14:paraId="58DF4DBF" w14:textId="77777777" w:rsidR="00565A5A" w:rsidRDefault="00565A5A" w:rsidP="00910A2E"/>
    <w:p w14:paraId="09B68470" w14:textId="77777777" w:rsidR="00565A5A" w:rsidRDefault="00565A5A" w:rsidP="00910A2E"/>
    <w:p w14:paraId="3A036D51" w14:textId="77777777" w:rsidR="00565A5A" w:rsidRDefault="00565A5A" w:rsidP="00910A2E"/>
    <w:p w14:paraId="308591D8" w14:textId="77777777" w:rsidR="00565A5A" w:rsidRDefault="00565A5A" w:rsidP="00910A2E"/>
    <w:p w14:paraId="0F38E802" w14:textId="77777777" w:rsidR="00565A5A" w:rsidRDefault="00565A5A" w:rsidP="00910A2E"/>
    <w:p w14:paraId="152954B8" w14:textId="77777777" w:rsidR="00565A5A" w:rsidRDefault="00565A5A" w:rsidP="00910A2E"/>
    <w:p w14:paraId="6DA3CEF6" w14:textId="77777777" w:rsidR="00565A5A" w:rsidRDefault="00565A5A" w:rsidP="00910A2E"/>
    <w:p w14:paraId="4047B571" w14:textId="77777777" w:rsidR="00565A5A" w:rsidRDefault="00565A5A" w:rsidP="00910A2E"/>
    <w:p w14:paraId="1A08967B" w14:textId="77777777" w:rsidR="00565A5A" w:rsidRDefault="00565A5A" w:rsidP="00910A2E"/>
    <w:p w14:paraId="5681ABC6" w14:textId="77777777" w:rsidR="00565A5A" w:rsidRDefault="00565A5A" w:rsidP="00910A2E"/>
    <w:p w14:paraId="47A7A285" w14:textId="77777777" w:rsidR="00565A5A" w:rsidRDefault="00565A5A" w:rsidP="00910A2E"/>
    <w:p w14:paraId="0512AF1F" w14:textId="77777777" w:rsidR="00565A5A" w:rsidRDefault="00565A5A" w:rsidP="00910A2E"/>
    <w:p w14:paraId="38D4F3D5" w14:textId="77777777" w:rsidR="00565A5A" w:rsidRDefault="00565A5A" w:rsidP="00910A2E"/>
    <w:p w14:paraId="5C9AF55D" w14:textId="77777777" w:rsidR="00565A5A" w:rsidRDefault="00565A5A" w:rsidP="00910A2E"/>
    <w:p w14:paraId="3FC3D976" w14:textId="77777777" w:rsidR="00565A5A" w:rsidRDefault="00565A5A" w:rsidP="00910A2E"/>
    <w:p w14:paraId="577A5430" w14:textId="77777777" w:rsidR="00565A5A" w:rsidRDefault="00565A5A" w:rsidP="00910A2E"/>
    <w:p w14:paraId="0AFCAADB" w14:textId="77777777" w:rsidR="00565A5A" w:rsidRDefault="00565A5A" w:rsidP="00910A2E"/>
    <w:p w14:paraId="1A3338E0" w14:textId="77777777" w:rsidR="00565A5A" w:rsidRDefault="00565A5A" w:rsidP="00910A2E"/>
    <w:p w14:paraId="3A19AE62" w14:textId="77777777" w:rsidR="00565A5A" w:rsidRDefault="00565A5A" w:rsidP="00910A2E"/>
    <w:p w14:paraId="0643CA9C" w14:textId="77777777" w:rsidR="00565A5A" w:rsidRDefault="00565A5A" w:rsidP="00910A2E"/>
    <w:p w14:paraId="71C07073" w14:textId="77777777" w:rsidR="00565A5A" w:rsidRDefault="00565A5A" w:rsidP="00910A2E"/>
    <w:p w14:paraId="7EA6EB4D" w14:textId="77777777" w:rsidR="00565A5A" w:rsidRDefault="00565A5A" w:rsidP="00910A2E"/>
    <w:p w14:paraId="649DEF2B" w14:textId="77777777" w:rsidR="00565A5A" w:rsidRDefault="00565A5A" w:rsidP="00910A2E"/>
    <w:p w14:paraId="19ED2AC0" w14:textId="77777777" w:rsidR="00565A5A" w:rsidRDefault="00565A5A" w:rsidP="00910A2E"/>
    <w:p w14:paraId="3A8DD15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24323FFE" w14:textId="77777777" w:rsidR="006A0319" w:rsidRDefault="006A0319" w:rsidP="006A0319">
      <w:pPr>
        <w:pStyle w:val="Kop1"/>
      </w:pPr>
      <w:r>
        <w:lastRenderedPageBreak/>
        <w:t>Logboek</w:t>
      </w:r>
    </w:p>
    <w:p w14:paraId="36CDCBE1" w14:textId="77777777" w:rsidR="006A0319" w:rsidRDefault="006A0319" w:rsidP="006A0319">
      <w:bookmarkStart w:id="0" w:name="_Hlk83132642"/>
      <w:r>
        <w:t>Op basis van dit sjabloon ga je een logboek bijhouden. Onderstaande tabel kun je zo vaak kopiëren als je nodig hebt.</w:t>
      </w:r>
    </w:p>
    <w:p w14:paraId="10133558" w14:textId="77777777" w:rsidR="006A0319" w:rsidRDefault="006A0319" w:rsidP="006A0319"/>
    <w:tbl>
      <w:tblPr>
        <w:tblStyle w:val="Tabelraster"/>
        <w:tblW w:w="12895" w:type="dxa"/>
        <w:tblLook w:val="04A0" w:firstRow="1" w:lastRow="0" w:firstColumn="1" w:lastColumn="0" w:noHBand="0" w:noVBand="1"/>
      </w:tblPr>
      <w:tblGrid>
        <w:gridCol w:w="839"/>
        <w:gridCol w:w="2284"/>
        <w:gridCol w:w="2221"/>
        <w:gridCol w:w="7551"/>
      </w:tblGrid>
      <w:tr w:rsidR="00E73F39" w14:paraId="717E57D6" w14:textId="77777777" w:rsidTr="00F20555">
        <w:tc>
          <w:tcPr>
            <w:tcW w:w="885" w:type="dxa"/>
            <w:shd w:val="clear" w:color="auto" w:fill="785E7C" w:themeFill="accent3"/>
          </w:tcPr>
          <w:p w14:paraId="4BF22E69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 w:rsidRPr="00C876A5">
              <w:rPr>
                <w:b/>
                <w:bCs/>
                <w:color w:val="FFFFFF" w:themeColor="background1"/>
                <w:lang w:eastAsia="nl-NL"/>
              </w:rPr>
              <w:t>Datum</w:t>
            </w:r>
          </w:p>
        </w:tc>
        <w:tc>
          <w:tcPr>
            <w:tcW w:w="12010" w:type="dxa"/>
            <w:gridSpan w:val="3"/>
            <w:shd w:val="clear" w:color="auto" w:fill="EDE3EE" w:themeFill="accent2" w:themeFillTint="66"/>
          </w:tcPr>
          <w:p w14:paraId="24EB49E3" w14:textId="3462C03F" w:rsidR="006A0319" w:rsidRDefault="00E06FA4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4-6-2025</w:t>
            </w:r>
          </w:p>
        </w:tc>
      </w:tr>
      <w:tr w:rsidR="00E73F39" w14:paraId="4B7D7FBC" w14:textId="77777777" w:rsidTr="00F20555">
        <w:tc>
          <w:tcPr>
            <w:tcW w:w="885" w:type="dxa"/>
            <w:shd w:val="clear" w:color="auto" w:fill="785E7C" w:themeFill="accent3"/>
          </w:tcPr>
          <w:p w14:paraId="16FCACCC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 w:rsidRPr="00C876A5">
              <w:rPr>
                <w:b/>
                <w:bCs/>
                <w:color w:val="FFFFFF" w:themeColor="background1"/>
                <w:lang w:eastAsia="nl-NL"/>
              </w:rPr>
              <w:t>Tijd</w:t>
            </w:r>
          </w:p>
        </w:tc>
        <w:tc>
          <w:tcPr>
            <w:tcW w:w="5206" w:type="dxa"/>
            <w:shd w:val="clear" w:color="auto" w:fill="785E7C" w:themeFill="accent3"/>
          </w:tcPr>
          <w:p w14:paraId="767DD1EB" w14:textId="77777777" w:rsidR="006A0319" w:rsidRPr="00C876A5" w:rsidRDefault="006A0319" w:rsidP="00F20555">
            <w:pPr>
              <w:pStyle w:val="Geenafstand"/>
              <w:rPr>
                <w:b/>
                <w:bCs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Omschrijving kwetsbaarheid</w:t>
            </w:r>
          </w:p>
        </w:tc>
        <w:tc>
          <w:tcPr>
            <w:tcW w:w="3402" w:type="dxa"/>
            <w:shd w:val="clear" w:color="auto" w:fill="785E7C" w:themeFill="accent3"/>
          </w:tcPr>
          <w:p w14:paraId="53EB0CF8" w14:textId="77777777" w:rsidR="006A0319" w:rsidRPr="00C876A5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Actie uitgevoerd</w:t>
            </w:r>
          </w:p>
        </w:tc>
        <w:tc>
          <w:tcPr>
            <w:tcW w:w="3402" w:type="dxa"/>
            <w:shd w:val="clear" w:color="auto" w:fill="785E7C" w:themeFill="accent3"/>
          </w:tcPr>
          <w:p w14:paraId="7B5D75CF" w14:textId="77777777" w:rsidR="006A0319" w:rsidRDefault="006A0319" w:rsidP="00F20555">
            <w:pPr>
              <w:pStyle w:val="Geenafstand"/>
              <w:rPr>
                <w:b/>
                <w:bCs/>
                <w:color w:val="FFFFFF" w:themeColor="background1"/>
                <w:lang w:eastAsia="nl-NL"/>
              </w:rPr>
            </w:pPr>
            <w:r>
              <w:rPr>
                <w:b/>
                <w:bCs/>
                <w:color w:val="FFFFFF" w:themeColor="background1"/>
                <w:lang w:eastAsia="nl-NL"/>
              </w:rPr>
              <w:t>Screenshots</w:t>
            </w:r>
          </w:p>
        </w:tc>
      </w:tr>
      <w:tr w:rsidR="00E73F39" w14:paraId="51FB726D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289A1AC0" w14:textId="26013400" w:rsidR="006A0319" w:rsidRDefault="00E06FA4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13:22</w:t>
            </w:r>
          </w:p>
        </w:tc>
        <w:tc>
          <w:tcPr>
            <w:tcW w:w="5206" w:type="dxa"/>
            <w:shd w:val="clear" w:color="auto" w:fill="EDE3EE" w:themeFill="accent2" w:themeFillTint="66"/>
          </w:tcPr>
          <w:p w14:paraId="3B010E38" w14:textId="5D496D30" w:rsidR="006A0319" w:rsidRDefault="00E06FA4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Firewall is uitgezet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328B4559" w14:textId="3AB44C9E" w:rsidR="006A0319" w:rsidRDefault="00E06FA4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Firewall aangezet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6DF9F2A6" w14:textId="77777777" w:rsidR="006A0319" w:rsidRDefault="00E06FA4" w:rsidP="00F20555">
            <w:pPr>
              <w:pStyle w:val="Geenafstand"/>
              <w:rPr>
                <w:lang w:eastAsia="nl-NL"/>
              </w:rPr>
            </w:pPr>
            <w:r w:rsidRPr="00E06FA4">
              <w:rPr>
                <w:lang w:eastAsia="nl-NL"/>
              </w:rPr>
              <w:drawing>
                <wp:inline distT="0" distB="0" distL="0" distR="0" wp14:anchorId="1CB67993" wp14:editId="5960DE7B">
                  <wp:extent cx="3804920" cy="2153005"/>
                  <wp:effectExtent l="0" t="0" r="508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581" cy="216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03A5B" w14:textId="04836E3D" w:rsidR="00E06FA4" w:rsidRDefault="00E06FA4" w:rsidP="00F20555">
            <w:pPr>
              <w:pStyle w:val="Geenafstand"/>
              <w:rPr>
                <w:lang w:eastAsia="nl-NL"/>
              </w:rPr>
            </w:pPr>
            <w:r w:rsidRPr="00E06FA4">
              <w:rPr>
                <w:lang w:eastAsia="nl-NL"/>
              </w:rPr>
              <w:drawing>
                <wp:inline distT="0" distB="0" distL="0" distR="0" wp14:anchorId="4128DDAC" wp14:editId="657E8E21">
                  <wp:extent cx="3804920" cy="2140505"/>
                  <wp:effectExtent l="0" t="0" r="508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90" cy="216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F39" w14:paraId="0EB8D77D" w14:textId="77777777" w:rsidTr="00F20555">
        <w:tc>
          <w:tcPr>
            <w:tcW w:w="885" w:type="dxa"/>
            <w:vAlign w:val="center"/>
          </w:tcPr>
          <w:p w14:paraId="3661905F" w14:textId="5F0D3942" w:rsidR="006A0319" w:rsidRDefault="00E06FA4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13:24</w:t>
            </w:r>
          </w:p>
        </w:tc>
        <w:tc>
          <w:tcPr>
            <w:tcW w:w="5206" w:type="dxa"/>
          </w:tcPr>
          <w:p w14:paraId="57EC5F02" w14:textId="5FD0DC92" w:rsidR="006A0319" w:rsidRDefault="00E06FA4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antivirusbescherming is uitgezet</w:t>
            </w:r>
          </w:p>
        </w:tc>
        <w:tc>
          <w:tcPr>
            <w:tcW w:w="3402" w:type="dxa"/>
          </w:tcPr>
          <w:p w14:paraId="2205A90B" w14:textId="17FEBE94" w:rsidR="006A0319" w:rsidRPr="00C876A5" w:rsidRDefault="00E06FA4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Antivirusbescherming aangezet</w:t>
            </w:r>
          </w:p>
        </w:tc>
        <w:tc>
          <w:tcPr>
            <w:tcW w:w="3402" w:type="dxa"/>
          </w:tcPr>
          <w:p w14:paraId="6E0D78B5" w14:textId="77777777" w:rsidR="006A0319" w:rsidRDefault="00E06FA4" w:rsidP="00F20555">
            <w:pPr>
              <w:pStyle w:val="Geenafstand"/>
              <w:rPr>
                <w:lang w:eastAsia="nl-NL"/>
              </w:rPr>
            </w:pPr>
            <w:r w:rsidRPr="00E06FA4">
              <w:rPr>
                <w:lang w:eastAsia="nl-NL"/>
              </w:rPr>
              <w:drawing>
                <wp:inline distT="0" distB="0" distL="0" distR="0" wp14:anchorId="333F9A09" wp14:editId="2A050B09">
                  <wp:extent cx="3804920" cy="2153005"/>
                  <wp:effectExtent l="0" t="0" r="508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581" cy="216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2D241" w14:textId="2646CCB6" w:rsidR="00E06FA4" w:rsidRDefault="00E06FA4" w:rsidP="00F20555">
            <w:pPr>
              <w:pStyle w:val="Geenafstand"/>
              <w:rPr>
                <w:lang w:eastAsia="nl-NL"/>
              </w:rPr>
            </w:pPr>
            <w:r w:rsidRPr="00E06FA4">
              <w:rPr>
                <w:lang w:eastAsia="nl-NL"/>
              </w:rPr>
              <w:drawing>
                <wp:inline distT="0" distB="0" distL="0" distR="0" wp14:anchorId="05282D20" wp14:editId="7157D148">
                  <wp:extent cx="3804920" cy="2140505"/>
                  <wp:effectExtent l="0" t="0" r="508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190" cy="2160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F39" w14:paraId="57CD1AD6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642FA203" w14:textId="09B93757" w:rsidR="006A0319" w:rsidRDefault="003C1B8B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lastRenderedPageBreak/>
              <w:t>14:05</w:t>
            </w:r>
          </w:p>
        </w:tc>
        <w:tc>
          <w:tcPr>
            <w:tcW w:w="5206" w:type="dxa"/>
            <w:shd w:val="clear" w:color="auto" w:fill="EDE3EE" w:themeFill="accent2" w:themeFillTint="66"/>
          </w:tcPr>
          <w:p w14:paraId="1267317F" w14:textId="3108AC48" w:rsidR="006A0319" w:rsidRDefault="00E06FA4" w:rsidP="00F20555">
            <w:pPr>
              <w:pStyle w:val="Geenafstand"/>
              <w:rPr>
                <w:lang w:eastAsia="nl-NL"/>
              </w:rPr>
            </w:pPr>
            <w:r>
              <w:t>Er is een virusinfectie.</w:t>
            </w:r>
          </w:p>
        </w:tc>
        <w:tc>
          <w:tcPr>
            <w:tcW w:w="3402" w:type="dxa"/>
            <w:shd w:val="clear" w:color="auto" w:fill="EDE3EE" w:themeFill="accent2" w:themeFillTint="66"/>
          </w:tcPr>
          <w:p w14:paraId="1BE297E6" w14:textId="11D3154D" w:rsidR="006A0319" w:rsidRDefault="003C1B8B" w:rsidP="00F20555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Een scan gedaan</w:t>
            </w:r>
            <w:bookmarkStart w:id="1" w:name="_GoBack"/>
            <w:bookmarkEnd w:id="1"/>
          </w:p>
        </w:tc>
        <w:tc>
          <w:tcPr>
            <w:tcW w:w="3402" w:type="dxa"/>
            <w:shd w:val="clear" w:color="auto" w:fill="EDE3EE" w:themeFill="accent2" w:themeFillTint="66"/>
          </w:tcPr>
          <w:p w14:paraId="5EEA2653" w14:textId="2383059D" w:rsidR="006A0319" w:rsidRDefault="003C1B8B" w:rsidP="00F20555">
            <w:pPr>
              <w:pStyle w:val="Geenafstand"/>
              <w:rPr>
                <w:lang w:eastAsia="nl-NL"/>
              </w:rPr>
            </w:pPr>
            <w:r w:rsidRPr="00BB00B6">
              <w:drawing>
                <wp:inline distT="0" distB="0" distL="0" distR="0" wp14:anchorId="747B1493" wp14:editId="219B5D91">
                  <wp:extent cx="3552825" cy="2880404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157" cy="289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F39" w14:paraId="3DF4EB6F" w14:textId="77777777" w:rsidTr="00F20555">
        <w:tc>
          <w:tcPr>
            <w:tcW w:w="885" w:type="dxa"/>
            <w:vAlign w:val="center"/>
          </w:tcPr>
          <w:p w14:paraId="728B7807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</w:tcPr>
          <w:p w14:paraId="6B88A125" w14:textId="60614589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739B0B57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1E0EEF09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</w:tr>
      <w:tr w:rsidR="00E73F39" w14:paraId="2CC88C20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77F8DFE1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EDE3EE" w:themeFill="accent2" w:themeFillTint="66"/>
          </w:tcPr>
          <w:p w14:paraId="21B1C3C9" w14:textId="0EB58C03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3BB0B20A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04AAF012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</w:tr>
      <w:tr w:rsidR="00E73F39" w14:paraId="4737470F" w14:textId="77777777" w:rsidTr="00F20555">
        <w:tc>
          <w:tcPr>
            <w:tcW w:w="885" w:type="dxa"/>
            <w:vAlign w:val="center"/>
          </w:tcPr>
          <w:p w14:paraId="24B47A33" w14:textId="1CF71895" w:rsidR="00E06FA4" w:rsidRDefault="003C1B8B" w:rsidP="00E06FA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14:06</w:t>
            </w:r>
          </w:p>
        </w:tc>
        <w:tc>
          <w:tcPr>
            <w:tcW w:w="5206" w:type="dxa"/>
          </w:tcPr>
          <w:p w14:paraId="3AC0B073" w14:textId="40F76CAA" w:rsidR="00E06FA4" w:rsidRDefault="00E06FA4" w:rsidP="00E06FA4">
            <w:pPr>
              <w:pStyle w:val="Geenafstand"/>
              <w:rPr>
                <w:lang w:eastAsia="nl-NL"/>
              </w:rPr>
            </w:pPr>
            <w:r>
              <w:t>Een remote accesstool is geïnstalleerd en actief waardoor er op ongecontroleerde wijze toegang verkregen ka worden tot de database server.</w:t>
            </w:r>
          </w:p>
        </w:tc>
        <w:tc>
          <w:tcPr>
            <w:tcW w:w="3402" w:type="dxa"/>
          </w:tcPr>
          <w:p w14:paraId="0D3DEEEB" w14:textId="514266E8" w:rsidR="00E06FA4" w:rsidRDefault="003C1B8B" w:rsidP="00E06FA4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In event viewer gecheckt.</w:t>
            </w:r>
          </w:p>
        </w:tc>
        <w:tc>
          <w:tcPr>
            <w:tcW w:w="3402" w:type="dxa"/>
          </w:tcPr>
          <w:p w14:paraId="71EAC666" w14:textId="77777777" w:rsidR="00E06FA4" w:rsidRDefault="00E73F39" w:rsidP="00E06FA4">
            <w:pPr>
              <w:pStyle w:val="Geenafstand"/>
              <w:rPr>
                <w:lang w:eastAsia="nl-NL"/>
              </w:rPr>
            </w:pPr>
            <w:r w:rsidRPr="001A164B">
              <w:rPr>
                <w:noProof/>
              </w:rPr>
              <w:drawing>
                <wp:inline distT="0" distB="0" distL="0" distR="0" wp14:anchorId="628BA546" wp14:editId="316A1673">
                  <wp:extent cx="4362450" cy="2264415"/>
                  <wp:effectExtent l="0" t="0" r="0" b="254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088" cy="227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35742" w14:textId="11AC443F" w:rsidR="00E73F39" w:rsidRDefault="00E73F39" w:rsidP="00E06FA4">
            <w:pPr>
              <w:pStyle w:val="Geenafstand"/>
              <w:rPr>
                <w:lang w:eastAsia="nl-NL"/>
              </w:rPr>
            </w:pPr>
            <w:r w:rsidRPr="001A164B">
              <w:rPr>
                <w:noProof/>
              </w:rPr>
              <w:lastRenderedPageBreak/>
              <w:drawing>
                <wp:inline distT="0" distB="0" distL="0" distR="0" wp14:anchorId="18C2E135" wp14:editId="10BD3845">
                  <wp:extent cx="4657725" cy="2618943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602" cy="263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F39" w14:paraId="5934B9AA" w14:textId="77777777" w:rsidTr="00F20555">
        <w:tc>
          <w:tcPr>
            <w:tcW w:w="885" w:type="dxa"/>
            <w:shd w:val="clear" w:color="auto" w:fill="EDE3EE" w:themeFill="accent2" w:themeFillTint="66"/>
            <w:vAlign w:val="center"/>
          </w:tcPr>
          <w:p w14:paraId="2EADDA40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EDE3EE" w:themeFill="accent2" w:themeFillTint="66"/>
          </w:tcPr>
          <w:p w14:paraId="5E9A8DE2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6A41FFA0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EDE3EE" w:themeFill="accent2" w:themeFillTint="66"/>
          </w:tcPr>
          <w:p w14:paraId="00F885E1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</w:tr>
      <w:tr w:rsidR="00E73F39" w:rsidRPr="0006166F" w14:paraId="6CCFA420" w14:textId="77777777" w:rsidTr="00F20555">
        <w:tc>
          <w:tcPr>
            <w:tcW w:w="885" w:type="dxa"/>
            <w:shd w:val="clear" w:color="auto" w:fill="auto"/>
            <w:vAlign w:val="center"/>
          </w:tcPr>
          <w:p w14:paraId="56C3A00D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5206" w:type="dxa"/>
            <w:shd w:val="clear" w:color="auto" w:fill="auto"/>
          </w:tcPr>
          <w:p w14:paraId="29DFEA3E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  <w:shd w:val="clear" w:color="auto" w:fill="auto"/>
          </w:tcPr>
          <w:p w14:paraId="0E2A05FF" w14:textId="77777777" w:rsidR="00E06FA4" w:rsidRPr="0006166F" w:rsidRDefault="00E06FA4" w:rsidP="00E06FA4">
            <w:pPr>
              <w:pStyle w:val="Geenafstand"/>
              <w:rPr>
                <w:lang w:eastAsia="nl-NL"/>
              </w:rPr>
            </w:pPr>
          </w:p>
        </w:tc>
        <w:tc>
          <w:tcPr>
            <w:tcW w:w="3402" w:type="dxa"/>
          </w:tcPr>
          <w:p w14:paraId="7D34C753" w14:textId="77777777" w:rsidR="00E06FA4" w:rsidRDefault="00E06FA4" w:rsidP="00E06FA4">
            <w:pPr>
              <w:pStyle w:val="Geenafstand"/>
              <w:rPr>
                <w:lang w:eastAsia="nl-NL"/>
              </w:rPr>
            </w:pPr>
          </w:p>
        </w:tc>
      </w:tr>
      <w:bookmarkEnd w:id="0"/>
    </w:tbl>
    <w:p w14:paraId="49942B3C" w14:textId="77777777" w:rsidR="00B506ED" w:rsidRDefault="00B506ED" w:rsidP="006A0319">
      <w:pPr>
        <w:pStyle w:val="Kop1"/>
      </w:pPr>
    </w:p>
    <w:sectPr w:rsidR="00B506ED" w:rsidSect="006A0319">
      <w:headerReference w:type="default" r:id="rId17"/>
      <w:footerReference w:type="default" r:id="rId18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0D250" w14:textId="77777777" w:rsidR="005E36C2" w:rsidRDefault="005E36C2" w:rsidP="00910A2E">
      <w:pPr>
        <w:spacing w:line="240" w:lineRule="auto"/>
      </w:pPr>
      <w:r>
        <w:separator/>
      </w:r>
    </w:p>
  </w:endnote>
  <w:endnote w:type="continuationSeparator" w:id="0">
    <w:p w14:paraId="7401978E" w14:textId="77777777" w:rsidR="005E36C2" w:rsidRDefault="005E36C2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B4E97" w14:textId="782A9FDF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835F46A" wp14:editId="08EE61D9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D91BC7">
      <w:t>2.4 Sjabloon Logboek</w:t>
    </w:r>
    <w:r w:rsidRPr="00393111">
      <w:t xml:space="preserve"> - </w:t>
    </w:r>
    <w:r w:rsidR="00D91BC7" w:rsidRPr="00C30ED1">
      <w:t>EX_IT20_EP8_P2-K2_</w:t>
    </w:r>
    <w:r w:rsidR="008B419A">
      <w:t>1A2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561B" w14:textId="77777777" w:rsidR="005E36C2" w:rsidRDefault="005E36C2" w:rsidP="00910A2E">
      <w:pPr>
        <w:spacing w:line="240" w:lineRule="auto"/>
      </w:pPr>
      <w:r>
        <w:separator/>
      </w:r>
    </w:p>
  </w:footnote>
  <w:footnote w:type="continuationSeparator" w:id="0">
    <w:p w14:paraId="328F0DE5" w14:textId="77777777" w:rsidR="005E36C2" w:rsidRDefault="005E36C2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DC904" w14:textId="77777777" w:rsidR="00910A2E" w:rsidRDefault="005E36C2">
    <w:pPr>
      <w:pStyle w:val="Koptekst"/>
    </w:pPr>
    <w:r>
      <w:rPr>
        <w:noProof/>
      </w:rPr>
      <w:pict w14:anchorId="48C64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-1.6pt;margin-top:-.2pt;width:595.2pt;height:841.9pt;z-index:-251658752;mso-position-horizontal-relative:page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BD35D" w14:textId="25187473" w:rsidR="00F02AFE" w:rsidRDefault="00F02AF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15E12"/>
    <w:multiLevelType w:val="hybridMultilevel"/>
    <w:tmpl w:val="70E2EF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2715"/>
    <w:multiLevelType w:val="hybridMultilevel"/>
    <w:tmpl w:val="1FF0A8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45E81"/>
    <w:multiLevelType w:val="hybridMultilevel"/>
    <w:tmpl w:val="3E489A24"/>
    <w:lvl w:ilvl="0" w:tplc="F7DEAE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5"/>
  </w:num>
  <w:num w:numId="4">
    <w:abstractNumId w:val="42"/>
  </w:num>
  <w:num w:numId="5">
    <w:abstractNumId w:val="16"/>
  </w:num>
  <w:num w:numId="6">
    <w:abstractNumId w:val="39"/>
  </w:num>
  <w:num w:numId="7">
    <w:abstractNumId w:val="0"/>
  </w:num>
  <w:num w:numId="8">
    <w:abstractNumId w:val="45"/>
  </w:num>
  <w:num w:numId="9">
    <w:abstractNumId w:val="23"/>
  </w:num>
  <w:num w:numId="10">
    <w:abstractNumId w:val="32"/>
  </w:num>
  <w:num w:numId="11">
    <w:abstractNumId w:val="34"/>
  </w:num>
  <w:num w:numId="12">
    <w:abstractNumId w:val="15"/>
  </w:num>
  <w:num w:numId="13">
    <w:abstractNumId w:val="33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7"/>
  </w:num>
  <w:num w:numId="20">
    <w:abstractNumId w:val="28"/>
  </w:num>
  <w:num w:numId="21">
    <w:abstractNumId w:val="46"/>
  </w:num>
  <w:num w:numId="22">
    <w:abstractNumId w:val="38"/>
  </w:num>
  <w:num w:numId="23">
    <w:abstractNumId w:val="31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5"/>
  </w:num>
  <w:num w:numId="30">
    <w:abstractNumId w:val="22"/>
  </w:num>
  <w:num w:numId="31">
    <w:abstractNumId w:val="9"/>
  </w:num>
  <w:num w:numId="32">
    <w:abstractNumId w:val="11"/>
  </w:num>
  <w:num w:numId="33">
    <w:abstractNumId w:val="41"/>
  </w:num>
  <w:num w:numId="34">
    <w:abstractNumId w:val="37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8"/>
  </w:num>
  <w:num w:numId="40">
    <w:abstractNumId w:val="43"/>
  </w:num>
  <w:num w:numId="41">
    <w:abstractNumId w:val="44"/>
  </w:num>
  <w:num w:numId="42">
    <w:abstractNumId w:val="20"/>
  </w:num>
  <w:num w:numId="43">
    <w:abstractNumId w:val="19"/>
  </w:num>
  <w:num w:numId="44">
    <w:abstractNumId w:val="14"/>
  </w:num>
  <w:num w:numId="45">
    <w:abstractNumId w:val="10"/>
  </w:num>
  <w:num w:numId="46">
    <w:abstractNumId w:val="36"/>
  </w:num>
  <w:num w:numId="47">
    <w:abstractNumId w:val="30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35"/>
    <w:rsid w:val="000172B9"/>
    <w:rsid w:val="00020A26"/>
    <w:rsid w:val="00047C28"/>
    <w:rsid w:val="00071C0F"/>
    <w:rsid w:val="00095F6E"/>
    <w:rsid w:val="000B3B21"/>
    <w:rsid w:val="000C018E"/>
    <w:rsid w:val="000C7207"/>
    <w:rsid w:val="001566D2"/>
    <w:rsid w:val="0017583A"/>
    <w:rsid w:val="001763E3"/>
    <w:rsid w:val="001868DB"/>
    <w:rsid w:val="001A5529"/>
    <w:rsid w:val="001D2FCC"/>
    <w:rsid w:val="001F5A9F"/>
    <w:rsid w:val="00202305"/>
    <w:rsid w:val="00203888"/>
    <w:rsid w:val="002079D1"/>
    <w:rsid w:val="00222C61"/>
    <w:rsid w:val="002310EA"/>
    <w:rsid w:val="002334EC"/>
    <w:rsid w:val="00237180"/>
    <w:rsid w:val="002447F3"/>
    <w:rsid w:val="00252875"/>
    <w:rsid w:val="0026276D"/>
    <w:rsid w:val="002738AE"/>
    <w:rsid w:val="002757DB"/>
    <w:rsid w:val="002A74C1"/>
    <w:rsid w:val="002F26C9"/>
    <w:rsid w:val="002F3923"/>
    <w:rsid w:val="00320A97"/>
    <w:rsid w:val="003312C6"/>
    <w:rsid w:val="00336966"/>
    <w:rsid w:val="00383605"/>
    <w:rsid w:val="00393111"/>
    <w:rsid w:val="003A2017"/>
    <w:rsid w:val="003C1B8B"/>
    <w:rsid w:val="003C2B73"/>
    <w:rsid w:val="003F2FF7"/>
    <w:rsid w:val="00424AEA"/>
    <w:rsid w:val="00453FAC"/>
    <w:rsid w:val="00457117"/>
    <w:rsid w:val="004758DF"/>
    <w:rsid w:val="004B13AF"/>
    <w:rsid w:val="004C5B2D"/>
    <w:rsid w:val="004E0DA1"/>
    <w:rsid w:val="00544045"/>
    <w:rsid w:val="00551D1E"/>
    <w:rsid w:val="00565A5A"/>
    <w:rsid w:val="00567AF6"/>
    <w:rsid w:val="00594DA0"/>
    <w:rsid w:val="005A17D8"/>
    <w:rsid w:val="005C4EF9"/>
    <w:rsid w:val="005E36C2"/>
    <w:rsid w:val="00600CB6"/>
    <w:rsid w:val="006069E2"/>
    <w:rsid w:val="00663C33"/>
    <w:rsid w:val="0068714B"/>
    <w:rsid w:val="0069446E"/>
    <w:rsid w:val="006A0319"/>
    <w:rsid w:val="006B5218"/>
    <w:rsid w:val="006C70B1"/>
    <w:rsid w:val="006E1649"/>
    <w:rsid w:val="006E50F8"/>
    <w:rsid w:val="007504B4"/>
    <w:rsid w:val="007A19F4"/>
    <w:rsid w:val="007E4BCF"/>
    <w:rsid w:val="007F3090"/>
    <w:rsid w:val="007F6868"/>
    <w:rsid w:val="0082745D"/>
    <w:rsid w:val="00837330"/>
    <w:rsid w:val="00854C7A"/>
    <w:rsid w:val="00881F6F"/>
    <w:rsid w:val="008B419A"/>
    <w:rsid w:val="008B72E7"/>
    <w:rsid w:val="008D27B2"/>
    <w:rsid w:val="008E0EE0"/>
    <w:rsid w:val="008E7EC5"/>
    <w:rsid w:val="00910A2E"/>
    <w:rsid w:val="00923F35"/>
    <w:rsid w:val="00931C11"/>
    <w:rsid w:val="009423AA"/>
    <w:rsid w:val="00994233"/>
    <w:rsid w:val="0099471C"/>
    <w:rsid w:val="00996768"/>
    <w:rsid w:val="009977B2"/>
    <w:rsid w:val="009A09D7"/>
    <w:rsid w:val="00A021FC"/>
    <w:rsid w:val="00A03DC3"/>
    <w:rsid w:val="00A10C66"/>
    <w:rsid w:val="00A11D03"/>
    <w:rsid w:val="00A266FE"/>
    <w:rsid w:val="00A673EE"/>
    <w:rsid w:val="00A856EA"/>
    <w:rsid w:val="00A903E2"/>
    <w:rsid w:val="00AA3AF9"/>
    <w:rsid w:val="00AC48BB"/>
    <w:rsid w:val="00AC4916"/>
    <w:rsid w:val="00B506ED"/>
    <w:rsid w:val="00B9493B"/>
    <w:rsid w:val="00BA08EC"/>
    <w:rsid w:val="00BB4AEA"/>
    <w:rsid w:val="00BB5D61"/>
    <w:rsid w:val="00BD7D94"/>
    <w:rsid w:val="00BE16DC"/>
    <w:rsid w:val="00BE4CE2"/>
    <w:rsid w:val="00BE52E5"/>
    <w:rsid w:val="00C02B53"/>
    <w:rsid w:val="00C733F0"/>
    <w:rsid w:val="00C84117"/>
    <w:rsid w:val="00C93A88"/>
    <w:rsid w:val="00CB045F"/>
    <w:rsid w:val="00CB2EDC"/>
    <w:rsid w:val="00CB3D2A"/>
    <w:rsid w:val="00CC0080"/>
    <w:rsid w:val="00CD2431"/>
    <w:rsid w:val="00CE1BE8"/>
    <w:rsid w:val="00CF0278"/>
    <w:rsid w:val="00D26CD4"/>
    <w:rsid w:val="00D46F78"/>
    <w:rsid w:val="00D91BC7"/>
    <w:rsid w:val="00E0614E"/>
    <w:rsid w:val="00E06FA4"/>
    <w:rsid w:val="00E20EB2"/>
    <w:rsid w:val="00E24C05"/>
    <w:rsid w:val="00E337E9"/>
    <w:rsid w:val="00E33BFA"/>
    <w:rsid w:val="00E549BE"/>
    <w:rsid w:val="00E63944"/>
    <w:rsid w:val="00E715B5"/>
    <w:rsid w:val="00E73F39"/>
    <w:rsid w:val="00EA5EDA"/>
    <w:rsid w:val="00EC4011"/>
    <w:rsid w:val="00F02AFE"/>
    <w:rsid w:val="00F21B9C"/>
    <w:rsid w:val="00F314EA"/>
    <w:rsid w:val="00F43BFF"/>
    <w:rsid w:val="00F47FBC"/>
    <w:rsid w:val="00F86F0C"/>
    <w:rsid w:val="00F960AD"/>
    <w:rsid w:val="00FA468C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05618A"/>
  <w15:chartTrackingRefBased/>
  <w15:docId w15:val="{B455CDCF-8AC1-41CD-9076-2C921A2A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5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047C28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46627-44dc-457e-88b4-6fe26c1e4406">
      <Terms xmlns="http://schemas.microsoft.com/office/infopath/2007/PartnerControls"/>
    </lcf76f155ced4ddcb4097134ff3c332f>
    <TaxCatchAll xmlns="35c6331a-2a23-464e-9aa5-03df216f8e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E302C1959174F9C2B11D804209EAA" ma:contentTypeVersion="17" ma:contentTypeDescription="Create a new document." ma:contentTypeScope="" ma:versionID="bf0ca1ced27330b7ce37eea445ee1e86">
  <xsd:schema xmlns:xsd="http://www.w3.org/2001/XMLSchema" xmlns:xs="http://www.w3.org/2001/XMLSchema" xmlns:p="http://schemas.microsoft.com/office/2006/metadata/properties" xmlns:ns2="ef046627-44dc-457e-88b4-6fe26c1e4406" xmlns:ns3="35c6331a-2a23-464e-9aa5-03df216f8e92" targetNamespace="http://schemas.microsoft.com/office/2006/metadata/properties" ma:root="true" ma:fieldsID="bf3dbec486a96bb7492b1da85ba61269" ns2:_="" ns3:_="">
    <xsd:import namespace="ef046627-44dc-457e-88b4-6fe26c1e4406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6627-44dc-457e-88b4-6fe26c1e4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b1ebadc-e816-4f80-8689-11ff79f33e0a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ef046627-44dc-457e-88b4-6fe26c1e4406"/>
    <ds:schemaRef ds:uri="35c6331a-2a23-464e-9aa5-03df216f8e92"/>
  </ds:schemaRefs>
</ds:datastoreItem>
</file>

<file path=customXml/itemProps3.xml><?xml version="1.0" encoding="utf-8"?>
<ds:datastoreItem xmlns:ds="http://schemas.openxmlformats.org/officeDocument/2006/customXml" ds:itemID="{3797CD61-06AE-4F61-A009-5F0B484BF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46627-44dc-457e-88b4-6fe26c1e4406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7306A5-CC17-443D-BBB0-49349844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14</TotalTime>
  <Pages>5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9</cp:revision>
  <dcterms:created xsi:type="dcterms:W3CDTF">2022-10-06T10:06:00Z</dcterms:created>
  <dcterms:modified xsi:type="dcterms:W3CDTF">2025-06-04T12:18:00Z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0x010100C39E302C1959174F9C2B11D804209EAA</vt:lpwstr>
  </property>
  <property fmtid="{D5CDD505-2E9C-101B-9397-08002B2CF9AE}" pid="3" name="MediaServiceImageTags">
    <vt:lpwstr/>
  </property>
</Properties>
</file>