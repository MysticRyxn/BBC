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19DF" w14:textId="77777777" w:rsidR="009C2DFF" w:rsidRDefault="00BE52E5" w:rsidP="00D77414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9C2DFF">
        <w:rPr>
          <w:sz w:val="48"/>
          <w:szCs w:val="48"/>
        </w:rPr>
        <w:t>3</w:t>
      </w:r>
    </w:p>
    <w:p w14:paraId="0A6B8A12" w14:textId="617D1171" w:rsidR="00BE52E5" w:rsidRDefault="00FA6C12" w:rsidP="00D7741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Technisch </w:t>
      </w:r>
      <w:r w:rsidR="00B9269C">
        <w:rPr>
          <w:sz w:val="48"/>
          <w:szCs w:val="48"/>
        </w:rPr>
        <w:t>o</w:t>
      </w:r>
      <w:r>
        <w:rPr>
          <w:sz w:val="48"/>
          <w:szCs w:val="48"/>
        </w:rPr>
        <w:t>ntwerp</w:t>
      </w:r>
    </w:p>
    <w:p w14:paraId="4ED299EA" w14:textId="77777777" w:rsidR="00565A5A" w:rsidRDefault="00565A5A" w:rsidP="00D77414"/>
    <w:p w14:paraId="006787CB" w14:textId="77777777" w:rsidR="00565A5A" w:rsidRDefault="00565A5A" w:rsidP="00D77414"/>
    <w:p w14:paraId="1ED12BCC" w14:textId="77777777" w:rsidR="00565A5A" w:rsidRDefault="00565A5A" w:rsidP="00D77414"/>
    <w:p w14:paraId="5989FBAA" w14:textId="77777777" w:rsidR="00565A5A" w:rsidRDefault="00565A5A" w:rsidP="00D77414"/>
    <w:p w14:paraId="1D8886B8" w14:textId="77777777" w:rsidR="00565A5A" w:rsidRDefault="00565A5A" w:rsidP="00D77414"/>
    <w:p w14:paraId="19A51225" w14:textId="77777777" w:rsidR="00565A5A" w:rsidRDefault="00565A5A" w:rsidP="00D77414"/>
    <w:p w14:paraId="6CB5CBFD" w14:textId="77777777" w:rsidR="00565A5A" w:rsidRDefault="00565A5A" w:rsidP="00D77414"/>
    <w:p w14:paraId="155F8BBE" w14:textId="77777777" w:rsidR="00565A5A" w:rsidRDefault="00565A5A" w:rsidP="00D77414"/>
    <w:p w14:paraId="0D80C1FB" w14:textId="77777777" w:rsidR="00565A5A" w:rsidRDefault="00565A5A" w:rsidP="00D77414"/>
    <w:p w14:paraId="1F9E7860" w14:textId="77777777" w:rsidR="00565A5A" w:rsidRDefault="00565A5A" w:rsidP="00D77414"/>
    <w:p w14:paraId="1D7CCB93" w14:textId="77777777" w:rsidR="00565A5A" w:rsidRDefault="00565A5A" w:rsidP="00D77414"/>
    <w:p w14:paraId="579A91EE" w14:textId="77777777" w:rsidR="00565A5A" w:rsidRDefault="00565A5A" w:rsidP="00D77414"/>
    <w:p w14:paraId="5FDD34E5" w14:textId="77777777" w:rsidR="00565A5A" w:rsidRDefault="00565A5A" w:rsidP="00D77414"/>
    <w:p w14:paraId="44432270" w14:textId="77777777" w:rsidR="00565A5A" w:rsidRDefault="00565A5A" w:rsidP="00D77414"/>
    <w:p w14:paraId="5E8CF615" w14:textId="77777777" w:rsidR="00565A5A" w:rsidRDefault="00565A5A" w:rsidP="00D77414"/>
    <w:p w14:paraId="60C963D6" w14:textId="77777777" w:rsidR="00565A5A" w:rsidRDefault="00565A5A" w:rsidP="00D77414"/>
    <w:p w14:paraId="2907EB46" w14:textId="77777777" w:rsidR="00565A5A" w:rsidRDefault="00565A5A" w:rsidP="00D77414"/>
    <w:p w14:paraId="2FD9B0CD" w14:textId="77777777" w:rsidR="00565A5A" w:rsidRDefault="00565A5A" w:rsidP="00D77414"/>
    <w:p w14:paraId="4D60702E" w14:textId="77777777" w:rsidR="00565A5A" w:rsidRDefault="00565A5A" w:rsidP="00D77414"/>
    <w:p w14:paraId="07BC6809" w14:textId="77777777" w:rsidR="00565A5A" w:rsidRDefault="00565A5A" w:rsidP="00D77414"/>
    <w:p w14:paraId="61EFD425" w14:textId="77777777" w:rsidR="00565A5A" w:rsidRDefault="00565A5A" w:rsidP="00D77414"/>
    <w:p w14:paraId="48AA7618" w14:textId="77777777" w:rsidR="00565A5A" w:rsidRDefault="00565A5A" w:rsidP="00D77414"/>
    <w:p w14:paraId="4E814AB6" w14:textId="77777777" w:rsidR="00565A5A" w:rsidRDefault="00565A5A" w:rsidP="00D77414"/>
    <w:p w14:paraId="511C19B5" w14:textId="77777777" w:rsidR="00565A5A" w:rsidRDefault="00565A5A" w:rsidP="00D77414"/>
    <w:p w14:paraId="3E131CAE" w14:textId="77777777" w:rsidR="00565A5A" w:rsidRDefault="00565A5A" w:rsidP="00D77414"/>
    <w:p w14:paraId="7E401693" w14:textId="77777777" w:rsidR="00565A5A" w:rsidRDefault="00565A5A" w:rsidP="00D77414"/>
    <w:p w14:paraId="7BAEFDA9" w14:textId="77777777" w:rsidR="00565A5A" w:rsidRDefault="00565A5A" w:rsidP="00D77414"/>
    <w:p w14:paraId="03462AC5" w14:textId="77777777" w:rsidR="00565A5A" w:rsidRDefault="00565A5A" w:rsidP="00D77414"/>
    <w:p w14:paraId="35E36A1C" w14:textId="77777777" w:rsidR="00565A5A" w:rsidRDefault="00565A5A" w:rsidP="00D77414"/>
    <w:p w14:paraId="706A83E5" w14:textId="77777777" w:rsidR="00565A5A" w:rsidRDefault="00565A5A" w:rsidP="00D77414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0F5CF874" w14:textId="3CBC0B74" w:rsidR="00FA6C12" w:rsidRPr="00FA6C12" w:rsidRDefault="00FA6C12" w:rsidP="00D77414">
      <w:pPr>
        <w:pStyle w:val="Kop1"/>
      </w:pPr>
      <w:bookmarkStart w:id="0" w:name="_Toc89420634"/>
      <w:r w:rsidRPr="00192E70">
        <w:lastRenderedPageBreak/>
        <w:t>Fysiek aansluitschema</w:t>
      </w:r>
      <w:bookmarkEnd w:id="0"/>
    </w:p>
    <w:p w14:paraId="3B016B03" w14:textId="0CDC8C66" w:rsidR="00940D0B" w:rsidRDefault="002D4E35" w:rsidP="00D77414">
      <w:r>
        <w:t xml:space="preserve">Het bestand </w:t>
      </w:r>
      <w:r w:rsidRPr="00940D0B">
        <w:rPr>
          <w:i/>
          <w:iCs/>
        </w:rPr>
        <w:t xml:space="preserve">Bijlage 1 – Sjabloon </w:t>
      </w:r>
      <w:r w:rsidR="00F45F86">
        <w:rPr>
          <w:i/>
          <w:iCs/>
        </w:rPr>
        <w:t>B</w:t>
      </w:r>
      <w:r w:rsidRPr="00940D0B">
        <w:rPr>
          <w:i/>
          <w:iCs/>
        </w:rPr>
        <w:t>eginsituatie</w:t>
      </w:r>
      <w:r w:rsidR="00940D0B" w:rsidRPr="00940D0B">
        <w:rPr>
          <w:i/>
          <w:iCs/>
        </w:rPr>
        <w:t>.pka</w:t>
      </w:r>
      <w:r>
        <w:t xml:space="preserve"> toont </w:t>
      </w:r>
      <w:r w:rsidR="00940D0B">
        <w:t xml:space="preserve">het huidige netwerk. </w:t>
      </w:r>
      <w:r w:rsidR="00FA6C12">
        <w:t xml:space="preserve">In </w:t>
      </w:r>
      <w:r w:rsidR="00940D0B">
        <w:t xml:space="preserve">onderstaande </w:t>
      </w:r>
      <w:r w:rsidR="00FA6C12">
        <w:t xml:space="preserve">tekening </w:t>
      </w:r>
      <w:r w:rsidR="00940D0B">
        <w:t>staat hoe het nieuwe netwerk moet worden opgeleverd.</w:t>
      </w:r>
    </w:p>
    <w:p w14:paraId="5A62F51A" w14:textId="7FF8A090" w:rsidR="00940D0B" w:rsidRDefault="003247CC" w:rsidP="00D77414">
      <w:r>
        <w:rPr>
          <w:noProof/>
        </w:rPr>
        <w:drawing>
          <wp:anchor distT="0" distB="0" distL="114300" distR="114300" simplePos="0" relativeHeight="251658240" behindDoc="1" locked="0" layoutInCell="1" allowOverlap="1" wp14:anchorId="34910FFB" wp14:editId="7A399B9A">
            <wp:simplePos x="0" y="0"/>
            <wp:positionH relativeFrom="column">
              <wp:posOffset>-635</wp:posOffset>
            </wp:positionH>
            <wp:positionV relativeFrom="paragraph">
              <wp:posOffset>339090</wp:posOffset>
            </wp:positionV>
            <wp:extent cx="5760720" cy="4033520"/>
            <wp:effectExtent l="0" t="0" r="0" b="5080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diagram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5B0A3" w14:textId="77777777" w:rsidR="00FA6C12" w:rsidRDefault="00FA6C12" w:rsidP="0091665F"/>
    <w:p w14:paraId="3E21010E" w14:textId="77777777" w:rsidR="00353E45" w:rsidRDefault="00353E45" w:rsidP="00D77414">
      <w:r>
        <w:t>De belangrijkste wijzigingen zijn als volgt.</w:t>
      </w:r>
    </w:p>
    <w:p w14:paraId="133250D4" w14:textId="77777777" w:rsidR="00353E45" w:rsidRDefault="00353E45" w:rsidP="00D77414"/>
    <w:p w14:paraId="0C538739" w14:textId="77777777" w:rsidR="00353E45" w:rsidRPr="00AA3B06" w:rsidRDefault="00353E45" w:rsidP="00D77414">
      <w:pPr>
        <w:pStyle w:val="Lijstalinea"/>
        <w:numPr>
          <w:ilvl w:val="0"/>
          <w:numId w:val="47"/>
        </w:numPr>
      </w:pPr>
      <w:r>
        <w:t>Router R1 wordt vervangen door router R-edge.</w:t>
      </w:r>
    </w:p>
    <w:p w14:paraId="7B773DA4" w14:textId="77777777" w:rsidR="00353E45" w:rsidRDefault="00353E45" w:rsidP="00D77414">
      <w:pPr>
        <w:pStyle w:val="Lijstalinea"/>
        <w:numPr>
          <w:ilvl w:val="0"/>
          <w:numId w:val="47"/>
        </w:numPr>
      </w:pPr>
      <w:r>
        <w:t>AS-4 wordt toegevoegd.</w:t>
      </w:r>
    </w:p>
    <w:p w14:paraId="2884B5AA" w14:textId="4805FCD7" w:rsidR="00353E45" w:rsidRDefault="00353E45" w:rsidP="00D77414">
      <w:pPr>
        <w:pStyle w:val="Lijstalinea"/>
        <w:numPr>
          <w:ilvl w:val="0"/>
          <w:numId w:val="47"/>
        </w:numPr>
      </w:pPr>
      <w:r>
        <w:t xml:space="preserve">Een </w:t>
      </w:r>
      <w:r w:rsidR="0091665F">
        <w:t>accesspoint</w:t>
      </w:r>
      <w:r>
        <w:t xml:space="preserve"> wordt aangesloten op AS4.</w:t>
      </w:r>
    </w:p>
    <w:p w14:paraId="063A029E" w14:textId="77777777" w:rsidR="00353E45" w:rsidRPr="0075574B" w:rsidRDefault="00353E45" w:rsidP="00D77414">
      <w:pPr>
        <w:pStyle w:val="Lijstalinea"/>
        <w:numPr>
          <w:ilvl w:val="0"/>
          <w:numId w:val="47"/>
        </w:numPr>
      </w:pPr>
      <w:r w:rsidRPr="0075574B">
        <w:t>Er worden vier extra devices aangesloten op de access-switches.</w:t>
      </w:r>
    </w:p>
    <w:p w14:paraId="7A83224A" w14:textId="77777777" w:rsidR="00353E45" w:rsidRDefault="00353E45" w:rsidP="00D77414"/>
    <w:p w14:paraId="13C7683F" w14:textId="583DE20E" w:rsidR="00353E45" w:rsidRDefault="00353E45" w:rsidP="00D77414">
      <w:r>
        <w:t xml:space="preserve">Op de volgende pagina’s staan </w:t>
      </w:r>
      <w:r w:rsidR="00F93846">
        <w:t xml:space="preserve">de </w:t>
      </w:r>
      <w:r w:rsidR="00A17A7B">
        <w:t xml:space="preserve">instellingen voor de </w:t>
      </w:r>
      <w:r w:rsidR="00F93846">
        <w:t xml:space="preserve">installatie en </w:t>
      </w:r>
      <w:r w:rsidR="00A17A7B">
        <w:t xml:space="preserve">de </w:t>
      </w:r>
      <w:r w:rsidR="00AF7C28">
        <w:t>configuratie</w:t>
      </w:r>
      <w:r>
        <w:t xml:space="preserve"> beschreven.</w:t>
      </w:r>
    </w:p>
    <w:p w14:paraId="48A1D82B" w14:textId="77777777" w:rsidR="002D4E35" w:rsidRDefault="002D4E35" w:rsidP="00D7741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>
        <w:br w:type="page"/>
      </w:r>
    </w:p>
    <w:p w14:paraId="17696FCC" w14:textId="77777777" w:rsidR="00940D0B" w:rsidRDefault="00940D0B" w:rsidP="00D77414">
      <w:pPr>
        <w:pStyle w:val="Kop1"/>
      </w:pPr>
      <w:r>
        <w:lastRenderedPageBreak/>
        <w:t>Installatie</w:t>
      </w:r>
    </w:p>
    <w:p w14:paraId="69EC3267" w14:textId="411AA36D" w:rsidR="00940D0B" w:rsidRDefault="00940D0B" w:rsidP="00D77414">
      <w:bookmarkStart w:id="1" w:name="_Hlk111472720"/>
      <w:r>
        <w:t xml:space="preserve">De volgende devices moeten worden </w:t>
      </w:r>
      <w:r w:rsidR="00F3379D">
        <w:t xml:space="preserve">aangesloten en </w:t>
      </w:r>
      <w:r>
        <w:t>geïnstalleer</w:t>
      </w:r>
      <w:r w:rsidR="00F3379D">
        <w:t>d</w:t>
      </w:r>
      <w:r>
        <w:t xml:space="preserve"> volgens de gegevens in de tabellen. Voor de opdracht hoef je </w:t>
      </w:r>
      <w:r w:rsidR="00FA48BF">
        <w:t>alleen</w:t>
      </w:r>
      <w:r>
        <w:t xml:space="preserve"> de geel gemarkeerde items uit te voeren.</w:t>
      </w:r>
    </w:p>
    <w:bookmarkEnd w:id="1"/>
    <w:p w14:paraId="22FA815C" w14:textId="77777777" w:rsidR="00940D0B" w:rsidRPr="00940D0B" w:rsidRDefault="00940D0B" w:rsidP="00D77414"/>
    <w:p w14:paraId="207C70FB" w14:textId="000263C4" w:rsidR="009665D3" w:rsidRPr="0008419B" w:rsidRDefault="0080370D" w:rsidP="00D77414">
      <w:pPr>
        <w:pStyle w:val="Kop2"/>
      </w:pPr>
      <w:r w:rsidRPr="0008419B">
        <w:t>Hardware</w:t>
      </w:r>
    </w:p>
    <w:p w14:paraId="0F11ADF3" w14:textId="290D949A" w:rsidR="005B42C0" w:rsidRPr="00541784" w:rsidRDefault="005B42C0" w:rsidP="00D77414">
      <w:pPr>
        <w:pStyle w:val="Kop3"/>
      </w:pPr>
      <w:r w:rsidRPr="0008419B">
        <w:t>Vervanging</w:t>
      </w:r>
      <w:r w:rsidRPr="005B42C0">
        <w:t xml:space="preserve"> </w:t>
      </w:r>
      <w:r w:rsidR="0047692A">
        <w:t>Adapters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560"/>
        <w:gridCol w:w="1307"/>
        <w:gridCol w:w="1095"/>
        <w:gridCol w:w="2742"/>
        <w:gridCol w:w="2358"/>
      </w:tblGrid>
      <w:tr w:rsidR="002B038A" w:rsidRPr="00A17A7B" w14:paraId="732B5056" w14:textId="77777777" w:rsidTr="002B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tcBorders>
              <w:right w:val="single" w:sz="4" w:space="0" w:color="FFFFFF" w:themeColor="background1"/>
            </w:tcBorders>
            <w:noWrap/>
          </w:tcPr>
          <w:p w14:paraId="186CA5C1" w14:textId="77777777" w:rsidR="00B312A3" w:rsidRPr="00A17A7B" w:rsidRDefault="00B312A3" w:rsidP="00D77414">
            <w:r w:rsidRPr="00A17A7B">
              <w:t>Device</w:t>
            </w:r>
          </w:p>
        </w:tc>
        <w:tc>
          <w:tcPr>
            <w:tcW w:w="72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1FA5F2" w14:textId="24CB5C8C" w:rsidR="00B312A3" w:rsidRPr="00A17A7B" w:rsidRDefault="00CA4FA0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7A7B">
              <w:t>M</w:t>
            </w:r>
            <w:r w:rsidR="00B312A3" w:rsidRPr="00A17A7B">
              <w:t>odel</w:t>
            </w:r>
          </w:p>
        </w:tc>
        <w:tc>
          <w:tcPr>
            <w:tcW w:w="60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A0A818" w14:textId="7F9338B3" w:rsidR="00B312A3" w:rsidRPr="00A17A7B" w:rsidRDefault="00B312A3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7A7B">
              <w:t>Poort</w:t>
            </w:r>
          </w:p>
        </w:tc>
        <w:tc>
          <w:tcPr>
            <w:tcW w:w="151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2DFDAC" w14:textId="30910E4E" w:rsidR="00B312A3" w:rsidRPr="00A17A7B" w:rsidRDefault="007511AD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7A7B">
              <w:t>Adapterwijziging</w:t>
            </w:r>
          </w:p>
        </w:tc>
        <w:tc>
          <w:tcPr>
            <w:tcW w:w="1301" w:type="pct"/>
            <w:tcBorders>
              <w:left w:val="single" w:sz="4" w:space="0" w:color="FFFFFF" w:themeColor="background1"/>
            </w:tcBorders>
          </w:tcPr>
          <w:p w14:paraId="07697146" w14:textId="77777777" w:rsidR="00B312A3" w:rsidRPr="00A17A7B" w:rsidRDefault="00B312A3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7A7B">
              <w:t>Model</w:t>
            </w:r>
          </w:p>
        </w:tc>
      </w:tr>
      <w:tr w:rsidR="00EB2D02" w:rsidRPr="00215452" w14:paraId="5C1925E0" w14:textId="77777777" w:rsidTr="002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5FB5DF23" w14:textId="59DA1D52" w:rsidR="00B312A3" w:rsidRPr="00A17A7B" w:rsidRDefault="00B312A3" w:rsidP="00D77414">
            <w:r w:rsidRPr="00A17A7B">
              <w:t>PC10 t/m PC31</w:t>
            </w:r>
          </w:p>
        </w:tc>
        <w:tc>
          <w:tcPr>
            <w:tcW w:w="721" w:type="pct"/>
          </w:tcPr>
          <w:p w14:paraId="5F3E3122" w14:textId="1C6CFB63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P</w:t>
            </w:r>
            <w:r w:rsidR="00D0596F">
              <w:t>c</w:t>
            </w:r>
          </w:p>
        </w:tc>
        <w:tc>
          <w:tcPr>
            <w:tcW w:w="604" w:type="pct"/>
          </w:tcPr>
          <w:p w14:paraId="398AD2CD" w14:textId="78ACD956" w:rsidR="00B312A3" w:rsidRPr="00A17A7B" w:rsidRDefault="00865FD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F0</w:t>
            </w:r>
          </w:p>
        </w:tc>
        <w:tc>
          <w:tcPr>
            <w:tcW w:w="1513" w:type="pct"/>
          </w:tcPr>
          <w:p w14:paraId="76DF7880" w14:textId="0A5D54CC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-</w:t>
            </w:r>
          </w:p>
        </w:tc>
        <w:tc>
          <w:tcPr>
            <w:tcW w:w="1301" w:type="pct"/>
          </w:tcPr>
          <w:p w14:paraId="6FEFC302" w14:textId="7210AD4C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-</w:t>
            </w:r>
          </w:p>
        </w:tc>
      </w:tr>
      <w:tr w:rsidR="00EB2D02" w:rsidRPr="00215452" w14:paraId="51CCA347" w14:textId="77777777" w:rsidTr="002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4BCEEFD8" w14:textId="6B6F194F" w:rsidR="00B312A3" w:rsidRPr="00A17A7B" w:rsidRDefault="00B312A3" w:rsidP="00D77414">
            <w:r w:rsidRPr="00A17A7B">
              <w:t>Printer40</w:t>
            </w:r>
          </w:p>
        </w:tc>
        <w:tc>
          <w:tcPr>
            <w:tcW w:w="721" w:type="pct"/>
          </w:tcPr>
          <w:p w14:paraId="5CD419C4" w14:textId="01BF6373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Generic</w:t>
            </w:r>
          </w:p>
        </w:tc>
        <w:tc>
          <w:tcPr>
            <w:tcW w:w="604" w:type="pct"/>
          </w:tcPr>
          <w:p w14:paraId="4B5F7233" w14:textId="42C1727F" w:rsidR="00B312A3" w:rsidRPr="00A17A7B" w:rsidRDefault="00865FD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F0</w:t>
            </w:r>
          </w:p>
        </w:tc>
        <w:tc>
          <w:tcPr>
            <w:tcW w:w="1513" w:type="pct"/>
          </w:tcPr>
          <w:p w14:paraId="4FED6E69" w14:textId="1DC5E142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-</w:t>
            </w:r>
          </w:p>
        </w:tc>
        <w:tc>
          <w:tcPr>
            <w:tcW w:w="1301" w:type="pct"/>
          </w:tcPr>
          <w:p w14:paraId="62B195CC" w14:textId="245BD540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-</w:t>
            </w:r>
          </w:p>
        </w:tc>
      </w:tr>
      <w:tr w:rsidR="00EB2D02" w:rsidRPr="00215452" w14:paraId="1670C817" w14:textId="77777777" w:rsidTr="002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32A0B169" w14:textId="3519ABBA" w:rsidR="00B312A3" w:rsidRPr="00A17A7B" w:rsidRDefault="00B312A3" w:rsidP="00D77414">
            <w:r w:rsidRPr="00A17A7B">
              <w:t>Laptop50</w:t>
            </w:r>
          </w:p>
        </w:tc>
        <w:tc>
          <w:tcPr>
            <w:tcW w:w="721" w:type="pct"/>
          </w:tcPr>
          <w:p w14:paraId="59C2E215" w14:textId="2EF74966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Generic</w:t>
            </w:r>
          </w:p>
        </w:tc>
        <w:tc>
          <w:tcPr>
            <w:tcW w:w="604" w:type="pct"/>
          </w:tcPr>
          <w:p w14:paraId="2EC5B68C" w14:textId="5105F38A" w:rsidR="00B312A3" w:rsidRPr="00A17A7B" w:rsidRDefault="00865FD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7A7B">
              <w:rPr>
                <w:rFonts w:cstheme="minorHAnsi"/>
              </w:rPr>
              <w:t>Wireless0</w:t>
            </w:r>
          </w:p>
        </w:tc>
        <w:tc>
          <w:tcPr>
            <w:tcW w:w="1513" w:type="pct"/>
            <w:vAlign w:val="center"/>
          </w:tcPr>
          <w:p w14:paraId="246830C6" w14:textId="0D3E8275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17A7B">
              <w:rPr>
                <w:rFonts w:cstheme="minorHAnsi"/>
                <w:highlight w:val="yellow"/>
              </w:rPr>
              <w:t>Wireless</w:t>
            </w:r>
            <w:r w:rsidR="002B038A">
              <w:rPr>
                <w:rFonts w:cstheme="minorHAnsi"/>
                <w:highlight w:val="yellow"/>
              </w:rPr>
              <w:t xml:space="preserve"> </w:t>
            </w:r>
            <w:r w:rsidRPr="00A17A7B">
              <w:rPr>
                <w:rFonts w:cstheme="minorHAnsi"/>
                <w:highlight w:val="yellow"/>
              </w:rPr>
              <w:t>card</w:t>
            </w:r>
          </w:p>
        </w:tc>
        <w:tc>
          <w:tcPr>
            <w:tcW w:w="1301" w:type="pct"/>
          </w:tcPr>
          <w:p w14:paraId="4C23DA0B" w14:textId="66D723EC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17A7B">
              <w:rPr>
                <w:rFonts w:cstheme="minorHAnsi"/>
                <w:highlight w:val="yellow"/>
              </w:rPr>
              <w:t>WPC300N</w:t>
            </w:r>
          </w:p>
        </w:tc>
      </w:tr>
      <w:tr w:rsidR="00EB2D02" w:rsidRPr="00215452" w14:paraId="76F112FC" w14:textId="77777777" w:rsidTr="002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7FB8EA00" w14:textId="6D9E1CF6" w:rsidR="00B312A3" w:rsidRPr="00A17A7B" w:rsidRDefault="00B312A3" w:rsidP="00D77414">
            <w:r w:rsidRPr="00A17A7B">
              <w:t>Acces</w:t>
            </w:r>
            <w:r w:rsidR="00D0596F">
              <w:t>sp</w:t>
            </w:r>
            <w:r w:rsidRPr="00A17A7B">
              <w:t>oint</w:t>
            </w:r>
          </w:p>
        </w:tc>
        <w:tc>
          <w:tcPr>
            <w:tcW w:w="721" w:type="pct"/>
          </w:tcPr>
          <w:p w14:paraId="73F6056C" w14:textId="400C2BB3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AP-PT-N</w:t>
            </w:r>
          </w:p>
        </w:tc>
        <w:tc>
          <w:tcPr>
            <w:tcW w:w="604" w:type="pct"/>
          </w:tcPr>
          <w:p w14:paraId="7410EAE4" w14:textId="0D0ECB94" w:rsidR="00B312A3" w:rsidRPr="00A17A7B" w:rsidRDefault="00865FD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P0</w:t>
            </w:r>
          </w:p>
        </w:tc>
        <w:tc>
          <w:tcPr>
            <w:tcW w:w="1513" w:type="pct"/>
          </w:tcPr>
          <w:p w14:paraId="403AF127" w14:textId="752C4AEB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A17A7B">
              <w:rPr>
                <w:highlight w:val="yellow"/>
              </w:rPr>
              <w:t xml:space="preserve">Gigabit </w:t>
            </w:r>
            <w:r w:rsidR="002B038A">
              <w:rPr>
                <w:highlight w:val="yellow"/>
              </w:rPr>
              <w:t>e</w:t>
            </w:r>
            <w:r w:rsidRPr="00A17A7B">
              <w:rPr>
                <w:highlight w:val="yellow"/>
              </w:rPr>
              <w:t>thernetpoort</w:t>
            </w:r>
          </w:p>
        </w:tc>
        <w:tc>
          <w:tcPr>
            <w:tcW w:w="1301" w:type="pct"/>
          </w:tcPr>
          <w:p w14:paraId="304234D1" w14:textId="1A9AA913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A17A7B">
              <w:rPr>
                <w:rFonts w:cstheme="minorHAnsi"/>
                <w:highlight w:val="yellow"/>
              </w:rPr>
              <w:t>PT-REPEATER-NM-1CGE</w:t>
            </w:r>
          </w:p>
        </w:tc>
      </w:tr>
      <w:tr w:rsidR="00EB2D02" w:rsidRPr="00215452" w14:paraId="29CD0AA4" w14:textId="77777777" w:rsidTr="002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19723E51" w14:textId="6F299A66" w:rsidR="00B312A3" w:rsidRPr="00A17A7B" w:rsidRDefault="00B312A3" w:rsidP="00D77414">
            <w:r w:rsidRPr="00A17A7B">
              <w:t>AS1 t/m AS4</w:t>
            </w:r>
          </w:p>
        </w:tc>
        <w:tc>
          <w:tcPr>
            <w:tcW w:w="721" w:type="pct"/>
          </w:tcPr>
          <w:p w14:paraId="4ECD6B23" w14:textId="68AE3BE1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2960</w:t>
            </w:r>
          </w:p>
        </w:tc>
        <w:tc>
          <w:tcPr>
            <w:tcW w:w="604" w:type="pct"/>
          </w:tcPr>
          <w:p w14:paraId="2C3284F8" w14:textId="77777777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pct"/>
          </w:tcPr>
          <w:p w14:paraId="39940305" w14:textId="48101641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-</w:t>
            </w:r>
          </w:p>
        </w:tc>
        <w:tc>
          <w:tcPr>
            <w:tcW w:w="1301" w:type="pct"/>
          </w:tcPr>
          <w:p w14:paraId="7E44A078" w14:textId="2153BBE4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-</w:t>
            </w:r>
          </w:p>
        </w:tc>
      </w:tr>
      <w:tr w:rsidR="00EB2D02" w:rsidRPr="00215452" w14:paraId="2B185607" w14:textId="77777777" w:rsidTr="002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3A1DF08C" w14:textId="6DF61877" w:rsidR="00B312A3" w:rsidRPr="00A17A7B" w:rsidRDefault="00B312A3" w:rsidP="00D77414">
            <w:r w:rsidRPr="00A17A7B">
              <w:t>DS</w:t>
            </w:r>
            <w:r w:rsidR="004C31D9" w:rsidRPr="00A17A7B">
              <w:t>C01</w:t>
            </w:r>
          </w:p>
        </w:tc>
        <w:tc>
          <w:tcPr>
            <w:tcW w:w="721" w:type="pct"/>
          </w:tcPr>
          <w:p w14:paraId="29A202D4" w14:textId="49351300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3650</w:t>
            </w:r>
          </w:p>
        </w:tc>
        <w:tc>
          <w:tcPr>
            <w:tcW w:w="604" w:type="pct"/>
          </w:tcPr>
          <w:p w14:paraId="62EB8901" w14:textId="77777777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3" w:type="pct"/>
          </w:tcPr>
          <w:p w14:paraId="47533BEF" w14:textId="2923F144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-</w:t>
            </w:r>
          </w:p>
        </w:tc>
        <w:tc>
          <w:tcPr>
            <w:tcW w:w="1301" w:type="pct"/>
          </w:tcPr>
          <w:p w14:paraId="5F2F0D26" w14:textId="4BC00A30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17A7B">
              <w:rPr>
                <w:lang w:val="en-US"/>
              </w:rPr>
              <w:t>-</w:t>
            </w:r>
          </w:p>
        </w:tc>
      </w:tr>
      <w:tr w:rsidR="00EB2D02" w:rsidRPr="00215452" w14:paraId="1D47D537" w14:textId="77777777" w:rsidTr="002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4981D023" w14:textId="4D8E8370" w:rsidR="00B312A3" w:rsidRPr="00A17A7B" w:rsidRDefault="00364242" w:rsidP="00D77414">
            <w:r w:rsidRPr="00A17A7B">
              <w:t>APP01</w:t>
            </w:r>
          </w:p>
        </w:tc>
        <w:tc>
          <w:tcPr>
            <w:tcW w:w="721" w:type="pct"/>
          </w:tcPr>
          <w:p w14:paraId="141AB9DE" w14:textId="16D1B07C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7B">
              <w:t>Generic</w:t>
            </w:r>
          </w:p>
        </w:tc>
        <w:tc>
          <w:tcPr>
            <w:tcW w:w="604" w:type="pct"/>
          </w:tcPr>
          <w:p w14:paraId="65A0CA18" w14:textId="25D8EB08" w:rsidR="00B312A3" w:rsidRPr="00A17A7B" w:rsidRDefault="00CD292D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7A7B">
              <w:rPr>
                <w:rFonts w:cstheme="minorHAnsi"/>
              </w:rPr>
              <w:t>G0</w:t>
            </w:r>
          </w:p>
        </w:tc>
        <w:tc>
          <w:tcPr>
            <w:tcW w:w="1513" w:type="pct"/>
          </w:tcPr>
          <w:p w14:paraId="60592362" w14:textId="6B0B83B1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17A7B">
              <w:rPr>
                <w:rFonts w:cstheme="minorHAnsi"/>
                <w:highlight w:val="yellow"/>
              </w:rPr>
              <w:t xml:space="preserve">Fibre Gigabit </w:t>
            </w:r>
            <w:r w:rsidR="002B038A">
              <w:rPr>
                <w:rFonts w:cstheme="minorHAnsi"/>
                <w:highlight w:val="yellow"/>
              </w:rPr>
              <w:t>e</w:t>
            </w:r>
            <w:r w:rsidRPr="00A17A7B">
              <w:rPr>
                <w:rFonts w:cstheme="minorHAnsi"/>
                <w:highlight w:val="yellow"/>
              </w:rPr>
              <w:t>thernetp</w:t>
            </w:r>
            <w:r w:rsidR="00AD5FA7" w:rsidRPr="00A17A7B">
              <w:rPr>
                <w:rFonts w:cstheme="minorHAnsi"/>
                <w:highlight w:val="yellow"/>
              </w:rPr>
              <w:t>o</w:t>
            </w:r>
            <w:r w:rsidRPr="00A17A7B">
              <w:rPr>
                <w:rFonts w:cstheme="minorHAnsi"/>
                <w:highlight w:val="yellow"/>
              </w:rPr>
              <w:t>ort</w:t>
            </w:r>
          </w:p>
        </w:tc>
        <w:tc>
          <w:tcPr>
            <w:tcW w:w="1301" w:type="pct"/>
            <w:vAlign w:val="center"/>
          </w:tcPr>
          <w:p w14:paraId="56AF471C" w14:textId="372608AF" w:rsidR="00B312A3" w:rsidRPr="00A17A7B" w:rsidRDefault="00B312A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17A7B">
              <w:rPr>
                <w:rFonts w:cstheme="minorHAnsi"/>
                <w:highlight w:val="yellow"/>
              </w:rPr>
              <w:t>PT-HOST-NM-1FGE</w:t>
            </w:r>
          </w:p>
        </w:tc>
      </w:tr>
      <w:tr w:rsidR="00EB2D02" w:rsidRPr="00215452" w14:paraId="5837FC87" w14:textId="77777777" w:rsidTr="002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pct"/>
            <w:noWrap/>
          </w:tcPr>
          <w:p w14:paraId="67CB62DD" w14:textId="55CCC67C" w:rsidR="00B312A3" w:rsidRPr="00A17A7B" w:rsidRDefault="00B312A3" w:rsidP="00D77414">
            <w:r w:rsidRPr="00A17A7B">
              <w:t>DSL</w:t>
            </w:r>
            <w:r w:rsidR="00D0596F">
              <w:t>-m</w:t>
            </w:r>
            <w:r w:rsidRPr="00A17A7B">
              <w:t>odem</w:t>
            </w:r>
          </w:p>
        </w:tc>
        <w:tc>
          <w:tcPr>
            <w:tcW w:w="721" w:type="pct"/>
          </w:tcPr>
          <w:p w14:paraId="009CA7DC" w14:textId="4D905E60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DSL</w:t>
            </w:r>
            <w:r w:rsidR="00D0596F">
              <w:t>-m</w:t>
            </w:r>
            <w:r w:rsidRPr="00A17A7B">
              <w:t>odem</w:t>
            </w:r>
          </w:p>
        </w:tc>
        <w:tc>
          <w:tcPr>
            <w:tcW w:w="604" w:type="pct"/>
          </w:tcPr>
          <w:p w14:paraId="18AD1503" w14:textId="15044C80" w:rsidR="00B312A3" w:rsidRPr="00A17A7B" w:rsidRDefault="00865FD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P1</w:t>
            </w:r>
          </w:p>
        </w:tc>
        <w:tc>
          <w:tcPr>
            <w:tcW w:w="1513" w:type="pct"/>
          </w:tcPr>
          <w:p w14:paraId="14E041CC" w14:textId="6475DD06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A7B">
              <w:t>-</w:t>
            </w:r>
          </w:p>
        </w:tc>
        <w:tc>
          <w:tcPr>
            <w:tcW w:w="1301" w:type="pct"/>
          </w:tcPr>
          <w:p w14:paraId="7A48DC4A" w14:textId="674135F6" w:rsidR="00B312A3" w:rsidRPr="00A17A7B" w:rsidRDefault="00B312A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17A7B">
              <w:rPr>
                <w:lang w:val="en-US"/>
              </w:rPr>
              <w:t>-</w:t>
            </w:r>
          </w:p>
        </w:tc>
      </w:tr>
    </w:tbl>
    <w:p w14:paraId="39F59EE0" w14:textId="66DA09C2" w:rsidR="00C400FF" w:rsidRPr="00895A68" w:rsidRDefault="00C400FF" w:rsidP="00D77414">
      <w:pPr>
        <w:rPr>
          <w:rFonts w:asciiTheme="majorHAnsi" w:eastAsiaTheme="majorEastAsia" w:hAnsiTheme="majorHAnsi" w:cstheme="majorBidi"/>
          <w:color w:val="56355B" w:themeColor="text2"/>
        </w:rPr>
      </w:pPr>
    </w:p>
    <w:p w14:paraId="289B43C4" w14:textId="01DE0C3E" w:rsidR="0047692A" w:rsidRDefault="0047692A" w:rsidP="00D77414">
      <w:pPr>
        <w:pStyle w:val="Kop3"/>
      </w:pPr>
      <w:r w:rsidRPr="0008419B">
        <w:t>Vervanging</w:t>
      </w:r>
      <w:r w:rsidRPr="005B42C0">
        <w:t xml:space="preserve"> </w:t>
      </w:r>
      <w:r>
        <w:t>Devices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768"/>
        <w:gridCol w:w="1267"/>
        <w:gridCol w:w="2700"/>
        <w:gridCol w:w="2327"/>
      </w:tblGrid>
      <w:tr w:rsidR="00541784" w:rsidRPr="00895A68" w14:paraId="0801C25D" w14:textId="77777777" w:rsidTr="00895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  <w:tcBorders>
              <w:right w:val="single" w:sz="4" w:space="0" w:color="FFFFFF" w:themeColor="background1"/>
            </w:tcBorders>
            <w:noWrap/>
          </w:tcPr>
          <w:p w14:paraId="57102E6E" w14:textId="0CC2EB38" w:rsidR="00541784" w:rsidRPr="00895A68" w:rsidRDefault="00541784" w:rsidP="00D77414">
            <w:r w:rsidRPr="00895A68">
              <w:t xml:space="preserve">Te vervangen </w:t>
            </w:r>
            <w:r w:rsidR="00895A68">
              <w:t>d</w:t>
            </w:r>
            <w:r w:rsidRPr="00895A68">
              <w:t>evice</w:t>
            </w:r>
          </w:p>
        </w:tc>
        <w:tc>
          <w:tcPr>
            <w:tcW w:w="69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D20FC6" w14:textId="07FF7DDA" w:rsidR="00541784" w:rsidRPr="00895A68" w:rsidRDefault="00541784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A68">
              <w:t>Naam</w:t>
            </w:r>
          </w:p>
        </w:tc>
        <w:tc>
          <w:tcPr>
            <w:tcW w:w="149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FD1609" w14:textId="565E75BA" w:rsidR="00541784" w:rsidRPr="00895A68" w:rsidRDefault="00541784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A68">
              <w:t xml:space="preserve">Vervangen met </w:t>
            </w:r>
            <w:r w:rsidR="00895A68">
              <w:t>d</w:t>
            </w:r>
            <w:r w:rsidRPr="00895A68">
              <w:t>evice</w:t>
            </w:r>
          </w:p>
        </w:tc>
        <w:tc>
          <w:tcPr>
            <w:tcW w:w="1284" w:type="pct"/>
            <w:tcBorders>
              <w:left w:val="single" w:sz="4" w:space="0" w:color="FFFFFF" w:themeColor="background1"/>
            </w:tcBorders>
          </w:tcPr>
          <w:p w14:paraId="22433981" w14:textId="05B71AA0" w:rsidR="00541784" w:rsidRPr="00895A68" w:rsidRDefault="00541784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A68">
              <w:t>Naam</w:t>
            </w:r>
          </w:p>
        </w:tc>
      </w:tr>
      <w:tr w:rsidR="00541784" w:rsidRPr="00EB2D02" w14:paraId="46768017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  <w:noWrap/>
          </w:tcPr>
          <w:p w14:paraId="468A1B9D" w14:textId="1287BE43" w:rsidR="00541784" w:rsidRPr="00895A68" w:rsidRDefault="00541784" w:rsidP="00D77414">
            <w:pPr>
              <w:rPr>
                <w:highlight w:val="yellow"/>
              </w:rPr>
            </w:pPr>
            <w:r w:rsidRPr="00895A68">
              <w:rPr>
                <w:highlight w:val="yellow"/>
              </w:rPr>
              <w:t xml:space="preserve">Router </w:t>
            </w:r>
          </w:p>
        </w:tc>
        <w:tc>
          <w:tcPr>
            <w:tcW w:w="699" w:type="pct"/>
          </w:tcPr>
          <w:p w14:paraId="3B5227DC" w14:textId="5EC8B68E" w:rsidR="00541784" w:rsidRPr="00895A68" w:rsidRDefault="00541784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95A68">
              <w:rPr>
                <w:highlight w:val="yellow"/>
              </w:rPr>
              <w:t>R1</w:t>
            </w:r>
          </w:p>
        </w:tc>
        <w:tc>
          <w:tcPr>
            <w:tcW w:w="1490" w:type="pct"/>
          </w:tcPr>
          <w:p w14:paraId="17664173" w14:textId="3FCD1D93" w:rsidR="00541784" w:rsidRPr="00895A68" w:rsidRDefault="00541784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95A68">
              <w:rPr>
                <w:highlight w:val="yellow"/>
              </w:rPr>
              <w:t xml:space="preserve">Router </w:t>
            </w:r>
          </w:p>
        </w:tc>
        <w:tc>
          <w:tcPr>
            <w:tcW w:w="1284" w:type="pct"/>
          </w:tcPr>
          <w:p w14:paraId="48E9A547" w14:textId="47367FB1" w:rsidR="00541784" w:rsidRPr="00895A68" w:rsidRDefault="00541784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95A68">
              <w:rPr>
                <w:highlight w:val="yellow"/>
              </w:rPr>
              <w:t>R-Edge</w:t>
            </w:r>
          </w:p>
        </w:tc>
      </w:tr>
    </w:tbl>
    <w:p w14:paraId="068396D1" w14:textId="77777777" w:rsidR="004B13FE" w:rsidRPr="00B85CBD" w:rsidRDefault="004B13FE" w:rsidP="00D77414">
      <w:pPr>
        <w:pStyle w:val="Kop2"/>
        <w:rPr>
          <w:sz w:val="22"/>
          <w:szCs w:val="22"/>
        </w:rPr>
      </w:pPr>
    </w:p>
    <w:p w14:paraId="240A429B" w14:textId="1C125640" w:rsidR="0080370D" w:rsidRDefault="0080370D" w:rsidP="00D77414">
      <w:pPr>
        <w:pStyle w:val="Kop2"/>
        <w:rPr>
          <w:lang w:val="en-US"/>
        </w:rPr>
      </w:pPr>
      <w:r w:rsidRPr="0008419B">
        <w:t>Verbindingen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988"/>
        <w:gridCol w:w="3096"/>
        <w:gridCol w:w="3978"/>
      </w:tblGrid>
      <w:tr w:rsidR="00972872" w:rsidRPr="00EB2D02" w14:paraId="2FD93934" w14:textId="77777777" w:rsidTr="004B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tcBorders>
              <w:right w:val="single" w:sz="4" w:space="0" w:color="FFFFFF" w:themeColor="background1"/>
            </w:tcBorders>
          </w:tcPr>
          <w:p w14:paraId="38A9F6EC" w14:textId="77777777" w:rsidR="00972872" w:rsidRPr="00B85CBD" w:rsidRDefault="00972872" w:rsidP="00D77414">
            <w:r w:rsidRPr="00B85CBD">
              <w:t>Soort</w:t>
            </w:r>
          </w:p>
        </w:tc>
        <w:tc>
          <w:tcPr>
            <w:tcW w:w="170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728191" w14:textId="77777777" w:rsidR="00972872" w:rsidRPr="00B85CBD" w:rsidRDefault="00972872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5CBD">
              <w:t>Device</w:t>
            </w:r>
          </w:p>
        </w:tc>
        <w:tc>
          <w:tcPr>
            <w:tcW w:w="219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76138F" w14:textId="77777777" w:rsidR="00972872" w:rsidRPr="00B85CBD" w:rsidRDefault="00972872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5CBD">
              <w:t>Opmerking</w:t>
            </w:r>
          </w:p>
        </w:tc>
      </w:tr>
      <w:tr w:rsidR="00573E43" w:rsidRPr="00EB2D02" w14:paraId="2430271E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 w:val="restart"/>
            <w:noWrap/>
          </w:tcPr>
          <w:p w14:paraId="7C86FFD1" w14:textId="5DABF026" w:rsidR="00573E43" w:rsidRPr="00B85CBD" w:rsidRDefault="00573E43" w:rsidP="00D77414">
            <w:r w:rsidRPr="00B85CBD">
              <w:t>Vast</w:t>
            </w:r>
          </w:p>
        </w:tc>
        <w:tc>
          <w:tcPr>
            <w:tcW w:w="1708" w:type="pct"/>
          </w:tcPr>
          <w:p w14:paraId="6210E2FE" w14:textId="0F1F6924" w:rsidR="00573E43" w:rsidRPr="00B85CBD" w:rsidRDefault="00573E4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5CBD">
              <w:rPr>
                <w:lang w:val="en-US"/>
              </w:rPr>
              <w:t>PC10, PC20, PC30, PC31</w:t>
            </w:r>
            <w:r w:rsidR="005F6C37" w:rsidRPr="00B85CBD">
              <w:rPr>
                <w:lang w:val="en-US"/>
              </w:rPr>
              <w:t>/ASx</w:t>
            </w:r>
          </w:p>
        </w:tc>
        <w:tc>
          <w:tcPr>
            <w:tcW w:w="2195" w:type="pct"/>
          </w:tcPr>
          <w:p w14:paraId="3CE12408" w14:textId="5C59B178" w:rsidR="00573E43" w:rsidRPr="00B85CBD" w:rsidRDefault="00573E4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5CBD">
              <w:rPr>
                <w:lang w:val="en-US"/>
              </w:rPr>
              <w:t>Ethernetkabel (recht), RJ45-CAT5</w:t>
            </w:r>
          </w:p>
        </w:tc>
      </w:tr>
      <w:tr w:rsidR="00573E43" w:rsidRPr="00EB2D02" w14:paraId="397ED765" w14:textId="77777777" w:rsidTr="004B1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6CB965E5" w14:textId="27CF7AEF" w:rsidR="00573E43" w:rsidRPr="00B85CBD" w:rsidRDefault="00573E43" w:rsidP="00D77414"/>
        </w:tc>
        <w:tc>
          <w:tcPr>
            <w:tcW w:w="1708" w:type="pct"/>
          </w:tcPr>
          <w:p w14:paraId="1F86F5BC" w14:textId="07706264" w:rsidR="00573E43" w:rsidRPr="00B85CBD" w:rsidRDefault="00573E4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PC11, PC21, Printer40</w:t>
            </w:r>
            <w:r w:rsidR="005F6C37" w:rsidRPr="00B85CBD">
              <w:rPr>
                <w:highlight w:val="yellow"/>
              </w:rPr>
              <w:t>/ASx</w:t>
            </w:r>
          </w:p>
        </w:tc>
        <w:tc>
          <w:tcPr>
            <w:tcW w:w="2195" w:type="pct"/>
          </w:tcPr>
          <w:p w14:paraId="178DE45F" w14:textId="4C607D1F" w:rsidR="00573E43" w:rsidRPr="00B85CBD" w:rsidRDefault="00573E4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B85CBD">
              <w:rPr>
                <w:highlight w:val="yellow"/>
                <w:lang w:val="en-US"/>
              </w:rPr>
              <w:t>Ethernetkabel (recht), RJ45-CAT5</w:t>
            </w:r>
          </w:p>
        </w:tc>
      </w:tr>
      <w:tr w:rsidR="00573E43" w:rsidRPr="00EB2D02" w14:paraId="0E9DD1E2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3B745B14" w14:textId="494F9156" w:rsidR="00573E43" w:rsidRPr="00B85CBD" w:rsidRDefault="00573E43" w:rsidP="00D77414"/>
        </w:tc>
        <w:tc>
          <w:tcPr>
            <w:tcW w:w="1708" w:type="pct"/>
          </w:tcPr>
          <w:p w14:paraId="79D6EA46" w14:textId="7E580F2B" w:rsidR="00573E43" w:rsidRPr="00B85CBD" w:rsidRDefault="00573E4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CBD">
              <w:t>AS1, AS3, AS3/</w:t>
            </w:r>
            <w:r w:rsidR="004C31D9" w:rsidRPr="00B85CBD">
              <w:t>DSC01</w:t>
            </w:r>
          </w:p>
        </w:tc>
        <w:tc>
          <w:tcPr>
            <w:tcW w:w="2195" w:type="pct"/>
          </w:tcPr>
          <w:p w14:paraId="5A0BB7FA" w14:textId="2BDCF2F3" w:rsidR="00573E43" w:rsidRPr="00B85CBD" w:rsidRDefault="00573E43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5CBD">
              <w:rPr>
                <w:lang w:val="en-US"/>
              </w:rPr>
              <w:t>Ethernetkabel (kruis), RJ45-CAT5</w:t>
            </w:r>
          </w:p>
        </w:tc>
      </w:tr>
      <w:tr w:rsidR="00573E43" w:rsidRPr="00EB2D02" w14:paraId="16074DB3" w14:textId="77777777" w:rsidTr="004B1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57897955" w14:textId="77777777" w:rsidR="00573E43" w:rsidRPr="00B85CBD" w:rsidRDefault="00573E43" w:rsidP="00D77414"/>
        </w:tc>
        <w:tc>
          <w:tcPr>
            <w:tcW w:w="1708" w:type="pct"/>
          </w:tcPr>
          <w:p w14:paraId="50008E7D" w14:textId="39A6D681" w:rsidR="00573E43" w:rsidRPr="00B85CBD" w:rsidRDefault="00573E4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5CBD">
              <w:rPr>
                <w:highlight w:val="yellow"/>
              </w:rPr>
              <w:t>AS4/</w:t>
            </w:r>
            <w:r w:rsidR="004C31D9" w:rsidRPr="00B85CBD">
              <w:rPr>
                <w:highlight w:val="yellow"/>
              </w:rPr>
              <w:t>DSC01</w:t>
            </w:r>
          </w:p>
        </w:tc>
        <w:tc>
          <w:tcPr>
            <w:tcW w:w="2195" w:type="pct"/>
          </w:tcPr>
          <w:p w14:paraId="53DE664C" w14:textId="29A97B8B" w:rsidR="00573E43" w:rsidRPr="00B85CBD" w:rsidRDefault="00573E43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5CBD">
              <w:rPr>
                <w:highlight w:val="yellow"/>
                <w:lang w:val="en-US"/>
              </w:rPr>
              <w:t>Ethernetkabel (kruis), RJ45-CAT5</w:t>
            </w:r>
          </w:p>
        </w:tc>
      </w:tr>
      <w:tr w:rsidR="00566025" w:rsidRPr="00EB2D02" w14:paraId="15B6F2ED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0C06F81D" w14:textId="77777777" w:rsidR="00566025" w:rsidRPr="00B85CBD" w:rsidRDefault="00566025" w:rsidP="00D77414"/>
        </w:tc>
        <w:tc>
          <w:tcPr>
            <w:tcW w:w="1708" w:type="pct"/>
          </w:tcPr>
          <w:p w14:paraId="02692E81" w14:textId="57DC1939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AS4/Access</w:t>
            </w:r>
            <w:r w:rsidR="00F100D4">
              <w:rPr>
                <w:highlight w:val="yellow"/>
              </w:rPr>
              <w:t>p</w:t>
            </w:r>
            <w:r w:rsidRPr="00B85CBD">
              <w:rPr>
                <w:highlight w:val="yellow"/>
              </w:rPr>
              <w:t>oint</w:t>
            </w:r>
          </w:p>
        </w:tc>
        <w:tc>
          <w:tcPr>
            <w:tcW w:w="2195" w:type="pct"/>
          </w:tcPr>
          <w:p w14:paraId="1829C6A9" w14:textId="5D54A79E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B85CBD">
              <w:rPr>
                <w:highlight w:val="yellow"/>
                <w:lang w:val="en-US"/>
              </w:rPr>
              <w:t>Ethernetkabel (recht), RJ45-CAT5</w:t>
            </w:r>
          </w:p>
        </w:tc>
      </w:tr>
      <w:tr w:rsidR="00566025" w:rsidRPr="00EB2D02" w14:paraId="14B0D97B" w14:textId="77777777" w:rsidTr="004B1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313C8892" w14:textId="77777777" w:rsidR="00566025" w:rsidRPr="00B85CBD" w:rsidRDefault="00566025" w:rsidP="00D77414"/>
        </w:tc>
        <w:tc>
          <w:tcPr>
            <w:tcW w:w="1708" w:type="pct"/>
          </w:tcPr>
          <w:p w14:paraId="7A5019E2" w14:textId="42DB00D0" w:rsidR="00566025" w:rsidRPr="00B85CBD" w:rsidRDefault="00E77622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DSC01/</w:t>
            </w:r>
            <w:r w:rsidR="006D355B" w:rsidRPr="00B85CBD">
              <w:rPr>
                <w:highlight w:val="yellow"/>
              </w:rPr>
              <w:t>APP01</w:t>
            </w:r>
          </w:p>
        </w:tc>
        <w:tc>
          <w:tcPr>
            <w:tcW w:w="2195" w:type="pct"/>
          </w:tcPr>
          <w:p w14:paraId="425D69CE" w14:textId="2D46D58F" w:rsidR="00566025" w:rsidRPr="00B85CBD" w:rsidRDefault="0056602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 xml:space="preserve">Glasvezel </w:t>
            </w:r>
            <w:r w:rsidR="00F100D4">
              <w:rPr>
                <w:highlight w:val="yellow"/>
              </w:rPr>
              <w:t>e</w:t>
            </w:r>
            <w:r w:rsidRPr="00B85CBD">
              <w:rPr>
                <w:highlight w:val="yellow"/>
              </w:rPr>
              <w:t>thernet</w:t>
            </w:r>
            <w:r w:rsidR="003875BC" w:rsidRPr="00B85CBD">
              <w:rPr>
                <w:highlight w:val="yellow"/>
              </w:rPr>
              <w:t>kabel</w:t>
            </w:r>
          </w:p>
        </w:tc>
      </w:tr>
      <w:tr w:rsidR="00566025" w:rsidRPr="00EB2D02" w14:paraId="2A1B9768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5F940EC3" w14:textId="77777777" w:rsidR="00566025" w:rsidRPr="00B85CBD" w:rsidRDefault="00566025" w:rsidP="00D77414"/>
        </w:tc>
        <w:tc>
          <w:tcPr>
            <w:tcW w:w="1708" w:type="pct"/>
          </w:tcPr>
          <w:p w14:paraId="4E0728D4" w14:textId="2EB43EA3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R-</w:t>
            </w:r>
            <w:r w:rsidR="00F100D4" w:rsidRPr="00B85CBD">
              <w:rPr>
                <w:highlight w:val="yellow"/>
              </w:rPr>
              <w:t>Edge</w:t>
            </w:r>
            <w:r w:rsidRPr="00B85CBD">
              <w:rPr>
                <w:highlight w:val="yellow"/>
              </w:rPr>
              <w:t>/DSL</w:t>
            </w:r>
            <w:r w:rsidR="00F100D4">
              <w:rPr>
                <w:highlight w:val="yellow"/>
              </w:rPr>
              <w:t>-m</w:t>
            </w:r>
            <w:r w:rsidRPr="00B85CBD">
              <w:rPr>
                <w:highlight w:val="yellow"/>
              </w:rPr>
              <w:t>odem</w:t>
            </w:r>
          </w:p>
        </w:tc>
        <w:tc>
          <w:tcPr>
            <w:tcW w:w="2195" w:type="pct"/>
          </w:tcPr>
          <w:p w14:paraId="7EDAC745" w14:textId="170A1890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  <w:lang w:val="en-US"/>
              </w:rPr>
              <w:t>Ethernetkabel (recht), RJ45-CAT5</w:t>
            </w:r>
          </w:p>
        </w:tc>
      </w:tr>
      <w:tr w:rsidR="00566025" w:rsidRPr="00EB2D02" w14:paraId="5BE477F8" w14:textId="77777777" w:rsidTr="004B1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vMerge/>
            <w:noWrap/>
          </w:tcPr>
          <w:p w14:paraId="7F8C35A3" w14:textId="77777777" w:rsidR="00566025" w:rsidRPr="00B85CBD" w:rsidRDefault="00566025" w:rsidP="00D77414"/>
        </w:tc>
        <w:tc>
          <w:tcPr>
            <w:tcW w:w="1708" w:type="pct"/>
          </w:tcPr>
          <w:p w14:paraId="40F2ABA5" w14:textId="7C076AF1" w:rsidR="00566025" w:rsidRPr="00B85CBD" w:rsidRDefault="0056602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R-</w:t>
            </w:r>
            <w:r w:rsidR="00F100D4" w:rsidRPr="00B85CBD">
              <w:rPr>
                <w:highlight w:val="yellow"/>
              </w:rPr>
              <w:t>Edge</w:t>
            </w:r>
            <w:r w:rsidRPr="00B85CBD">
              <w:rPr>
                <w:highlight w:val="yellow"/>
              </w:rPr>
              <w:t>/DS</w:t>
            </w:r>
            <w:r w:rsidR="006D355B" w:rsidRPr="00B85CBD">
              <w:rPr>
                <w:highlight w:val="yellow"/>
              </w:rPr>
              <w:t>C01</w:t>
            </w:r>
          </w:p>
        </w:tc>
        <w:tc>
          <w:tcPr>
            <w:tcW w:w="2195" w:type="pct"/>
          </w:tcPr>
          <w:p w14:paraId="47D1EFAC" w14:textId="795D125E" w:rsidR="00566025" w:rsidRPr="00B85CBD" w:rsidRDefault="00566025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  <w:lang w:val="en-US"/>
              </w:rPr>
              <w:t>Ethernetkabel (kruis), RJ45-CAT5</w:t>
            </w:r>
          </w:p>
        </w:tc>
      </w:tr>
      <w:tr w:rsidR="00566025" w:rsidRPr="00EB2D02" w14:paraId="2D8E9B96" w14:textId="77777777" w:rsidTr="004B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pct"/>
            <w:noWrap/>
          </w:tcPr>
          <w:p w14:paraId="3438A905" w14:textId="3230F3B4" w:rsidR="00566025" w:rsidRPr="00B85CBD" w:rsidRDefault="00566025" w:rsidP="00D77414">
            <w:r w:rsidRPr="00B85CBD">
              <w:t>Draadloos</w:t>
            </w:r>
          </w:p>
        </w:tc>
        <w:tc>
          <w:tcPr>
            <w:tcW w:w="1708" w:type="pct"/>
          </w:tcPr>
          <w:p w14:paraId="7CB8E9D2" w14:textId="327EA9E7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85CBD">
              <w:rPr>
                <w:highlight w:val="yellow"/>
              </w:rPr>
              <w:t>Laptop</w:t>
            </w:r>
          </w:p>
        </w:tc>
        <w:tc>
          <w:tcPr>
            <w:tcW w:w="2195" w:type="pct"/>
          </w:tcPr>
          <w:p w14:paraId="4EC66E9F" w14:textId="490B224A" w:rsidR="00566025" w:rsidRPr="00B85CBD" w:rsidRDefault="00566025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highlight w:val="yellow"/>
              </w:rPr>
            </w:pPr>
            <w:r w:rsidRPr="00B85CBD">
              <w:rPr>
                <w:highlight w:val="yellow"/>
              </w:rPr>
              <w:t>Draadloos</w:t>
            </w:r>
          </w:p>
        </w:tc>
      </w:tr>
    </w:tbl>
    <w:p w14:paraId="0B6D03D9" w14:textId="77777777" w:rsidR="00940D0B" w:rsidRDefault="00940D0B" w:rsidP="00D77414"/>
    <w:p w14:paraId="55F4F817" w14:textId="7F41692E" w:rsidR="00FA6C12" w:rsidRDefault="00FA6C12" w:rsidP="00D77414">
      <w:r>
        <w:t xml:space="preserve">Let op dat je de </w:t>
      </w:r>
      <w:r w:rsidRPr="00DE23EB">
        <w:rPr>
          <w:b/>
          <w:bCs/>
        </w:rPr>
        <w:t>juiste kabels</w:t>
      </w:r>
      <w:r w:rsidRPr="004715A7">
        <w:t xml:space="preserve"> gebruikt</w:t>
      </w:r>
      <w:r w:rsidRPr="00A02B16">
        <w:t xml:space="preserve"> en dat je ze</w:t>
      </w:r>
      <w:r w:rsidRPr="00DE23EB">
        <w:rPr>
          <w:b/>
          <w:bCs/>
        </w:rPr>
        <w:t xml:space="preserve"> </w:t>
      </w:r>
      <w:r w:rsidRPr="004715A7">
        <w:t>aansluit</w:t>
      </w:r>
      <w:r w:rsidRPr="00DE23EB">
        <w:rPr>
          <w:b/>
          <w:bCs/>
        </w:rPr>
        <w:t xml:space="preserve"> op de poorten</w:t>
      </w:r>
      <w:r>
        <w:t xml:space="preserve"> zoals in de tekening is weergegeven.</w:t>
      </w:r>
    </w:p>
    <w:p w14:paraId="436890D9" w14:textId="1DDE88E1" w:rsidR="00B312A3" w:rsidRDefault="00B312A3" w:rsidP="00D77414"/>
    <w:p w14:paraId="702D5111" w14:textId="77777777" w:rsidR="00F436BC" w:rsidRDefault="00F436BC">
      <w:pPr>
        <w:spacing w:after="160" w:line="259" w:lineRule="auto"/>
        <w:rPr>
          <w:rFonts w:asciiTheme="majorHAnsi" w:eastAsiaTheme="majorEastAsia" w:hAnsiTheme="majorHAnsi" w:cstheme="majorBidi"/>
          <w:b/>
          <w:color w:val="56355B" w:themeColor="text2"/>
          <w:sz w:val="32"/>
          <w:szCs w:val="32"/>
        </w:rPr>
      </w:pPr>
      <w:r>
        <w:br w:type="page"/>
      </w:r>
    </w:p>
    <w:p w14:paraId="2D28EEA6" w14:textId="0470A317" w:rsidR="00B312A3" w:rsidRPr="00940D0B" w:rsidRDefault="00B312A3" w:rsidP="00D77414">
      <w:pPr>
        <w:pStyle w:val="Kop1"/>
      </w:pPr>
      <w:r w:rsidRPr="00940D0B">
        <w:lastRenderedPageBreak/>
        <w:t>Configuratie</w:t>
      </w:r>
    </w:p>
    <w:p w14:paraId="25ED79CE" w14:textId="6339D685" w:rsidR="00940D0B" w:rsidRDefault="00940D0B" w:rsidP="00D77414">
      <w:r>
        <w:t xml:space="preserve">De volgende devices moeten worden geconfigureerd volgens de gegevens in de tabellen. Voor de opdracht hoef je </w:t>
      </w:r>
      <w:r w:rsidR="00CF57DD">
        <w:t>alleen</w:t>
      </w:r>
      <w:r>
        <w:t xml:space="preserve"> de geel gemarkeerde items uit te voeren.</w:t>
      </w:r>
    </w:p>
    <w:p w14:paraId="769078F5" w14:textId="77777777" w:rsidR="00F436BC" w:rsidRPr="00141D81" w:rsidRDefault="00F436BC" w:rsidP="00D77414">
      <w:pPr>
        <w:pStyle w:val="Kop2"/>
        <w:rPr>
          <w:sz w:val="22"/>
          <w:szCs w:val="22"/>
        </w:rPr>
      </w:pPr>
    </w:p>
    <w:p w14:paraId="260C7A2D" w14:textId="57C9DF83" w:rsidR="00F961D7" w:rsidRPr="00192E70" w:rsidRDefault="00F961D7" w:rsidP="00D77414">
      <w:pPr>
        <w:pStyle w:val="Kop2"/>
      </w:pPr>
      <w:r w:rsidRPr="0008419B">
        <w:t>VLAN</w:t>
      </w:r>
      <w:r w:rsidR="00515F72">
        <w:t>-m</w:t>
      </w:r>
      <w:r w:rsidRPr="0008419B">
        <w:t>anagement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764"/>
        <w:gridCol w:w="68"/>
        <w:gridCol w:w="1696"/>
        <w:gridCol w:w="701"/>
        <w:gridCol w:w="1611"/>
        <w:gridCol w:w="1611"/>
        <w:gridCol w:w="1611"/>
      </w:tblGrid>
      <w:tr w:rsidR="00A665D9" w:rsidRPr="003B30C2" w14:paraId="56F086BF" w14:textId="77777777" w:rsidTr="00375DC4"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72E1E2C" w14:textId="1C927719" w:rsidR="00F961D7" w:rsidRPr="003B30C2" w:rsidRDefault="00F961D7" w:rsidP="00357FC5">
            <w:pPr>
              <w:rPr>
                <w:rFonts w:cstheme="minorHAnsi"/>
                <w:color w:val="FFFFFF" w:themeColor="background1"/>
              </w:rPr>
            </w:pPr>
            <w:r w:rsidRPr="003B30C2">
              <w:rPr>
                <w:rFonts w:cstheme="minorHAnsi"/>
                <w:color w:val="FFFFFF" w:themeColor="background1"/>
              </w:rPr>
              <w:t>VTP</w:t>
            </w:r>
          </w:p>
        </w:tc>
        <w:tc>
          <w:tcPr>
            <w:tcW w:w="973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56355B" w:themeColor="text2"/>
            </w:tcBorders>
            <w:shd w:val="clear" w:color="auto" w:fill="56355B" w:themeFill="text2"/>
          </w:tcPr>
          <w:p w14:paraId="1F486670" w14:textId="77777777" w:rsidR="00F961D7" w:rsidRPr="003B30C2" w:rsidRDefault="00F961D7" w:rsidP="00D77414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87" w:type="pct"/>
            <w:tcBorders>
              <w:top w:val="nil"/>
              <w:left w:val="single" w:sz="4" w:space="0" w:color="56355B" w:themeColor="text2"/>
              <w:bottom w:val="nil"/>
              <w:right w:val="single" w:sz="4" w:space="0" w:color="56355B" w:themeColor="text2"/>
            </w:tcBorders>
            <w:shd w:val="clear" w:color="auto" w:fill="auto"/>
          </w:tcPr>
          <w:p w14:paraId="46763701" w14:textId="11E64DFB" w:rsidR="00F961D7" w:rsidRPr="003B30C2" w:rsidRDefault="00F961D7" w:rsidP="00D77414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56355B" w:themeColor="text2"/>
              <w:bottom w:val="single" w:sz="4" w:space="0" w:color="auto"/>
              <w:right w:val="single" w:sz="4" w:space="0" w:color="auto"/>
            </w:tcBorders>
            <w:shd w:val="clear" w:color="auto" w:fill="56355B" w:themeFill="text2"/>
            <w:vAlign w:val="center"/>
          </w:tcPr>
          <w:p w14:paraId="47B7DB20" w14:textId="22B64B5F" w:rsidR="00F961D7" w:rsidRPr="003B30C2" w:rsidRDefault="00F961D7" w:rsidP="00D77414">
            <w:pPr>
              <w:jc w:val="center"/>
              <w:rPr>
                <w:rFonts w:cstheme="minorHAnsi"/>
                <w:color w:val="FFFFFF" w:themeColor="background1"/>
              </w:rPr>
            </w:pPr>
            <w:r w:rsidRPr="003B30C2">
              <w:rPr>
                <w:rFonts w:cstheme="minorHAnsi"/>
                <w:color w:val="FFFFFF" w:themeColor="background1"/>
              </w:rPr>
              <w:t>VLAN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735E3F1A" w14:textId="77777777" w:rsidR="00F961D7" w:rsidRPr="003B30C2" w:rsidRDefault="00F961D7" w:rsidP="00D77414">
            <w:pPr>
              <w:rPr>
                <w:rFonts w:cstheme="minorHAnsi"/>
                <w:color w:val="FFFFFF" w:themeColor="background1"/>
              </w:rPr>
            </w:pPr>
            <w:r w:rsidRPr="003B30C2">
              <w:rPr>
                <w:rFonts w:cstheme="minorHAnsi"/>
                <w:color w:val="FFFFFF" w:themeColor="background1"/>
              </w:rPr>
              <w:t>Naam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56355B" w:themeFill="text2"/>
            <w:vAlign w:val="center"/>
          </w:tcPr>
          <w:p w14:paraId="01A7B88B" w14:textId="27DBD9D4" w:rsidR="00F961D7" w:rsidRPr="003B30C2" w:rsidRDefault="00F961D7" w:rsidP="00D77414">
            <w:pPr>
              <w:jc w:val="center"/>
              <w:rPr>
                <w:rFonts w:cstheme="minorHAnsi"/>
                <w:color w:val="FFFFFF" w:themeColor="background1"/>
              </w:rPr>
            </w:pPr>
            <w:r w:rsidRPr="003B30C2">
              <w:rPr>
                <w:rFonts w:cstheme="minorHAnsi"/>
                <w:color w:val="FFFFFF" w:themeColor="background1"/>
              </w:rPr>
              <w:t>#</w:t>
            </w:r>
            <w:r w:rsidR="00375DC4">
              <w:t> </w:t>
            </w:r>
            <w:r w:rsidRPr="003B30C2">
              <w:rPr>
                <w:rFonts w:cstheme="minorHAnsi"/>
                <w:color w:val="FFFFFF" w:themeColor="background1"/>
              </w:rPr>
              <w:t>Aansluitingen</w:t>
            </w:r>
          </w:p>
        </w:tc>
      </w:tr>
      <w:tr w:rsidR="00375DC4" w:rsidRPr="003B30C2" w14:paraId="346398C8" w14:textId="77777777" w:rsidTr="00375DC4">
        <w:tc>
          <w:tcPr>
            <w:tcW w:w="9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7387F138" w14:textId="172B3134" w:rsidR="00F961D7" w:rsidRPr="003B30C2" w:rsidRDefault="00F961D7" w:rsidP="00357FC5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Dom</w:t>
            </w:r>
            <w:r w:rsidR="00F138EA" w:rsidRPr="003B30C2">
              <w:rPr>
                <w:rFonts w:cstheme="minorHAnsi"/>
              </w:rPr>
              <w:t>a</w:t>
            </w:r>
            <w:r w:rsidRPr="003B30C2">
              <w:rPr>
                <w:rFonts w:cstheme="minorHAnsi"/>
              </w:rPr>
              <w:t>in</w:t>
            </w:r>
          </w:p>
        </w:tc>
        <w:tc>
          <w:tcPr>
            <w:tcW w:w="973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3DE243" w14:textId="3C1E4A65" w:rsidR="00F961D7" w:rsidRPr="003B30C2" w:rsidRDefault="00F961D7" w:rsidP="00357FC5">
            <w:pPr>
              <w:rPr>
                <w:rFonts w:cstheme="minorHAnsi"/>
                <w:b/>
                <w:bCs/>
              </w:rPr>
            </w:pPr>
            <w:r w:rsidRPr="003B30C2">
              <w:rPr>
                <w:rFonts w:cstheme="minorHAnsi"/>
                <w:highlight w:val="yellow"/>
              </w:rPr>
              <w:t>NETSERVICE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817CD3" w14:textId="7D125D64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646E4412" w14:textId="402903BF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5BF3" w14:textId="724B6C56" w:rsidR="00F961D7" w:rsidRPr="003B30C2" w:rsidRDefault="00566025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default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6B52" w14:textId="7777777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-</w:t>
            </w:r>
          </w:p>
        </w:tc>
      </w:tr>
      <w:tr w:rsidR="00375DC4" w:rsidRPr="003B30C2" w14:paraId="71310823" w14:textId="77777777" w:rsidTr="00375DC4">
        <w:tc>
          <w:tcPr>
            <w:tcW w:w="97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669748DC" w14:textId="77777777" w:rsidR="00E860FD" w:rsidRPr="003B30C2" w:rsidRDefault="00E860FD" w:rsidP="00357FC5">
            <w:pPr>
              <w:rPr>
                <w:rFonts w:cstheme="minorHAnsi"/>
              </w:rPr>
            </w:pPr>
          </w:p>
        </w:tc>
        <w:tc>
          <w:tcPr>
            <w:tcW w:w="973" w:type="pct"/>
            <w:gridSpan w:val="2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D2FFAE" w14:textId="77777777" w:rsidR="00E860FD" w:rsidRPr="003B30C2" w:rsidRDefault="00E860FD" w:rsidP="00357FC5">
            <w:pPr>
              <w:rPr>
                <w:rFonts w:cstheme="minorHAnsi"/>
                <w:highlight w:val="yellow"/>
              </w:rPr>
            </w:pP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A7954C" w14:textId="77777777" w:rsidR="00E860FD" w:rsidRPr="003B30C2" w:rsidRDefault="00E860FD" w:rsidP="00D7741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61174B57" w14:textId="0112287F" w:rsidR="00E860FD" w:rsidRPr="003B30C2" w:rsidRDefault="00E860FD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5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346D" w14:textId="2E5DC068" w:rsidR="00E860FD" w:rsidRPr="003B30C2" w:rsidRDefault="00E860FD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IT-afdeling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220D" w14:textId="68E72EC0" w:rsidR="00E860FD" w:rsidRPr="003B30C2" w:rsidRDefault="00550285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5</w:t>
            </w:r>
          </w:p>
        </w:tc>
      </w:tr>
      <w:tr w:rsidR="00375DC4" w:rsidRPr="003B30C2" w14:paraId="120CEAEB" w14:textId="77777777" w:rsidTr="00375DC4">
        <w:tc>
          <w:tcPr>
            <w:tcW w:w="9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5E260DF8" w14:textId="77777777" w:rsidR="00F961D7" w:rsidRPr="003B30C2" w:rsidRDefault="00F961D7" w:rsidP="00357FC5">
            <w:pPr>
              <w:rPr>
                <w:rFonts w:cstheme="minorHAnsi"/>
                <w:highlight w:val="yellow"/>
              </w:rPr>
            </w:pPr>
          </w:p>
        </w:tc>
        <w:tc>
          <w:tcPr>
            <w:tcW w:w="973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2D402" w14:textId="77777777" w:rsidR="00F961D7" w:rsidRPr="003B30C2" w:rsidRDefault="00F961D7" w:rsidP="00357FC5">
            <w:pPr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127ABC" w14:textId="3DAE67D9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6BE9094B" w14:textId="029E543E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10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7DE0" w14:textId="7A331F03" w:rsidR="00F961D7" w:rsidRPr="003B30C2" w:rsidRDefault="00271A50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Receptie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EF7E" w14:textId="7777777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20</w:t>
            </w:r>
          </w:p>
        </w:tc>
      </w:tr>
      <w:tr w:rsidR="00375DC4" w:rsidRPr="003B30C2" w14:paraId="5EC1C3C9" w14:textId="77777777" w:rsidTr="00375DC4"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2BEFBE00" w14:textId="7118E51F" w:rsidR="00F961D7" w:rsidRPr="003B30C2" w:rsidRDefault="00F961D7" w:rsidP="00357FC5">
            <w:pPr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</w:rPr>
              <w:t>Server</w:t>
            </w:r>
          </w:p>
        </w:tc>
        <w:tc>
          <w:tcPr>
            <w:tcW w:w="97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8E277" w14:textId="19C7DD22" w:rsidR="00F961D7" w:rsidRPr="003B30C2" w:rsidRDefault="00F961D7" w:rsidP="00357FC5">
            <w:pPr>
              <w:rPr>
                <w:rFonts w:cstheme="minorHAnsi"/>
                <w:b/>
                <w:bCs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DS</w:t>
            </w:r>
            <w:r w:rsidR="00D229A0" w:rsidRPr="003B30C2">
              <w:rPr>
                <w:rFonts w:cstheme="minorHAnsi"/>
                <w:highlight w:val="yellow"/>
              </w:rPr>
              <w:t>C01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61A4A1" w14:textId="3E84492F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149CF1DF" w14:textId="52FB43B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20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A9D6" w14:textId="1F455E41" w:rsidR="00F961D7" w:rsidRPr="003B30C2" w:rsidRDefault="00E860FD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Finance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6EEE" w14:textId="7777777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14</w:t>
            </w:r>
          </w:p>
        </w:tc>
      </w:tr>
      <w:tr w:rsidR="00375DC4" w:rsidRPr="003B30C2" w14:paraId="55201D61" w14:textId="77777777" w:rsidTr="00375DC4"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1FE781DC" w14:textId="16521430" w:rsidR="00F961D7" w:rsidRPr="003B30C2" w:rsidRDefault="00F961D7" w:rsidP="00357FC5">
            <w:pPr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</w:rPr>
              <w:t>Client</w:t>
            </w:r>
          </w:p>
        </w:tc>
        <w:tc>
          <w:tcPr>
            <w:tcW w:w="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D89E6" w14:textId="65DD25D7" w:rsidR="00F961D7" w:rsidRPr="003B30C2" w:rsidRDefault="00F961D7" w:rsidP="00357FC5">
            <w:pPr>
              <w:rPr>
                <w:rFonts w:cstheme="minorHAnsi"/>
                <w:b/>
                <w:bCs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AS1 t/m AS4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F6089" w14:textId="1BE4691B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4A80D40E" w14:textId="18F567E4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30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F55A" w14:textId="481C1AA3" w:rsidR="00F961D7" w:rsidRPr="003B30C2" w:rsidRDefault="00E860FD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Management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567C" w14:textId="7777777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16</w:t>
            </w:r>
          </w:p>
        </w:tc>
      </w:tr>
      <w:tr w:rsidR="00375DC4" w:rsidRPr="003B30C2" w14:paraId="518A22B5" w14:textId="77777777" w:rsidTr="00375DC4">
        <w:tc>
          <w:tcPr>
            <w:tcW w:w="10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2238C6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E8D9B9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D79EB39" w14:textId="4C5F8ACF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4C13F225" w14:textId="12471EEB" w:rsidR="00F961D7" w:rsidRPr="003B30C2" w:rsidRDefault="00F961D7" w:rsidP="00D77414">
            <w:pPr>
              <w:jc w:val="center"/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40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6277" w14:textId="70BC5BB0" w:rsidR="00F961D7" w:rsidRPr="003B30C2" w:rsidRDefault="00124E25" w:rsidP="00D77414">
            <w:pPr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P</w:t>
            </w:r>
            <w:r w:rsidR="00550285" w:rsidRPr="003B30C2">
              <w:rPr>
                <w:rFonts w:cstheme="minorHAnsi"/>
                <w:highlight w:val="yellow"/>
              </w:rPr>
              <w:t>roductie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2DB9" w14:textId="77777777" w:rsidR="00F961D7" w:rsidRPr="003B30C2" w:rsidRDefault="00F961D7" w:rsidP="00D77414">
            <w:pPr>
              <w:jc w:val="center"/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4</w:t>
            </w:r>
          </w:p>
        </w:tc>
      </w:tr>
      <w:tr w:rsidR="00375DC4" w:rsidRPr="003B30C2" w14:paraId="30AF6827" w14:textId="77777777" w:rsidTr="00375DC4">
        <w:tc>
          <w:tcPr>
            <w:tcW w:w="10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5C774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18D7F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255C4" w14:textId="76114ADE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3B626DD2" w14:textId="5941B8FB" w:rsidR="00F961D7" w:rsidRPr="003B30C2" w:rsidRDefault="00F961D7" w:rsidP="00D77414">
            <w:pPr>
              <w:jc w:val="center"/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50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D2A0" w14:textId="77777777" w:rsidR="00F961D7" w:rsidRPr="003B30C2" w:rsidRDefault="00F961D7" w:rsidP="00D77414">
            <w:pPr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gastwifi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2CF4" w14:textId="77777777" w:rsidR="00F961D7" w:rsidRPr="003B30C2" w:rsidRDefault="00F961D7" w:rsidP="00D77414">
            <w:pPr>
              <w:jc w:val="center"/>
              <w:rPr>
                <w:rFonts w:cstheme="minorHAnsi"/>
                <w:highlight w:val="yellow"/>
              </w:rPr>
            </w:pPr>
            <w:r w:rsidRPr="003B30C2">
              <w:rPr>
                <w:rFonts w:cstheme="minorHAnsi"/>
                <w:highlight w:val="yellow"/>
              </w:rPr>
              <w:t>4</w:t>
            </w:r>
          </w:p>
        </w:tc>
      </w:tr>
      <w:tr w:rsidR="00375DC4" w:rsidRPr="003B30C2" w14:paraId="63643487" w14:textId="77777777" w:rsidTr="00375DC4">
        <w:tc>
          <w:tcPr>
            <w:tcW w:w="10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1D384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C1803" w14:textId="77777777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9740BE" w14:textId="03B9E86F" w:rsidR="00F961D7" w:rsidRPr="003B30C2" w:rsidRDefault="00F961D7" w:rsidP="00D77414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4F0" w:themeFill="background2" w:themeFillTint="33"/>
          </w:tcPr>
          <w:p w14:paraId="543B5C09" w14:textId="5C811F36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99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A422" w14:textId="77777777" w:rsidR="00F961D7" w:rsidRPr="003B30C2" w:rsidRDefault="00F961D7" w:rsidP="00D77414">
            <w:pPr>
              <w:rPr>
                <w:rFonts w:cstheme="minorHAnsi"/>
              </w:rPr>
            </w:pPr>
            <w:r w:rsidRPr="003B30C2">
              <w:rPr>
                <w:rFonts w:cstheme="minorHAnsi"/>
              </w:rPr>
              <w:t>leeg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5E2E" w14:textId="77777777" w:rsidR="00F961D7" w:rsidRPr="003B30C2" w:rsidRDefault="00F961D7" w:rsidP="00D77414">
            <w:pPr>
              <w:jc w:val="center"/>
              <w:rPr>
                <w:rFonts w:cstheme="minorHAnsi"/>
              </w:rPr>
            </w:pPr>
            <w:r w:rsidRPr="003B30C2">
              <w:rPr>
                <w:rFonts w:cstheme="minorHAnsi"/>
              </w:rPr>
              <w:t>-</w:t>
            </w:r>
          </w:p>
        </w:tc>
      </w:tr>
    </w:tbl>
    <w:p w14:paraId="506170DB" w14:textId="7EB8B0A1" w:rsidR="00F961D7" w:rsidRPr="00FA6C12" w:rsidRDefault="00F961D7" w:rsidP="00D77414">
      <w:pPr>
        <w:pStyle w:val="Kop2"/>
      </w:pPr>
      <w:bookmarkStart w:id="2" w:name="_Toc89420639"/>
      <w:r w:rsidRPr="0008419B">
        <w:t>Switchindeling</w:t>
      </w:r>
      <w:bookmarkEnd w:id="2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4248"/>
        <w:gridCol w:w="2407"/>
        <w:gridCol w:w="2407"/>
      </w:tblGrid>
      <w:tr w:rsidR="00F961D7" w:rsidRPr="006A77F1" w14:paraId="4C2191CF" w14:textId="77777777" w:rsidTr="00860928">
        <w:tc>
          <w:tcPr>
            <w:tcW w:w="23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45336C1B" w14:textId="77777777" w:rsidR="00F961D7" w:rsidRPr="006A77F1" w:rsidRDefault="00F961D7" w:rsidP="00D77414">
            <w:pPr>
              <w:rPr>
                <w:rFonts w:cstheme="minorHAnsi"/>
                <w:color w:val="FFFFFF" w:themeColor="background1"/>
              </w:rPr>
            </w:pPr>
            <w:r w:rsidRPr="006A77F1">
              <w:rPr>
                <w:rFonts w:cstheme="minorHAnsi"/>
                <w:color w:val="FFFFFF" w:themeColor="background1"/>
              </w:rPr>
              <w:t>Switch</w:t>
            </w:r>
          </w:p>
        </w:tc>
        <w:tc>
          <w:tcPr>
            <w:tcW w:w="13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0C72CE3" w14:textId="77777777" w:rsidR="00F961D7" w:rsidRPr="006A77F1" w:rsidRDefault="00F961D7" w:rsidP="00D77414">
            <w:pPr>
              <w:rPr>
                <w:rFonts w:cstheme="minorHAnsi"/>
                <w:color w:val="FFFFFF" w:themeColor="background1"/>
              </w:rPr>
            </w:pPr>
            <w:r w:rsidRPr="006A77F1">
              <w:rPr>
                <w:rFonts w:cstheme="minorHAnsi"/>
                <w:color w:val="FFFFFF" w:themeColor="background1"/>
              </w:rPr>
              <w:t>Poorten</w:t>
            </w:r>
          </w:p>
        </w:tc>
        <w:tc>
          <w:tcPr>
            <w:tcW w:w="13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6355B" w:themeColor="text2"/>
              <w:right w:val="single" w:sz="4" w:space="0" w:color="56355B" w:themeColor="text2"/>
            </w:tcBorders>
            <w:shd w:val="clear" w:color="auto" w:fill="56355B" w:themeFill="text2"/>
            <w:vAlign w:val="center"/>
          </w:tcPr>
          <w:p w14:paraId="5411DB94" w14:textId="77777777" w:rsidR="00F961D7" w:rsidRPr="006A77F1" w:rsidRDefault="00F961D7" w:rsidP="00D77414">
            <w:pPr>
              <w:jc w:val="center"/>
              <w:rPr>
                <w:rFonts w:cstheme="minorHAnsi"/>
                <w:color w:val="FFFFFF" w:themeColor="background1"/>
              </w:rPr>
            </w:pPr>
            <w:r w:rsidRPr="006A77F1">
              <w:rPr>
                <w:rFonts w:cstheme="minorHAnsi"/>
                <w:color w:val="FFFFFF" w:themeColor="background1"/>
              </w:rPr>
              <w:t>VLAN-id/trunk</w:t>
            </w:r>
          </w:p>
        </w:tc>
      </w:tr>
      <w:tr w:rsidR="005E563A" w:rsidRPr="006A77F1" w14:paraId="52C0220B" w14:textId="77777777" w:rsidTr="00860928">
        <w:trPr>
          <w:trHeight w:val="254"/>
        </w:trPr>
        <w:tc>
          <w:tcPr>
            <w:tcW w:w="2344" w:type="pct"/>
            <w:vMerge w:val="restart"/>
            <w:tcBorders>
              <w:top w:val="single" w:sz="4" w:space="0" w:color="FFFFFF" w:themeColor="background1"/>
            </w:tcBorders>
            <w:shd w:val="clear" w:color="auto" w:fill="EBF4F0" w:themeFill="background2" w:themeFillTint="33"/>
          </w:tcPr>
          <w:p w14:paraId="3EE39242" w14:textId="77777777" w:rsidR="005E563A" w:rsidRPr="00933103" w:rsidRDefault="005E563A" w:rsidP="00D77414">
            <w:pPr>
              <w:rPr>
                <w:rFonts w:cstheme="minorHAnsi"/>
                <w:lang w:val="en-US"/>
              </w:rPr>
            </w:pPr>
            <w:r w:rsidRPr="00933103">
              <w:rPr>
                <w:rFonts w:cstheme="minorHAnsi"/>
                <w:lang w:val="en-US"/>
              </w:rPr>
              <w:t>AS1 t/m AS4</w:t>
            </w:r>
          </w:p>
          <w:p w14:paraId="3B6EC292" w14:textId="77777777" w:rsidR="005E563A" w:rsidRPr="006A77F1" w:rsidRDefault="005E563A" w:rsidP="00D77414">
            <w:pPr>
              <w:rPr>
                <w:rFonts w:cstheme="minorHAnsi"/>
                <w:b/>
                <w:bCs/>
                <w:lang w:val="en-US"/>
              </w:rPr>
            </w:pPr>
          </w:p>
          <w:p w14:paraId="232B37A7" w14:textId="48639E53" w:rsidR="005E563A" w:rsidRPr="006A77F1" w:rsidRDefault="005E563A" w:rsidP="00D77414">
            <w:pPr>
              <w:rPr>
                <w:rFonts w:cstheme="minorHAnsi"/>
                <w:lang w:val="en-US"/>
              </w:rPr>
            </w:pPr>
            <w:r w:rsidRPr="006A77F1">
              <w:rPr>
                <w:rFonts w:cstheme="minorHAnsi"/>
                <w:lang w:val="en-US"/>
              </w:rPr>
              <w:t>AS1 en AS2 zijn klaar.</w:t>
            </w:r>
          </w:p>
          <w:p w14:paraId="4C02C8A0" w14:textId="6312631E" w:rsidR="005E563A" w:rsidRPr="006A77F1" w:rsidRDefault="005E563A" w:rsidP="00D77414">
            <w:pPr>
              <w:rPr>
                <w:rFonts w:cstheme="minorHAnsi"/>
                <w:b/>
                <w:bCs/>
                <w:lang w:val="en-US"/>
              </w:rPr>
            </w:pPr>
            <w:r w:rsidRPr="006A77F1">
              <w:rPr>
                <w:rFonts w:cstheme="minorHAnsi"/>
                <w:highlight w:val="yellow"/>
                <w:lang w:val="en-US"/>
              </w:rPr>
              <w:t xml:space="preserve">Configureer alleen </w:t>
            </w:r>
            <w:r w:rsidRPr="00933103">
              <w:rPr>
                <w:rFonts w:cstheme="minorHAnsi"/>
                <w:highlight w:val="yellow"/>
                <w:lang w:val="en-US"/>
              </w:rPr>
              <w:t>AS3 &amp; AS4</w:t>
            </w:r>
            <w:r w:rsidRPr="006A77F1">
              <w:rPr>
                <w:rFonts w:cstheme="minorHAnsi"/>
                <w:highlight w:val="yellow"/>
                <w:lang w:val="en-US"/>
              </w:rPr>
              <w:t>.</w:t>
            </w:r>
          </w:p>
        </w:tc>
        <w:tc>
          <w:tcPr>
            <w:tcW w:w="1328" w:type="pct"/>
            <w:tcBorders>
              <w:top w:val="single" w:sz="4" w:space="0" w:color="FFFFFF" w:themeColor="background1"/>
            </w:tcBorders>
            <w:vAlign w:val="center"/>
          </w:tcPr>
          <w:p w14:paraId="21D77C7E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F0/1-5</w:t>
            </w:r>
          </w:p>
        </w:tc>
        <w:tc>
          <w:tcPr>
            <w:tcW w:w="1328" w:type="pct"/>
            <w:tcBorders>
              <w:top w:val="single" w:sz="4" w:space="0" w:color="56355B" w:themeColor="text2"/>
            </w:tcBorders>
            <w:vAlign w:val="center"/>
          </w:tcPr>
          <w:p w14:paraId="62CFA37F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10</w:t>
            </w:r>
          </w:p>
        </w:tc>
      </w:tr>
      <w:tr w:rsidR="005E563A" w:rsidRPr="006A77F1" w14:paraId="277B1473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2FE6D0D8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44E6C7EF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F0/6-14</w:t>
            </w:r>
          </w:p>
        </w:tc>
        <w:tc>
          <w:tcPr>
            <w:tcW w:w="1328" w:type="pct"/>
            <w:vAlign w:val="center"/>
          </w:tcPr>
          <w:p w14:paraId="6490F104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20</w:t>
            </w:r>
          </w:p>
        </w:tc>
      </w:tr>
      <w:tr w:rsidR="005E563A" w:rsidRPr="006A77F1" w14:paraId="06C00731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37CC4C21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33916B5A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F0/15-18</w:t>
            </w:r>
          </w:p>
        </w:tc>
        <w:tc>
          <w:tcPr>
            <w:tcW w:w="1328" w:type="pct"/>
            <w:vAlign w:val="center"/>
          </w:tcPr>
          <w:p w14:paraId="6CD01B9B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30</w:t>
            </w:r>
          </w:p>
        </w:tc>
      </w:tr>
      <w:tr w:rsidR="005E563A" w:rsidRPr="006A77F1" w14:paraId="5355B335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0FE09C46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36D7E91F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F0/19</w:t>
            </w:r>
          </w:p>
        </w:tc>
        <w:tc>
          <w:tcPr>
            <w:tcW w:w="1328" w:type="pct"/>
            <w:vAlign w:val="center"/>
          </w:tcPr>
          <w:p w14:paraId="14170CE0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40</w:t>
            </w:r>
          </w:p>
        </w:tc>
      </w:tr>
      <w:tr w:rsidR="005E563A" w:rsidRPr="006A77F1" w14:paraId="6D227413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19C8DD2F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49DA2140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F0/20-24</w:t>
            </w:r>
          </w:p>
        </w:tc>
        <w:tc>
          <w:tcPr>
            <w:tcW w:w="1328" w:type="pct"/>
            <w:vAlign w:val="center"/>
          </w:tcPr>
          <w:p w14:paraId="503A7189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99</w:t>
            </w:r>
          </w:p>
        </w:tc>
      </w:tr>
      <w:tr w:rsidR="005E563A" w:rsidRPr="006A77F1" w14:paraId="27953409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5DCBFEE7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75FEC373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G0/1</w:t>
            </w:r>
          </w:p>
        </w:tc>
        <w:tc>
          <w:tcPr>
            <w:tcW w:w="1328" w:type="pct"/>
            <w:vAlign w:val="center"/>
          </w:tcPr>
          <w:p w14:paraId="499D0352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Trunk</w:t>
            </w:r>
          </w:p>
        </w:tc>
      </w:tr>
      <w:tr w:rsidR="005E563A" w:rsidRPr="006A77F1" w14:paraId="7115EAAA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  <w:vAlign w:val="center"/>
          </w:tcPr>
          <w:p w14:paraId="21FA0F8B" w14:textId="77777777" w:rsidR="005E563A" w:rsidRPr="006A77F1" w:rsidRDefault="005E563A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11330BE9" w14:textId="77777777" w:rsidR="005E563A" w:rsidRPr="006A77F1" w:rsidRDefault="005E563A" w:rsidP="00D77414">
            <w:pPr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G0/2</w:t>
            </w:r>
          </w:p>
        </w:tc>
        <w:tc>
          <w:tcPr>
            <w:tcW w:w="1328" w:type="pct"/>
            <w:vAlign w:val="center"/>
          </w:tcPr>
          <w:p w14:paraId="6E5C96E6" w14:textId="77777777" w:rsidR="005E563A" w:rsidRPr="006A77F1" w:rsidRDefault="005E563A" w:rsidP="00D77414">
            <w:pPr>
              <w:jc w:val="center"/>
              <w:rPr>
                <w:rFonts w:cstheme="minorHAnsi"/>
                <w:highlight w:val="yellow"/>
              </w:rPr>
            </w:pPr>
            <w:r w:rsidRPr="006A77F1">
              <w:rPr>
                <w:rFonts w:cstheme="minorHAnsi"/>
                <w:highlight w:val="yellow"/>
              </w:rPr>
              <w:t>50</w:t>
            </w:r>
          </w:p>
        </w:tc>
      </w:tr>
    </w:tbl>
    <w:p w14:paraId="260A80CA" w14:textId="77777777" w:rsidR="00F961D7" w:rsidRDefault="00F961D7" w:rsidP="00D77414">
      <w:pPr>
        <w:rPr>
          <w:rFonts w:cstheme="minorHAnsi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4248"/>
        <w:gridCol w:w="2407"/>
        <w:gridCol w:w="2407"/>
      </w:tblGrid>
      <w:tr w:rsidR="00452A70" w:rsidRPr="00375DC4" w14:paraId="13E2777A" w14:textId="77777777" w:rsidTr="00375DC4">
        <w:tc>
          <w:tcPr>
            <w:tcW w:w="2344" w:type="pct"/>
            <w:shd w:val="clear" w:color="auto" w:fill="56355B" w:themeFill="text2"/>
          </w:tcPr>
          <w:p w14:paraId="72D3339D" w14:textId="77777777" w:rsidR="00452A70" w:rsidRPr="00375DC4" w:rsidRDefault="00452A70" w:rsidP="00D77414">
            <w:pPr>
              <w:rPr>
                <w:rFonts w:cstheme="minorHAnsi"/>
                <w:color w:val="FFFFFF" w:themeColor="background1"/>
              </w:rPr>
            </w:pPr>
            <w:r w:rsidRPr="00375DC4">
              <w:rPr>
                <w:rFonts w:cstheme="minorHAnsi"/>
                <w:color w:val="FFFFFF" w:themeColor="background1"/>
              </w:rPr>
              <w:t>Switch</w:t>
            </w:r>
          </w:p>
        </w:tc>
        <w:tc>
          <w:tcPr>
            <w:tcW w:w="1328" w:type="pct"/>
            <w:shd w:val="clear" w:color="auto" w:fill="56355B" w:themeFill="text2"/>
          </w:tcPr>
          <w:p w14:paraId="2B6FFDE8" w14:textId="77777777" w:rsidR="00452A70" w:rsidRPr="00375DC4" w:rsidRDefault="00452A70" w:rsidP="00D77414">
            <w:pPr>
              <w:rPr>
                <w:rFonts w:cstheme="minorHAnsi"/>
                <w:color w:val="FFFFFF" w:themeColor="background1"/>
              </w:rPr>
            </w:pPr>
            <w:r w:rsidRPr="00375DC4">
              <w:rPr>
                <w:rFonts w:cstheme="minorHAnsi"/>
                <w:color w:val="FFFFFF" w:themeColor="background1"/>
              </w:rPr>
              <w:t>Poorten</w:t>
            </w:r>
          </w:p>
        </w:tc>
        <w:tc>
          <w:tcPr>
            <w:tcW w:w="1328" w:type="pct"/>
            <w:shd w:val="clear" w:color="auto" w:fill="56355B" w:themeFill="text2"/>
          </w:tcPr>
          <w:p w14:paraId="026C681B" w14:textId="77777777" w:rsidR="00452A70" w:rsidRPr="00375DC4" w:rsidRDefault="00452A70" w:rsidP="00D77414">
            <w:pPr>
              <w:jc w:val="center"/>
              <w:rPr>
                <w:rFonts w:cstheme="minorHAnsi"/>
                <w:color w:val="FFFFFF" w:themeColor="background1"/>
              </w:rPr>
            </w:pPr>
            <w:r w:rsidRPr="00375DC4">
              <w:rPr>
                <w:rFonts w:cstheme="minorHAnsi"/>
                <w:color w:val="FFFFFF" w:themeColor="background1"/>
              </w:rPr>
              <w:t>VLAN-id/trunk</w:t>
            </w:r>
          </w:p>
        </w:tc>
      </w:tr>
      <w:tr w:rsidR="00452A70" w:rsidRPr="00375DC4" w14:paraId="2481F95E" w14:textId="77777777" w:rsidTr="00375DC4">
        <w:trPr>
          <w:trHeight w:val="254"/>
        </w:trPr>
        <w:tc>
          <w:tcPr>
            <w:tcW w:w="2344" w:type="pct"/>
            <w:vMerge w:val="restart"/>
            <w:shd w:val="clear" w:color="auto" w:fill="EBF4F0" w:themeFill="background2" w:themeFillTint="33"/>
          </w:tcPr>
          <w:p w14:paraId="1C47C000" w14:textId="77777777" w:rsidR="00452A70" w:rsidRPr="00375DC4" w:rsidRDefault="00452A70" w:rsidP="00D77414">
            <w:pPr>
              <w:rPr>
                <w:rFonts w:cstheme="minorHAnsi"/>
              </w:rPr>
            </w:pPr>
            <w:r w:rsidRPr="00375DC4">
              <w:rPr>
                <w:rFonts w:cstheme="minorHAnsi"/>
              </w:rPr>
              <w:t>DSC01</w:t>
            </w:r>
          </w:p>
        </w:tc>
        <w:tc>
          <w:tcPr>
            <w:tcW w:w="1328" w:type="pct"/>
            <w:vAlign w:val="center"/>
          </w:tcPr>
          <w:p w14:paraId="079D750E" w14:textId="77777777" w:rsidR="00452A70" w:rsidRPr="00375DC4" w:rsidRDefault="00452A70" w:rsidP="00D77414">
            <w:pPr>
              <w:rPr>
                <w:rFonts w:cstheme="minorHAnsi"/>
              </w:rPr>
            </w:pPr>
            <w:r w:rsidRPr="00375DC4">
              <w:rPr>
                <w:rFonts w:cstheme="minorHAnsi"/>
              </w:rPr>
              <w:t>G1/0/1-3</w:t>
            </w:r>
          </w:p>
        </w:tc>
        <w:tc>
          <w:tcPr>
            <w:tcW w:w="1328" w:type="pct"/>
            <w:vAlign w:val="center"/>
          </w:tcPr>
          <w:p w14:paraId="3EA03E47" w14:textId="77777777" w:rsidR="00452A70" w:rsidRPr="00375DC4" w:rsidRDefault="00452A70" w:rsidP="00D77414">
            <w:pPr>
              <w:jc w:val="center"/>
              <w:rPr>
                <w:rFonts w:cstheme="minorHAnsi"/>
              </w:rPr>
            </w:pPr>
            <w:r w:rsidRPr="00375DC4">
              <w:rPr>
                <w:rFonts w:cstheme="minorHAnsi"/>
              </w:rPr>
              <w:t>Trunk</w:t>
            </w:r>
          </w:p>
        </w:tc>
      </w:tr>
      <w:tr w:rsidR="00452A70" w:rsidRPr="00375DC4" w14:paraId="271C3268" w14:textId="77777777" w:rsidTr="00375DC4">
        <w:trPr>
          <w:trHeight w:val="254"/>
        </w:trPr>
        <w:tc>
          <w:tcPr>
            <w:tcW w:w="2344" w:type="pct"/>
            <w:vMerge/>
            <w:shd w:val="clear" w:color="auto" w:fill="EBF4F0" w:themeFill="background2" w:themeFillTint="33"/>
          </w:tcPr>
          <w:p w14:paraId="2948613E" w14:textId="77777777" w:rsidR="00452A70" w:rsidRPr="00375DC4" w:rsidRDefault="00452A70" w:rsidP="00D77414">
            <w:pPr>
              <w:rPr>
                <w:rFonts w:cstheme="minorHAnsi"/>
              </w:rPr>
            </w:pPr>
          </w:p>
        </w:tc>
        <w:tc>
          <w:tcPr>
            <w:tcW w:w="1328" w:type="pct"/>
            <w:vAlign w:val="center"/>
          </w:tcPr>
          <w:p w14:paraId="58C7560C" w14:textId="77777777" w:rsidR="00452A70" w:rsidRPr="00375DC4" w:rsidRDefault="00452A70" w:rsidP="00D77414">
            <w:pPr>
              <w:rPr>
                <w:rFonts w:cstheme="minorHAnsi"/>
                <w:highlight w:val="yellow"/>
              </w:rPr>
            </w:pPr>
            <w:r w:rsidRPr="00375DC4">
              <w:rPr>
                <w:rFonts w:cstheme="minorHAnsi"/>
                <w:highlight w:val="yellow"/>
              </w:rPr>
              <w:t>G1/0/4</w:t>
            </w:r>
          </w:p>
        </w:tc>
        <w:tc>
          <w:tcPr>
            <w:tcW w:w="1328" w:type="pct"/>
            <w:vAlign w:val="center"/>
          </w:tcPr>
          <w:p w14:paraId="723CF1FC" w14:textId="77777777" w:rsidR="00452A70" w:rsidRPr="00375DC4" w:rsidRDefault="00452A70" w:rsidP="00D77414">
            <w:pPr>
              <w:jc w:val="center"/>
              <w:rPr>
                <w:rFonts w:cstheme="minorHAnsi"/>
                <w:highlight w:val="yellow"/>
              </w:rPr>
            </w:pPr>
            <w:r w:rsidRPr="00375DC4">
              <w:rPr>
                <w:rFonts w:cstheme="minorHAnsi"/>
                <w:highlight w:val="yellow"/>
              </w:rPr>
              <w:t>Trunk</w:t>
            </w:r>
          </w:p>
        </w:tc>
      </w:tr>
    </w:tbl>
    <w:p w14:paraId="2D1551BD" w14:textId="77777777" w:rsidR="00940D0B" w:rsidRDefault="00940D0B" w:rsidP="00D77414">
      <w:pPr>
        <w:rPr>
          <w:rFonts w:eastAsiaTheme="majorEastAsia" w:cstheme="minorHAnsi"/>
          <w:b/>
          <w:bCs/>
          <w:sz w:val="24"/>
          <w:szCs w:val="24"/>
        </w:rPr>
      </w:pPr>
    </w:p>
    <w:p w14:paraId="61BDB294" w14:textId="316AF5E8" w:rsidR="00F374D7" w:rsidRDefault="00B312A3" w:rsidP="00D77414">
      <w:pPr>
        <w:pStyle w:val="Kop2"/>
      </w:pPr>
      <w:r>
        <w:t>IP-adressen</w:t>
      </w:r>
    </w:p>
    <w:p w14:paraId="22049A6B" w14:textId="5064CF83" w:rsidR="00BE0625" w:rsidRPr="009A1AEF" w:rsidRDefault="00BE0625" w:rsidP="00D77414">
      <w:pPr>
        <w:rPr>
          <w:highlight w:val="yellow"/>
        </w:rPr>
      </w:pPr>
      <w:r w:rsidRPr="009A1AEF">
        <w:rPr>
          <w:highlight w:val="yellow"/>
        </w:rPr>
        <w:t xml:space="preserve">Bij vaste IP-adressen </w:t>
      </w:r>
      <w:r w:rsidR="005A4FA5">
        <w:rPr>
          <w:highlight w:val="yellow"/>
        </w:rPr>
        <w:t>heeft</w:t>
      </w:r>
      <w:r w:rsidRPr="009A1AEF">
        <w:rPr>
          <w:highlight w:val="yellow"/>
        </w:rPr>
        <w:t xml:space="preserve"> </w:t>
      </w:r>
      <w:r w:rsidR="00D93DCF">
        <w:rPr>
          <w:highlight w:val="yellow"/>
        </w:rPr>
        <w:t xml:space="preserve">de </w:t>
      </w:r>
      <w:r w:rsidRPr="009A1AEF">
        <w:rPr>
          <w:highlight w:val="yellow"/>
        </w:rPr>
        <w:t xml:space="preserve">default gateway het IP-adres van de desbetreffende </w:t>
      </w:r>
      <w:r w:rsidR="00AC6A98" w:rsidRPr="009A1AEF">
        <w:rPr>
          <w:highlight w:val="yellow"/>
        </w:rPr>
        <w:t>VLAN.</w:t>
      </w:r>
    </w:p>
    <w:p w14:paraId="44700D7F" w14:textId="5F365538" w:rsidR="00AC6A98" w:rsidRPr="00E72C82" w:rsidRDefault="00AC6A98" w:rsidP="00D77414">
      <w:r w:rsidRPr="00A6009D">
        <w:t>Voorbeeld: VLAN</w:t>
      </w:r>
      <w:r w:rsidR="003219D2" w:rsidRPr="00A6009D">
        <w:t xml:space="preserve"> </w:t>
      </w:r>
      <w:r w:rsidR="003219D2" w:rsidRPr="00A6009D">
        <w:rPr>
          <w:b/>
          <w:bCs/>
        </w:rPr>
        <w:t>X</w:t>
      </w:r>
      <w:r w:rsidR="00137E7C" w:rsidRPr="00A6009D">
        <w:t xml:space="preserve"> </w:t>
      </w:r>
      <w:r w:rsidR="00E425CE" w:rsidRPr="00A6009D">
        <w:t>is 172.16.</w:t>
      </w:r>
      <w:r w:rsidR="00E425CE" w:rsidRPr="00A6009D">
        <w:rPr>
          <w:b/>
          <w:bCs/>
        </w:rPr>
        <w:t>X</w:t>
      </w:r>
      <w:r w:rsidR="00E425CE" w:rsidRPr="00A6009D">
        <w:t>.1</w:t>
      </w:r>
      <w:r w:rsidR="003219D2">
        <w:t xml:space="preserve"> 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798"/>
        <w:gridCol w:w="1504"/>
        <w:gridCol w:w="2697"/>
        <w:gridCol w:w="2072"/>
        <w:gridCol w:w="991"/>
      </w:tblGrid>
      <w:tr w:rsidR="002F21DE" w:rsidRPr="00E12FFA" w14:paraId="6DCF6B7B" w14:textId="77777777" w:rsidTr="002F2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tcBorders>
              <w:right w:val="single" w:sz="4" w:space="0" w:color="FFFFFF" w:themeColor="background1"/>
            </w:tcBorders>
            <w:noWrap/>
          </w:tcPr>
          <w:p w14:paraId="6FBD8747" w14:textId="77777777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Device</w:t>
            </w:r>
          </w:p>
        </w:tc>
        <w:tc>
          <w:tcPr>
            <w:tcW w:w="830" w:type="pct"/>
            <w:tcBorders>
              <w:right w:val="single" w:sz="4" w:space="0" w:color="FFFFFF" w:themeColor="background1"/>
            </w:tcBorders>
          </w:tcPr>
          <w:p w14:paraId="54FB9A64" w14:textId="77777777" w:rsidR="002F21DE" w:rsidRPr="00E12FFA" w:rsidRDefault="002F21DE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Poort</w:t>
            </w:r>
          </w:p>
        </w:tc>
        <w:tc>
          <w:tcPr>
            <w:tcW w:w="1488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14:paraId="535EC1DF" w14:textId="77777777" w:rsidR="002F21DE" w:rsidRPr="00E12FFA" w:rsidRDefault="002F21DE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IP-adres</w:t>
            </w:r>
          </w:p>
        </w:tc>
        <w:tc>
          <w:tcPr>
            <w:tcW w:w="1143" w:type="pct"/>
            <w:tcBorders>
              <w:left w:val="single" w:sz="4" w:space="0" w:color="auto"/>
              <w:right w:val="single" w:sz="4" w:space="0" w:color="auto"/>
            </w:tcBorders>
          </w:tcPr>
          <w:p w14:paraId="0BBE4DFC" w14:textId="07EAD2A8" w:rsidR="002F21DE" w:rsidRPr="00E12FFA" w:rsidRDefault="002F21DE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Subnetmasker</w:t>
            </w:r>
          </w:p>
        </w:tc>
        <w:tc>
          <w:tcPr>
            <w:tcW w:w="547" w:type="pct"/>
            <w:tcBorders>
              <w:left w:val="single" w:sz="4" w:space="0" w:color="FFFFFF" w:themeColor="background1"/>
            </w:tcBorders>
          </w:tcPr>
          <w:p w14:paraId="4501B6D2" w14:textId="77777777" w:rsidR="002F21DE" w:rsidRPr="00E12FFA" w:rsidRDefault="002F21DE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Type</w:t>
            </w:r>
          </w:p>
        </w:tc>
      </w:tr>
      <w:tr w:rsidR="002F21DE" w:rsidRPr="00E12FFA" w14:paraId="2485E76F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 w:val="restart"/>
            <w:noWrap/>
          </w:tcPr>
          <w:p w14:paraId="08805112" w14:textId="77777777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R-Edge</w:t>
            </w:r>
          </w:p>
        </w:tc>
        <w:tc>
          <w:tcPr>
            <w:tcW w:w="830" w:type="pct"/>
            <w:vAlign w:val="center"/>
          </w:tcPr>
          <w:p w14:paraId="3DB2CB99" w14:textId="77777777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G0/0/0</w:t>
            </w:r>
          </w:p>
        </w:tc>
        <w:tc>
          <w:tcPr>
            <w:tcW w:w="1488" w:type="pct"/>
          </w:tcPr>
          <w:p w14:paraId="0F397EEE" w14:textId="7E3C7B1C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62.60.60.x</w:t>
            </w:r>
          </w:p>
        </w:tc>
        <w:tc>
          <w:tcPr>
            <w:tcW w:w="1143" w:type="pct"/>
          </w:tcPr>
          <w:p w14:paraId="6D374367" w14:textId="56A01FF1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154F769B" w14:textId="42A441AB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DHCP</w:t>
            </w:r>
          </w:p>
        </w:tc>
      </w:tr>
      <w:tr w:rsidR="002F21DE" w:rsidRPr="00E12FFA" w14:paraId="66CD37DE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400C5FF8" w14:textId="77777777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  <w:vAlign w:val="center"/>
          </w:tcPr>
          <w:p w14:paraId="35CA9459" w14:textId="77777777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G0/0/1</w:t>
            </w:r>
          </w:p>
        </w:tc>
        <w:tc>
          <w:tcPr>
            <w:tcW w:w="1488" w:type="pct"/>
          </w:tcPr>
          <w:p w14:paraId="37A9D959" w14:textId="3CF9B7C3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172.16.255.1</w:t>
            </w:r>
          </w:p>
        </w:tc>
        <w:tc>
          <w:tcPr>
            <w:tcW w:w="1143" w:type="pct"/>
          </w:tcPr>
          <w:p w14:paraId="308239B4" w14:textId="57F64122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55E5AA90" w14:textId="77777777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34534D29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 w:val="restart"/>
            <w:noWrap/>
          </w:tcPr>
          <w:p w14:paraId="03D4BB3A" w14:textId="19D9111A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 xml:space="preserve"> DSC01</w:t>
            </w:r>
          </w:p>
        </w:tc>
        <w:tc>
          <w:tcPr>
            <w:tcW w:w="830" w:type="pct"/>
          </w:tcPr>
          <w:p w14:paraId="131F4696" w14:textId="7554BFD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G1/0/24</w:t>
            </w:r>
          </w:p>
        </w:tc>
        <w:tc>
          <w:tcPr>
            <w:tcW w:w="1488" w:type="pct"/>
          </w:tcPr>
          <w:p w14:paraId="31E3A9E8" w14:textId="571EB2AF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172.16.255.2</w:t>
            </w:r>
          </w:p>
        </w:tc>
        <w:tc>
          <w:tcPr>
            <w:tcW w:w="1143" w:type="pct"/>
          </w:tcPr>
          <w:p w14:paraId="66BD33D4" w14:textId="1D2D945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60E10A41" w14:textId="686A66E7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6A6E74EE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4A135E22" w14:textId="77777777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640F21C8" w14:textId="52A7DFF7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VLAN5</w:t>
            </w:r>
          </w:p>
        </w:tc>
        <w:tc>
          <w:tcPr>
            <w:tcW w:w="1488" w:type="pct"/>
          </w:tcPr>
          <w:p w14:paraId="338FD0EC" w14:textId="15330FB4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172.16.5.1</w:t>
            </w:r>
          </w:p>
        </w:tc>
        <w:tc>
          <w:tcPr>
            <w:tcW w:w="1143" w:type="pct"/>
          </w:tcPr>
          <w:p w14:paraId="3B2FD6A1" w14:textId="78A1738C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77EA1682" w14:textId="6480D68C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22374D46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7AC3E6CC" w14:textId="1096471B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487A1632" w14:textId="0034670B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VLAN10</w:t>
            </w:r>
          </w:p>
        </w:tc>
        <w:tc>
          <w:tcPr>
            <w:tcW w:w="1488" w:type="pct"/>
          </w:tcPr>
          <w:p w14:paraId="0EB26032" w14:textId="5583BDBE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172.16.10.1</w:t>
            </w:r>
          </w:p>
        </w:tc>
        <w:tc>
          <w:tcPr>
            <w:tcW w:w="1143" w:type="pct"/>
          </w:tcPr>
          <w:p w14:paraId="32343AEB" w14:textId="64DAB1C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4E8011CA" w14:textId="54FA96EA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31E74BFA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3E9C3692" w14:textId="1BA7DA62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09E6451A" w14:textId="418345AA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VLAN20</w:t>
            </w:r>
          </w:p>
        </w:tc>
        <w:tc>
          <w:tcPr>
            <w:tcW w:w="1488" w:type="pct"/>
          </w:tcPr>
          <w:p w14:paraId="61F5A38D" w14:textId="383D69B6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172.16.20.1</w:t>
            </w:r>
          </w:p>
        </w:tc>
        <w:tc>
          <w:tcPr>
            <w:tcW w:w="1143" w:type="pct"/>
          </w:tcPr>
          <w:p w14:paraId="4C952225" w14:textId="34E3EDB3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63DD0A76" w14:textId="2C7C7789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421F8880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115A7A02" w14:textId="007C00FA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57075D71" w14:textId="7AA0F311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VLAN30</w:t>
            </w:r>
          </w:p>
        </w:tc>
        <w:tc>
          <w:tcPr>
            <w:tcW w:w="1488" w:type="pct"/>
          </w:tcPr>
          <w:p w14:paraId="5098932A" w14:textId="0A851AA5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172.16.30.1</w:t>
            </w:r>
          </w:p>
        </w:tc>
        <w:tc>
          <w:tcPr>
            <w:tcW w:w="1143" w:type="pct"/>
          </w:tcPr>
          <w:p w14:paraId="5AEF5860" w14:textId="2722B8E8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611D7507" w14:textId="70F5891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74A18515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4EC4731C" w14:textId="1207A808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6180E67E" w14:textId="23F0A8C9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VLAN40</w:t>
            </w:r>
          </w:p>
        </w:tc>
        <w:tc>
          <w:tcPr>
            <w:tcW w:w="1488" w:type="pct"/>
          </w:tcPr>
          <w:p w14:paraId="29174A24" w14:textId="043E3CFB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172.16.40.1</w:t>
            </w:r>
          </w:p>
        </w:tc>
        <w:tc>
          <w:tcPr>
            <w:tcW w:w="1143" w:type="pct"/>
          </w:tcPr>
          <w:p w14:paraId="7EA0B64E" w14:textId="7A1C5DB1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4B862761" w14:textId="1699FF78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Vast</w:t>
            </w:r>
          </w:p>
        </w:tc>
      </w:tr>
      <w:tr w:rsidR="002F21DE" w:rsidRPr="00E12FFA" w14:paraId="7242149A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vMerge/>
            <w:noWrap/>
          </w:tcPr>
          <w:p w14:paraId="737B7674" w14:textId="0BBDD4B2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0" w:type="pct"/>
          </w:tcPr>
          <w:p w14:paraId="627C3BD8" w14:textId="131D918F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VLAN50</w:t>
            </w:r>
          </w:p>
        </w:tc>
        <w:tc>
          <w:tcPr>
            <w:tcW w:w="1488" w:type="pct"/>
          </w:tcPr>
          <w:p w14:paraId="5310C979" w14:textId="7F53D29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172.16.50.1</w:t>
            </w:r>
          </w:p>
        </w:tc>
        <w:tc>
          <w:tcPr>
            <w:tcW w:w="1143" w:type="pct"/>
          </w:tcPr>
          <w:p w14:paraId="45000D19" w14:textId="2D433F18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25CADB0C" w14:textId="2CEA61A8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Vast</w:t>
            </w:r>
          </w:p>
        </w:tc>
      </w:tr>
      <w:tr w:rsidR="002F21DE" w:rsidRPr="00E12FFA" w14:paraId="7A4D578C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3EB13EFB" w14:textId="20511D68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APP01</w:t>
            </w:r>
          </w:p>
        </w:tc>
        <w:tc>
          <w:tcPr>
            <w:tcW w:w="830" w:type="pct"/>
            <w:vAlign w:val="center"/>
          </w:tcPr>
          <w:p w14:paraId="30CA0BA3" w14:textId="2C9791EA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G0</w:t>
            </w:r>
          </w:p>
        </w:tc>
        <w:tc>
          <w:tcPr>
            <w:tcW w:w="1488" w:type="pct"/>
            <w:vAlign w:val="center"/>
          </w:tcPr>
          <w:p w14:paraId="522D27A2" w14:textId="0136AC5F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172.16.5.5</w:t>
            </w:r>
          </w:p>
        </w:tc>
        <w:tc>
          <w:tcPr>
            <w:tcW w:w="1143" w:type="pct"/>
          </w:tcPr>
          <w:p w14:paraId="3C0AD19E" w14:textId="07D855DC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6EDEF441" w14:textId="36B13350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Vast</w:t>
            </w:r>
          </w:p>
        </w:tc>
      </w:tr>
      <w:tr w:rsidR="002F21DE" w:rsidRPr="00E12FFA" w14:paraId="79D6C30D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5051CADD" w14:textId="40296C51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lastRenderedPageBreak/>
              <w:t>DHCP01</w:t>
            </w:r>
          </w:p>
        </w:tc>
        <w:tc>
          <w:tcPr>
            <w:tcW w:w="830" w:type="pct"/>
          </w:tcPr>
          <w:p w14:paraId="6CE052B4" w14:textId="446A81BF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G0</w:t>
            </w:r>
          </w:p>
        </w:tc>
        <w:tc>
          <w:tcPr>
            <w:tcW w:w="1488" w:type="pct"/>
          </w:tcPr>
          <w:p w14:paraId="74D1BC19" w14:textId="2C9ED00D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172.168.5.10</w:t>
            </w:r>
          </w:p>
        </w:tc>
        <w:tc>
          <w:tcPr>
            <w:tcW w:w="1143" w:type="pct"/>
          </w:tcPr>
          <w:p w14:paraId="2232F834" w14:textId="1162A01B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3ED7DA19" w14:textId="74522E01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vast</w:t>
            </w:r>
          </w:p>
        </w:tc>
      </w:tr>
      <w:tr w:rsidR="002F21DE" w:rsidRPr="00E12FFA" w14:paraId="488F1C1D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7297553B" w14:textId="6BC28C4B" w:rsidR="002F21DE" w:rsidRPr="00E12FFA" w:rsidRDefault="002F21DE" w:rsidP="00D77414">
            <w:pPr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PC11, PC21</w:t>
            </w:r>
          </w:p>
        </w:tc>
        <w:tc>
          <w:tcPr>
            <w:tcW w:w="830" w:type="pct"/>
          </w:tcPr>
          <w:p w14:paraId="32AD9AD1" w14:textId="17127C09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Fa0</w:t>
            </w:r>
          </w:p>
        </w:tc>
        <w:tc>
          <w:tcPr>
            <w:tcW w:w="1488" w:type="pct"/>
          </w:tcPr>
          <w:p w14:paraId="49190A6F" w14:textId="2BAD4BB6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</w:rPr>
              <w:t>Vanaf 172.16.</w:t>
            </w:r>
            <w:r w:rsidRPr="00E12FFA">
              <w:rPr>
                <w:rFonts w:asciiTheme="minorHAnsi" w:hAnsiTheme="minorHAnsi" w:cstheme="minorHAnsi"/>
                <w:highlight w:val="yellow"/>
              </w:rPr>
              <w:t>X</w:t>
            </w:r>
            <w:r w:rsidRPr="00E12FFA">
              <w:rPr>
                <w:rFonts w:asciiTheme="minorHAnsi" w:hAnsiTheme="minorHAnsi" w:cstheme="minorHAnsi"/>
              </w:rPr>
              <w:t>.50</w:t>
            </w:r>
          </w:p>
        </w:tc>
        <w:tc>
          <w:tcPr>
            <w:tcW w:w="1143" w:type="pct"/>
          </w:tcPr>
          <w:p w14:paraId="713F433B" w14:textId="0FA4F4B8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2BCBE7FA" w14:textId="77777777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DHCP</w:t>
            </w:r>
          </w:p>
        </w:tc>
      </w:tr>
      <w:tr w:rsidR="002F21DE" w:rsidRPr="00E12FFA" w14:paraId="212FA0C6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78C4CC7E" w14:textId="21BF92EC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 xml:space="preserve">Overige </w:t>
            </w:r>
            <w:r>
              <w:rPr>
                <w:rFonts w:asciiTheme="minorHAnsi" w:hAnsiTheme="minorHAnsi" w:cstheme="minorHAnsi"/>
              </w:rPr>
              <w:t>p</w:t>
            </w:r>
            <w:r w:rsidRPr="00E12FFA">
              <w:rPr>
                <w:rFonts w:asciiTheme="minorHAnsi" w:hAnsiTheme="minorHAnsi" w:cstheme="minorHAnsi"/>
              </w:rPr>
              <w:t>c's</w:t>
            </w:r>
          </w:p>
        </w:tc>
        <w:tc>
          <w:tcPr>
            <w:tcW w:w="830" w:type="pct"/>
          </w:tcPr>
          <w:p w14:paraId="30E5FAAE" w14:textId="43A7CE26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Fa0</w:t>
            </w:r>
          </w:p>
        </w:tc>
        <w:tc>
          <w:tcPr>
            <w:tcW w:w="1488" w:type="pct"/>
          </w:tcPr>
          <w:p w14:paraId="01CEB743" w14:textId="65F847F7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Vanaf 172.16.X.50</w:t>
            </w:r>
          </w:p>
        </w:tc>
        <w:tc>
          <w:tcPr>
            <w:tcW w:w="1143" w:type="pct"/>
          </w:tcPr>
          <w:p w14:paraId="536F00D2" w14:textId="464CE034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547" w:type="pct"/>
          </w:tcPr>
          <w:p w14:paraId="634D2274" w14:textId="0C2918B6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DHCP</w:t>
            </w:r>
          </w:p>
        </w:tc>
      </w:tr>
      <w:tr w:rsidR="002F21DE" w:rsidRPr="00E12FFA" w14:paraId="63F62AB9" w14:textId="77777777" w:rsidTr="002F2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35366A83" w14:textId="77777777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Printer</w:t>
            </w:r>
          </w:p>
        </w:tc>
        <w:tc>
          <w:tcPr>
            <w:tcW w:w="830" w:type="pct"/>
          </w:tcPr>
          <w:p w14:paraId="03A1059A" w14:textId="79A74965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Fa0</w:t>
            </w:r>
          </w:p>
        </w:tc>
        <w:tc>
          <w:tcPr>
            <w:tcW w:w="1488" w:type="pct"/>
          </w:tcPr>
          <w:p w14:paraId="53608889" w14:textId="1567606E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172.16.40.50</w:t>
            </w:r>
          </w:p>
        </w:tc>
        <w:tc>
          <w:tcPr>
            <w:tcW w:w="1143" w:type="pct"/>
          </w:tcPr>
          <w:p w14:paraId="547A7350" w14:textId="0E420EEC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1F7844DA" w14:textId="4E36639E" w:rsidR="002F21DE" w:rsidRPr="00E12FFA" w:rsidRDefault="002F21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Vast</w:t>
            </w:r>
          </w:p>
        </w:tc>
      </w:tr>
      <w:tr w:rsidR="002F21DE" w:rsidRPr="00E12FFA" w14:paraId="075204CE" w14:textId="77777777" w:rsidTr="002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noWrap/>
          </w:tcPr>
          <w:p w14:paraId="0699C1A6" w14:textId="7CE48D1C" w:rsidR="002F21DE" w:rsidRPr="00E12FFA" w:rsidRDefault="002F21DE" w:rsidP="00D77414">
            <w:pPr>
              <w:rPr>
                <w:rFonts w:asciiTheme="minorHAnsi" w:hAnsiTheme="minorHAnsi" w:cstheme="minorHAnsi"/>
              </w:rPr>
            </w:pPr>
            <w:r w:rsidRPr="00E12FFA">
              <w:rPr>
                <w:rFonts w:asciiTheme="minorHAnsi" w:hAnsiTheme="minorHAnsi" w:cstheme="minorHAnsi"/>
              </w:rPr>
              <w:t>Laptop(’s)</w:t>
            </w:r>
          </w:p>
        </w:tc>
        <w:tc>
          <w:tcPr>
            <w:tcW w:w="830" w:type="pct"/>
          </w:tcPr>
          <w:p w14:paraId="53A6A04C" w14:textId="75BB940B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Wireless0</w:t>
            </w:r>
          </w:p>
        </w:tc>
        <w:tc>
          <w:tcPr>
            <w:tcW w:w="1488" w:type="pct"/>
          </w:tcPr>
          <w:p w14:paraId="3A6056C8" w14:textId="7CD10EE2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</w:rPr>
              <w:t xml:space="preserve">Vanaf </w:t>
            </w:r>
            <w:r w:rsidRPr="00E12FFA">
              <w:rPr>
                <w:rFonts w:asciiTheme="minorHAnsi" w:hAnsiTheme="minorHAnsi" w:cstheme="minorHAnsi"/>
                <w:highlight w:val="yellow"/>
              </w:rPr>
              <w:t>172.16.50.50</w:t>
            </w:r>
          </w:p>
        </w:tc>
        <w:tc>
          <w:tcPr>
            <w:tcW w:w="1143" w:type="pct"/>
          </w:tcPr>
          <w:p w14:paraId="140E4C65" w14:textId="17433A05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255.255.255.0</w:t>
            </w:r>
          </w:p>
        </w:tc>
        <w:tc>
          <w:tcPr>
            <w:tcW w:w="547" w:type="pct"/>
          </w:tcPr>
          <w:p w14:paraId="71CE02E5" w14:textId="03CB86D5" w:rsidR="002F21DE" w:rsidRPr="00E12FFA" w:rsidRDefault="002F21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E12FFA">
              <w:rPr>
                <w:rFonts w:asciiTheme="minorHAnsi" w:hAnsiTheme="minorHAnsi" w:cstheme="minorHAnsi"/>
                <w:highlight w:val="yellow"/>
              </w:rPr>
              <w:t>DHCP</w:t>
            </w:r>
          </w:p>
        </w:tc>
      </w:tr>
    </w:tbl>
    <w:p w14:paraId="43E4420E" w14:textId="77777777" w:rsidR="002F21DE" w:rsidRDefault="002F21DE" w:rsidP="00D77414">
      <w:pPr>
        <w:pStyle w:val="Kop3"/>
      </w:pPr>
    </w:p>
    <w:p w14:paraId="3B7E0A8E" w14:textId="6632BF5D" w:rsidR="00B312A3" w:rsidRDefault="00B312A3" w:rsidP="00D77414">
      <w:pPr>
        <w:pStyle w:val="Kop3"/>
      </w:pPr>
      <w:r w:rsidRPr="0008419B">
        <w:t>DHCP-server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455"/>
        <w:gridCol w:w="1802"/>
        <w:gridCol w:w="2552"/>
        <w:gridCol w:w="3253"/>
      </w:tblGrid>
      <w:tr w:rsidR="00B312A3" w:rsidRPr="00EC3ACE" w14:paraId="0C3A601A" w14:textId="77777777" w:rsidTr="008A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right w:val="single" w:sz="4" w:space="0" w:color="FFFFFF" w:themeColor="background1"/>
            </w:tcBorders>
            <w:noWrap/>
          </w:tcPr>
          <w:p w14:paraId="6D67B556" w14:textId="77777777" w:rsidR="00B312A3" w:rsidRPr="00EC3ACE" w:rsidRDefault="00B312A3" w:rsidP="00D77414">
            <w:r w:rsidRPr="00EC3ACE">
              <w:t>Device</w:t>
            </w:r>
          </w:p>
        </w:tc>
        <w:tc>
          <w:tcPr>
            <w:tcW w:w="994" w:type="pct"/>
            <w:tcBorders>
              <w:right w:val="single" w:sz="4" w:space="0" w:color="FFFFFF" w:themeColor="background1"/>
            </w:tcBorders>
          </w:tcPr>
          <w:p w14:paraId="3EA49695" w14:textId="46E0CFA4" w:rsidR="00B312A3" w:rsidRPr="00EC3ACE" w:rsidRDefault="0034045D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ACE">
              <w:t>Pool Name</w:t>
            </w:r>
          </w:p>
        </w:tc>
        <w:tc>
          <w:tcPr>
            <w:tcW w:w="140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31B329" w14:textId="77777777" w:rsidR="00B312A3" w:rsidRPr="00EC3ACE" w:rsidRDefault="00B312A3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ACE">
              <w:t>Item</w:t>
            </w:r>
          </w:p>
        </w:tc>
        <w:tc>
          <w:tcPr>
            <w:tcW w:w="1795" w:type="pct"/>
            <w:tcBorders>
              <w:left w:val="single" w:sz="4" w:space="0" w:color="FFFFFF" w:themeColor="background1"/>
            </w:tcBorders>
          </w:tcPr>
          <w:p w14:paraId="4CB30E5A" w14:textId="77777777" w:rsidR="00B312A3" w:rsidRPr="00EC3ACE" w:rsidRDefault="00B312A3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ACE">
              <w:t>Waarde</w:t>
            </w:r>
          </w:p>
        </w:tc>
      </w:tr>
      <w:tr w:rsidR="008A66B0" w:rsidRPr="00EC3ACE" w14:paraId="32F5A972" w14:textId="77777777" w:rsidTr="008A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vMerge w:val="restart"/>
            <w:noWrap/>
          </w:tcPr>
          <w:p w14:paraId="36856AE9" w14:textId="3D84F53F" w:rsidR="008A66B0" w:rsidRPr="00EC3ACE" w:rsidRDefault="00D229A0" w:rsidP="00D77414">
            <w:r w:rsidRPr="00EC3ACE">
              <w:t>DHCP01</w:t>
            </w:r>
          </w:p>
        </w:tc>
        <w:tc>
          <w:tcPr>
            <w:tcW w:w="994" w:type="pct"/>
            <w:vMerge w:val="restart"/>
          </w:tcPr>
          <w:p w14:paraId="37633F97" w14:textId="793DA1DA" w:rsidR="008A66B0" w:rsidRPr="00EC3ACE" w:rsidRDefault="00624A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 xml:space="preserve">VLAN </w:t>
            </w:r>
            <w:r w:rsidR="001500B9" w:rsidRPr="00EC3ACE">
              <w:t>X</w:t>
            </w:r>
          </w:p>
        </w:tc>
        <w:tc>
          <w:tcPr>
            <w:tcW w:w="1408" w:type="pct"/>
          </w:tcPr>
          <w:p w14:paraId="758B609D" w14:textId="4A9FCD6E" w:rsidR="008A66B0" w:rsidRPr="00EC3ACE" w:rsidRDefault="002433CF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>Start IP address</w:t>
            </w:r>
          </w:p>
        </w:tc>
        <w:tc>
          <w:tcPr>
            <w:tcW w:w="1795" w:type="pct"/>
          </w:tcPr>
          <w:p w14:paraId="7F06624A" w14:textId="06EC95F6" w:rsidR="008A66B0" w:rsidRPr="00EC3ACE" w:rsidRDefault="002433CF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>172.16.</w:t>
            </w:r>
            <w:r w:rsidR="001500B9" w:rsidRPr="00EC3ACE">
              <w:t>X.50</w:t>
            </w:r>
          </w:p>
        </w:tc>
      </w:tr>
      <w:tr w:rsidR="002433CF" w:rsidRPr="00EC3ACE" w14:paraId="275DBE28" w14:textId="77777777" w:rsidTr="008A6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vMerge/>
            <w:noWrap/>
          </w:tcPr>
          <w:p w14:paraId="0260C24C" w14:textId="77777777" w:rsidR="002433CF" w:rsidRPr="00EC3ACE" w:rsidRDefault="002433CF" w:rsidP="00D77414"/>
        </w:tc>
        <w:tc>
          <w:tcPr>
            <w:tcW w:w="994" w:type="pct"/>
            <w:vMerge/>
          </w:tcPr>
          <w:p w14:paraId="550A870B" w14:textId="77777777" w:rsidR="002433CF" w:rsidRPr="00EC3ACE" w:rsidRDefault="002433CF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8" w:type="pct"/>
          </w:tcPr>
          <w:p w14:paraId="0FEB9C00" w14:textId="6834E8C2" w:rsidR="002433CF" w:rsidRPr="00EC3ACE" w:rsidRDefault="001500B9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3ACE">
              <w:t>Subnet mask</w:t>
            </w:r>
          </w:p>
        </w:tc>
        <w:tc>
          <w:tcPr>
            <w:tcW w:w="1795" w:type="pct"/>
          </w:tcPr>
          <w:p w14:paraId="5CCC5ECD" w14:textId="52C9824E" w:rsidR="002433CF" w:rsidRPr="00EC3ACE" w:rsidRDefault="001500B9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3ACE">
              <w:t>255.255.255.0</w:t>
            </w:r>
          </w:p>
        </w:tc>
      </w:tr>
      <w:tr w:rsidR="008A66B0" w:rsidRPr="00EC3ACE" w14:paraId="19B33D49" w14:textId="77777777" w:rsidTr="008A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vMerge/>
            <w:noWrap/>
          </w:tcPr>
          <w:p w14:paraId="157237EF" w14:textId="77777777" w:rsidR="008A66B0" w:rsidRPr="00EC3ACE" w:rsidRDefault="008A66B0" w:rsidP="00D77414"/>
        </w:tc>
        <w:tc>
          <w:tcPr>
            <w:tcW w:w="994" w:type="pct"/>
            <w:vMerge/>
          </w:tcPr>
          <w:p w14:paraId="59D8842B" w14:textId="77777777" w:rsidR="008A66B0" w:rsidRPr="00EC3ACE" w:rsidRDefault="008A66B0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pct"/>
          </w:tcPr>
          <w:p w14:paraId="6253563D" w14:textId="74235C55" w:rsidR="008A66B0" w:rsidRPr="00EC3ACE" w:rsidRDefault="00624ADE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A66B0" w:rsidRPr="00EC3ACE">
              <w:t>efault</w:t>
            </w:r>
            <w:r>
              <w:t xml:space="preserve"> </w:t>
            </w:r>
            <w:r w:rsidR="00826B99" w:rsidRPr="00EC3ACE">
              <w:t>gateway</w:t>
            </w:r>
          </w:p>
        </w:tc>
        <w:tc>
          <w:tcPr>
            <w:tcW w:w="1795" w:type="pct"/>
          </w:tcPr>
          <w:p w14:paraId="32203C3A" w14:textId="43EF51E8" w:rsidR="008A66B0" w:rsidRPr="00EC3ACE" w:rsidRDefault="008A66B0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>1</w:t>
            </w:r>
            <w:r w:rsidR="00826B99" w:rsidRPr="00EC3ACE">
              <w:t>72.16.X.1</w:t>
            </w:r>
          </w:p>
        </w:tc>
      </w:tr>
      <w:tr w:rsidR="008A66B0" w:rsidRPr="00EC3ACE" w14:paraId="5EFCE473" w14:textId="77777777" w:rsidTr="008A6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vMerge/>
            <w:noWrap/>
          </w:tcPr>
          <w:p w14:paraId="0C42E68D" w14:textId="77777777" w:rsidR="008A66B0" w:rsidRPr="00EC3ACE" w:rsidRDefault="008A66B0" w:rsidP="00D77414"/>
        </w:tc>
        <w:tc>
          <w:tcPr>
            <w:tcW w:w="994" w:type="pct"/>
            <w:vMerge/>
          </w:tcPr>
          <w:p w14:paraId="7D935834" w14:textId="77777777" w:rsidR="008A66B0" w:rsidRPr="00EC3ACE" w:rsidRDefault="008A66B0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8" w:type="pct"/>
          </w:tcPr>
          <w:p w14:paraId="18ABD0CF" w14:textId="356F8320" w:rsidR="008A66B0" w:rsidRPr="00EC3ACE" w:rsidRDefault="00624ADE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DNS</w:t>
            </w:r>
            <w:r w:rsidR="008A66B0" w:rsidRPr="00EC3ACE">
              <w:rPr>
                <w:rFonts w:asciiTheme="minorHAnsi" w:hAnsiTheme="minorHAnsi" w:cstheme="minorHAnsi"/>
              </w:rPr>
              <w:t>-server</w:t>
            </w:r>
          </w:p>
        </w:tc>
        <w:tc>
          <w:tcPr>
            <w:tcW w:w="1795" w:type="pct"/>
          </w:tcPr>
          <w:p w14:paraId="127649E0" w14:textId="1AC6543B" w:rsidR="008A66B0" w:rsidRPr="00EC3ACE" w:rsidRDefault="008A66B0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C3ACE">
              <w:rPr>
                <w:rFonts w:asciiTheme="minorHAnsi" w:hAnsiTheme="minorHAnsi" w:cstheme="minorHAnsi"/>
              </w:rPr>
              <w:t>180.115.0.6</w:t>
            </w:r>
          </w:p>
        </w:tc>
      </w:tr>
      <w:tr w:rsidR="008A66B0" w:rsidRPr="00EC3ACE" w14:paraId="27E7C3A0" w14:textId="77777777" w:rsidTr="008A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vMerge/>
            <w:noWrap/>
          </w:tcPr>
          <w:p w14:paraId="2D36117E" w14:textId="77777777" w:rsidR="008A66B0" w:rsidRPr="00EC3ACE" w:rsidRDefault="008A66B0" w:rsidP="00D77414"/>
        </w:tc>
        <w:tc>
          <w:tcPr>
            <w:tcW w:w="4197" w:type="pct"/>
            <w:gridSpan w:val="3"/>
          </w:tcPr>
          <w:p w14:paraId="53A4DDC3" w14:textId="77777777" w:rsidR="006D1ACB" w:rsidRPr="00EC3ACE" w:rsidRDefault="008A66B0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>Hierin is X het VLAN-id.</w:t>
            </w:r>
          </w:p>
          <w:p w14:paraId="34BD1A86" w14:textId="77777777" w:rsidR="006D1ACB" w:rsidRPr="00EC3ACE" w:rsidRDefault="006D1ACB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7D5BB" w14:textId="50B6FFFB" w:rsidR="004068B8" w:rsidRPr="00EC3ACE" w:rsidRDefault="006D1ACB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t>D</w:t>
            </w:r>
            <w:r w:rsidR="008A66B0" w:rsidRPr="00EC3ACE">
              <w:t xml:space="preserve">e pools voor </w:t>
            </w:r>
            <w:r w:rsidRPr="00EC3ACE">
              <w:t xml:space="preserve">VLAN </w:t>
            </w:r>
            <w:r w:rsidR="008A66B0" w:rsidRPr="00EC3ACE">
              <w:t>10</w:t>
            </w:r>
            <w:r w:rsidR="0095110C" w:rsidRPr="00EC3ACE">
              <w:t xml:space="preserve">, 20, 30 </w:t>
            </w:r>
            <w:r w:rsidR="008A66B0" w:rsidRPr="00EC3ACE">
              <w:t>zijn al aangemaakt.</w:t>
            </w:r>
          </w:p>
          <w:p w14:paraId="533B603C" w14:textId="3700D98B" w:rsidR="009A52E3" w:rsidRPr="00EC3ACE" w:rsidRDefault="004851CB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ACE">
              <w:rPr>
                <w:highlight w:val="yellow"/>
              </w:rPr>
              <w:t>Maak</w:t>
            </w:r>
            <w:r w:rsidR="004068B8" w:rsidRPr="00EC3ACE">
              <w:rPr>
                <w:highlight w:val="yellow"/>
              </w:rPr>
              <w:t xml:space="preserve"> op dezelfde manier </w:t>
            </w:r>
            <w:r w:rsidR="008A66B0" w:rsidRPr="00EC3ACE">
              <w:rPr>
                <w:highlight w:val="yellow"/>
              </w:rPr>
              <w:t>de pool voor V</w:t>
            </w:r>
            <w:r w:rsidR="006D1ACB" w:rsidRPr="00EC3ACE">
              <w:rPr>
                <w:highlight w:val="yellow"/>
              </w:rPr>
              <w:t xml:space="preserve">LAN </w:t>
            </w:r>
            <w:r w:rsidR="008A66B0" w:rsidRPr="00EC3ACE">
              <w:rPr>
                <w:highlight w:val="yellow"/>
              </w:rPr>
              <w:t>50</w:t>
            </w:r>
            <w:r w:rsidRPr="00EC3ACE">
              <w:rPr>
                <w:highlight w:val="yellow"/>
              </w:rPr>
              <w:t xml:space="preserve"> aan</w:t>
            </w:r>
            <w:r w:rsidR="008A66B0" w:rsidRPr="00EC3ACE">
              <w:rPr>
                <w:highlight w:val="yellow"/>
              </w:rPr>
              <w:t>.</w:t>
            </w:r>
          </w:p>
        </w:tc>
      </w:tr>
      <w:tr w:rsidR="002B4BE9" w:rsidRPr="00EC3ACE" w14:paraId="70815552" w14:textId="77777777" w:rsidTr="008A66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</w:tcPr>
          <w:p w14:paraId="2CDB0A0A" w14:textId="24264FE0" w:rsidR="002B4BE9" w:rsidRPr="00EC3ACE" w:rsidRDefault="002B4BE9" w:rsidP="00D77414">
            <w:r w:rsidRPr="00EC3ACE">
              <w:t>DSC01</w:t>
            </w:r>
          </w:p>
        </w:tc>
        <w:tc>
          <w:tcPr>
            <w:tcW w:w="4197" w:type="pct"/>
            <w:gridSpan w:val="3"/>
          </w:tcPr>
          <w:p w14:paraId="1360083A" w14:textId="211BCAFC" w:rsidR="00C834F1" w:rsidRPr="00EC3ACE" w:rsidRDefault="00587D41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3ACE">
              <w:t>Het</w:t>
            </w:r>
            <w:r w:rsidR="00E5056E" w:rsidRPr="00EC3ACE">
              <w:t xml:space="preserve"> </w:t>
            </w:r>
            <w:r w:rsidR="005A037E" w:rsidRPr="00EC3ACE">
              <w:t>IP</w:t>
            </w:r>
            <w:r w:rsidR="005A037E">
              <w:t>-</w:t>
            </w:r>
            <w:r w:rsidR="00E5056E" w:rsidRPr="00EC3ACE">
              <w:t>helperadres is reeds geconfigureerd voor VLAN 10,</w:t>
            </w:r>
            <w:r w:rsidR="00C248FF" w:rsidRPr="00EC3ACE">
              <w:t>20 &amp; 30</w:t>
            </w:r>
            <w:r w:rsidR="005A037E">
              <w:t>.</w:t>
            </w:r>
          </w:p>
          <w:p w14:paraId="363DC3CE" w14:textId="77777777" w:rsidR="00C834F1" w:rsidRPr="00EC3ACE" w:rsidRDefault="00C834F1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  <w:p w14:paraId="6A1CDE19" w14:textId="468A2A60" w:rsidR="002B4BE9" w:rsidRPr="00EC3ACE" w:rsidRDefault="004B3739" w:rsidP="00D77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3ACE">
              <w:rPr>
                <w:highlight w:val="yellow"/>
              </w:rPr>
              <w:t>Configureer</w:t>
            </w:r>
            <w:r w:rsidR="002B4BE9" w:rsidRPr="00EC3ACE">
              <w:rPr>
                <w:highlight w:val="yellow"/>
              </w:rPr>
              <w:t xml:space="preserve"> </w:t>
            </w:r>
            <w:r w:rsidR="00587D41" w:rsidRPr="00EC3ACE">
              <w:rPr>
                <w:highlight w:val="yellow"/>
              </w:rPr>
              <w:t>het</w:t>
            </w:r>
            <w:r w:rsidR="002B4BE9" w:rsidRPr="00EC3ACE">
              <w:rPr>
                <w:highlight w:val="yellow"/>
              </w:rPr>
              <w:t xml:space="preserve"> IP</w:t>
            </w:r>
            <w:r w:rsidR="005A037E">
              <w:rPr>
                <w:highlight w:val="yellow"/>
              </w:rPr>
              <w:t>-</w:t>
            </w:r>
            <w:r w:rsidR="002B4BE9" w:rsidRPr="00EC3ACE">
              <w:rPr>
                <w:highlight w:val="yellow"/>
              </w:rPr>
              <w:t>helper</w:t>
            </w:r>
            <w:r w:rsidRPr="00EC3ACE">
              <w:rPr>
                <w:highlight w:val="yellow"/>
              </w:rPr>
              <w:t>adres</w:t>
            </w:r>
            <w:r w:rsidR="000210DB" w:rsidRPr="00EC3ACE">
              <w:rPr>
                <w:highlight w:val="yellow"/>
              </w:rPr>
              <w:t xml:space="preserve"> op dezelfde manier</w:t>
            </w:r>
            <w:r w:rsidRPr="00EC3ACE">
              <w:rPr>
                <w:highlight w:val="yellow"/>
              </w:rPr>
              <w:t xml:space="preserve"> voor V</w:t>
            </w:r>
            <w:r w:rsidR="001C778A" w:rsidRPr="00EC3ACE">
              <w:rPr>
                <w:highlight w:val="yellow"/>
              </w:rPr>
              <w:t>LAN</w:t>
            </w:r>
            <w:r w:rsidRPr="00EC3ACE">
              <w:rPr>
                <w:highlight w:val="yellow"/>
              </w:rPr>
              <w:t xml:space="preserve"> 50</w:t>
            </w:r>
            <w:r w:rsidR="005A037E">
              <w:t>.</w:t>
            </w:r>
          </w:p>
        </w:tc>
      </w:tr>
    </w:tbl>
    <w:p w14:paraId="2DF7F9A4" w14:textId="77777777" w:rsidR="00940D0B" w:rsidRDefault="00940D0B" w:rsidP="00D77414">
      <w:pPr>
        <w:rPr>
          <w:rFonts w:cstheme="minorHAnsi"/>
        </w:rPr>
      </w:pPr>
    </w:p>
    <w:p w14:paraId="11A36366" w14:textId="1EA35784" w:rsidR="00940D0B" w:rsidRDefault="00940D0B" w:rsidP="00D77414">
      <w:pPr>
        <w:pStyle w:val="Kop3"/>
      </w:pPr>
      <w:r>
        <w:t>Wi</w:t>
      </w:r>
      <w:r w:rsidR="00131502">
        <w:t>f</w:t>
      </w:r>
      <w:r>
        <w:t>i</w:t>
      </w:r>
    </w:p>
    <w:p w14:paraId="4428FD92" w14:textId="5A131625" w:rsidR="00940D0B" w:rsidRPr="00125660" w:rsidRDefault="00940D0B" w:rsidP="00D77414">
      <w:r>
        <w:t>Let op</w:t>
      </w:r>
      <w:r w:rsidR="00131502">
        <w:t>! A</w:t>
      </w:r>
      <w:r>
        <w:t>lle instellingen zijn hoofdlettergevoelig!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40D0B" w:rsidRPr="00131502" w14:paraId="6F87F52A" w14:textId="77777777" w:rsidTr="00131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right w:val="single" w:sz="4" w:space="0" w:color="FFFFFF" w:themeColor="background1"/>
            </w:tcBorders>
          </w:tcPr>
          <w:p w14:paraId="7394A8BF" w14:textId="77777777" w:rsidR="00940D0B" w:rsidRPr="00131502" w:rsidRDefault="00940D0B" w:rsidP="00D77414">
            <w:r w:rsidRPr="00131502">
              <w:t>Device</w:t>
            </w:r>
          </w:p>
        </w:tc>
        <w:tc>
          <w:tcPr>
            <w:tcW w:w="100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91A9801" w14:textId="77777777" w:rsidR="00940D0B" w:rsidRPr="00131502" w:rsidRDefault="00940D0B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502">
              <w:t>SSID</w:t>
            </w:r>
          </w:p>
        </w:tc>
        <w:tc>
          <w:tcPr>
            <w:tcW w:w="100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463880" w14:textId="77777777" w:rsidR="00940D0B" w:rsidRPr="00131502" w:rsidRDefault="00940D0B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502">
              <w:t>Beveiliging</w:t>
            </w:r>
          </w:p>
        </w:tc>
        <w:tc>
          <w:tcPr>
            <w:tcW w:w="100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F2740C" w14:textId="77777777" w:rsidR="00940D0B" w:rsidRPr="00131502" w:rsidRDefault="00940D0B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502">
              <w:t>Encryptie</w:t>
            </w:r>
          </w:p>
        </w:tc>
        <w:tc>
          <w:tcPr>
            <w:tcW w:w="1000" w:type="pct"/>
            <w:tcBorders>
              <w:left w:val="single" w:sz="4" w:space="0" w:color="FFFFFF" w:themeColor="background1"/>
            </w:tcBorders>
          </w:tcPr>
          <w:p w14:paraId="6C5AB969" w14:textId="77777777" w:rsidR="00940D0B" w:rsidRPr="00131502" w:rsidRDefault="00940D0B" w:rsidP="00D7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502">
              <w:t>Sleutel</w:t>
            </w:r>
          </w:p>
        </w:tc>
      </w:tr>
      <w:tr w:rsidR="00940D0B" w:rsidRPr="00131502" w14:paraId="6FFE8EFE" w14:textId="77777777" w:rsidTr="0013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</w:tcPr>
          <w:p w14:paraId="4DD54E8F" w14:textId="1F1C2AA0" w:rsidR="00940D0B" w:rsidRPr="00131502" w:rsidRDefault="00940D0B" w:rsidP="00D77414">
            <w:r w:rsidRPr="00131502">
              <w:rPr>
                <w:highlight w:val="yellow"/>
              </w:rPr>
              <w:t>Access</w:t>
            </w:r>
            <w:r w:rsidR="00624ADE">
              <w:rPr>
                <w:highlight w:val="yellow"/>
              </w:rPr>
              <w:t>p</w:t>
            </w:r>
            <w:r w:rsidRPr="00131502">
              <w:rPr>
                <w:highlight w:val="yellow"/>
              </w:rPr>
              <w:t>oint</w:t>
            </w:r>
          </w:p>
        </w:tc>
        <w:tc>
          <w:tcPr>
            <w:tcW w:w="1000" w:type="pct"/>
          </w:tcPr>
          <w:p w14:paraId="0B3398FF" w14:textId="3935548F" w:rsidR="00940D0B" w:rsidRPr="00131502" w:rsidRDefault="000B2160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31502">
              <w:rPr>
                <w:highlight w:val="yellow"/>
              </w:rPr>
              <w:t>g</w:t>
            </w:r>
            <w:r w:rsidR="00940D0B" w:rsidRPr="00131502">
              <w:rPr>
                <w:highlight w:val="yellow"/>
              </w:rPr>
              <w:t>ratiswifi</w:t>
            </w:r>
          </w:p>
        </w:tc>
        <w:tc>
          <w:tcPr>
            <w:tcW w:w="1000" w:type="pct"/>
          </w:tcPr>
          <w:p w14:paraId="55812855" w14:textId="0759215C" w:rsidR="00940D0B" w:rsidRPr="00131502" w:rsidRDefault="00940D0B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31502">
              <w:rPr>
                <w:highlight w:val="yellow"/>
              </w:rPr>
              <w:t>WPA2</w:t>
            </w:r>
            <w:r w:rsidR="009D6A6A" w:rsidRPr="00131502">
              <w:rPr>
                <w:highlight w:val="yellow"/>
              </w:rPr>
              <w:t>-PSK</w:t>
            </w:r>
          </w:p>
        </w:tc>
        <w:tc>
          <w:tcPr>
            <w:tcW w:w="1000" w:type="pct"/>
          </w:tcPr>
          <w:p w14:paraId="56F51979" w14:textId="77777777" w:rsidR="00940D0B" w:rsidRPr="00131502" w:rsidRDefault="00940D0B" w:rsidP="00D7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31502">
              <w:t>AES</w:t>
            </w:r>
          </w:p>
        </w:tc>
        <w:tc>
          <w:tcPr>
            <w:tcW w:w="1000" w:type="pct"/>
          </w:tcPr>
          <w:p w14:paraId="13DF1392" w14:textId="36D92E14" w:rsidR="00940D0B" w:rsidRPr="00131502" w:rsidRDefault="004B4459" w:rsidP="00D77414">
            <w:pPr>
              <w:tabs>
                <w:tab w:val="left" w:pos="2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31502">
              <w:rPr>
                <w:highlight w:val="yellow"/>
              </w:rPr>
              <w:t>P@ssw0rd!</w:t>
            </w:r>
          </w:p>
        </w:tc>
      </w:tr>
    </w:tbl>
    <w:p w14:paraId="13C0A701" w14:textId="77777777" w:rsidR="00940D0B" w:rsidRDefault="00940D0B" w:rsidP="00D77414"/>
    <w:p w14:paraId="4FEE98F4" w14:textId="19F63F20" w:rsidR="00FA6C12" w:rsidRDefault="00FA6C12" w:rsidP="00D77414">
      <w:pPr>
        <w:pStyle w:val="Kop2"/>
      </w:pPr>
      <w:bookmarkStart w:id="3" w:name="_Toc89420640"/>
      <w:r w:rsidRPr="0008419B">
        <w:t>Overige instellingen</w:t>
      </w:r>
      <w:bookmarkEnd w:id="3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10"/>
        <w:gridCol w:w="7452"/>
      </w:tblGrid>
      <w:tr w:rsidR="00FA6C12" w:rsidRPr="002C60F2" w14:paraId="62A2A207" w14:textId="77777777" w:rsidTr="00D167D4">
        <w:trPr>
          <w:trHeight w:val="506"/>
          <w:tblHeader/>
        </w:trPr>
        <w:tc>
          <w:tcPr>
            <w:tcW w:w="876" w:type="pct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56355B" w:themeColor="text2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2278D910" w14:textId="77777777" w:rsidR="00FA6C12" w:rsidRPr="002C60F2" w:rsidRDefault="00FA6C12" w:rsidP="00D77414">
            <w:pPr>
              <w:rPr>
                <w:bCs/>
                <w:color w:val="FFFFFF" w:themeColor="background1"/>
              </w:rPr>
            </w:pPr>
            <w:bookmarkStart w:id="4" w:name="_Hlk87042812"/>
            <w:r w:rsidRPr="002C60F2">
              <w:rPr>
                <w:bCs/>
                <w:color w:val="FFFFFF" w:themeColor="background1"/>
              </w:rPr>
              <w:t>Netwerkservice</w:t>
            </w:r>
          </w:p>
        </w:tc>
        <w:tc>
          <w:tcPr>
            <w:tcW w:w="412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6355B" w:themeColor="text2"/>
              <w:right w:val="single" w:sz="4" w:space="0" w:color="56355B" w:themeColor="text2"/>
            </w:tcBorders>
            <w:shd w:val="clear" w:color="auto" w:fill="56355B" w:themeFill="text2"/>
            <w:vAlign w:val="center"/>
          </w:tcPr>
          <w:p w14:paraId="112C115C" w14:textId="77777777" w:rsidR="00FA6C12" w:rsidRPr="002C60F2" w:rsidRDefault="00FA6C12" w:rsidP="00D77414">
            <w:pPr>
              <w:rPr>
                <w:bCs/>
                <w:color w:val="FFFFFF" w:themeColor="background1"/>
              </w:rPr>
            </w:pPr>
            <w:r w:rsidRPr="002C60F2">
              <w:rPr>
                <w:bCs/>
                <w:color w:val="FFFFFF" w:themeColor="background1"/>
              </w:rPr>
              <w:t>Instellingen</w:t>
            </w:r>
          </w:p>
        </w:tc>
      </w:tr>
      <w:bookmarkEnd w:id="4"/>
      <w:tr w:rsidR="00FA6C12" w:rsidRPr="002C60F2" w14:paraId="07448E66" w14:textId="77777777" w:rsidTr="00EF10F6">
        <w:trPr>
          <w:trHeight w:val="439"/>
        </w:trPr>
        <w:tc>
          <w:tcPr>
            <w:tcW w:w="876" w:type="pct"/>
            <w:tcBorders>
              <w:top w:val="single" w:sz="4" w:space="0" w:color="56355B" w:themeColor="text2"/>
            </w:tcBorders>
            <w:shd w:val="clear" w:color="auto" w:fill="EBF4F0" w:themeFill="background2" w:themeFillTint="33"/>
          </w:tcPr>
          <w:p w14:paraId="6F20CA86" w14:textId="77777777" w:rsidR="00FA6C12" w:rsidRPr="002C60F2" w:rsidRDefault="00FA6C12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Routering</w:t>
            </w:r>
          </w:p>
        </w:tc>
        <w:tc>
          <w:tcPr>
            <w:tcW w:w="4124" w:type="pct"/>
            <w:tcBorders>
              <w:top w:val="single" w:sz="4" w:space="0" w:color="56355B" w:themeColor="text2"/>
            </w:tcBorders>
          </w:tcPr>
          <w:p w14:paraId="0B6789B7" w14:textId="5B9EE4B8" w:rsidR="00114441" w:rsidRPr="002C60F2" w:rsidRDefault="0042781C" w:rsidP="00D77414">
            <w:pPr>
              <w:tabs>
                <w:tab w:val="left" w:pos="507"/>
                <w:tab w:val="left" w:pos="1641"/>
              </w:tabs>
              <w:rPr>
                <w:rFonts w:cstheme="minorHAnsi"/>
                <w:bCs/>
                <w:lang w:val="en-US"/>
              </w:rPr>
            </w:pPr>
            <w:r w:rsidRPr="002C60F2">
              <w:rPr>
                <w:rFonts w:cstheme="minorHAnsi"/>
                <w:bCs/>
                <w:lang w:val="en-US"/>
              </w:rPr>
              <w:t xml:space="preserve">Routering </w:t>
            </w:r>
            <w:r w:rsidR="00BC2FD7" w:rsidRPr="002C60F2">
              <w:rPr>
                <w:rFonts w:cstheme="minorHAnsi"/>
                <w:bCs/>
                <w:lang w:val="en-US"/>
              </w:rPr>
              <w:t xml:space="preserve">voor </w:t>
            </w:r>
            <w:r w:rsidRPr="002C60F2">
              <w:rPr>
                <w:rFonts w:cstheme="minorHAnsi"/>
                <w:bCs/>
                <w:lang w:val="en-US"/>
              </w:rPr>
              <w:t>R-Edge en DSC</w:t>
            </w:r>
            <w:r w:rsidR="00E22A25" w:rsidRPr="002C60F2">
              <w:rPr>
                <w:rFonts w:cstheme="minorHAnsi"/>
                <w:bCs/>
                <w:lang w:val="en-US"/>
              </w:rPr>
              <w:t>01</w:t>
            </w:r>
            <w:r w:rsidR="00BC2FD7" w:rsidRPr="002C60F2">
              <w:rPr>
                <w:rFonts w:cstheme="minorHAnsi"/>
                <w:bCs/>
                <w:lang w:val="en-US"/>
              </w:rPr>
              <w:t xml:space="preserve">: </w:t>
            </w:r>
            <w:r w:rsidR="00FA6C12" w:rsidRPr="002C60F2">
              <w:rPr>
                <w:rFonts w:cstheme="minorHAnsi"/>
                <w:bCs/>
                <w:lang w:val="en-US"/>
              </w:rPr>
              <w:t>OSPF</w:t>
            </w:r>
            <w:r w:rsidRPr="002C60F2">
              <w:rPr>
                <w:rFonts w:cstheme="minorHAnsi"/>
                <w:bCs/>
                <w:lang w:val="en-US"/>
              </w:rPr>
              <w:t xml:space="preserve">, </w:t>
            </w:r>
            <w:r w:rsidR="00FA6C12" w:rsidRPr="002C60F2">
              <w:rPr>
                <w:rFonts w:cstheme="minorHAnsi"/>
                <w:bCs/>
                <w:lang w:val="en-US"/>
              </w:rPr>
              <w:t>Area</w:t>
            </w:r>
            <w:r w:rsidR="00114441" w:rsidRPr="002C60F2">
              <w:rPr>
                <w:rFonts w:cstheme="minorHAnsi"/>
                <w:bCs/>
                <w:lang w:val="en-US"/>
              </w:rPr>
              <w:t xml:space="preserve"> 0</w:t>
            </w:r>
          </w:p>
          <w:p w14:paraId="69170995" w14:textId="20DC6539" w:rsidR="00FA6C12" w:rsidRPr="002C60F2" w:rsidRDefault="00FA6C12" w:rsidP="00D77414">
            <w:pPr>
              <w:tabs>
                <w:tab w:val="left" w:pos="507"/>
                <w:tab w:val="left" w:pos="1641"/>
              </w:tabs>
              <w:rPr>
                <w:rFonts w:cstheme="minorHAnsi"/>
                <w:bCs/>
                <w:lang w:val="en-US"/>
              </w:rPr>
            </w:pPr>
          </w:p>
          <w:p w14:paraId="35DC02A4" w14:textId="453BF1CF" w:rsidR="00532E74" w:rsidRPr="002C60F2" w:rsidRDefault="00CE2084" w:rsidP="00D77414">
            <w:pPr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</w:t>
            </w:r>
            <w:r w:rsidR="00532E74" w:rsidRPr="002C60F2">
              <w:rPr>
                <w:rFonts w:cstheme="minorHAnsi"/>
                <w:bCs/>
                <w:lang w:val="en-US"/>
              </w:rPr>
              <w:t>OS-commando</w:t>
            </w:r>
          </w:p>
          <w:p w14:paraId="378A87FA" w14:textId="77777777" w:rsidR="00106F93" w:rsidRPr="00CE2084" w:rsidRDefault="00106F93" w:rsidP="00DE006A">
            <w:pPr>
              <w:tabs>
                <w:tab w:val="left" w:pos="507"/>
                <w:tab w:val="left" w:pos="1641"/>
              </w:tabs>
              <w:ind w:left="507"/>
              <w:rPr>
                <w:rFonts w:cstheme="minorHAnsi"/>
                <w:bCs/>
                <w:i/>
                <w:iCs/>
                <w:lang w:val="en-US"/>
              </w:rPr>
            </w:pPr>
            <w:r w:rsidRPr="00CE2084">
              <w:rPr>
                <w:rFonts w:cstheme="minorHAnsi"/>
                <w:bCs/>
                <w:i/>
                <w:iCs/>
                <w:lang w:val="en-US"/>
              </w:rPr>
              <w:t>router ospf 2</w:t>
            </w:r>
          </w:p>
          <w:p w14:paraId="1E1ADAB2" w14:textId="604E40C4" w:rsidR="00114441" w:rsidRPr="002C60F2" w:rsidRDefault="00106F93" w:rsidP="00D95681">
            <w:pPr>
              <w:tabs>
                <w:tab w:val="left" w:pos="507"/>
                <w:tab w:val="left" w:pos="1641"/>
              </w:tabs>
              <w:ind w:left="507"/>
              <w:rPr>
                <w:rFonts w:cstheme="minorHAnsi"/>
                <w:bCs/>
                <w:lang w:val="en-US"/>
              </w:rPr>
            </w:pPr>
            <w:r w:rsidRPr="00CE2084">
              <w:rPr>
                <w:rFonts w:cstheme="minorHAnsi"/>
                <w:bCs/>
                <w:i/>
                <w:iCs/>
              </w:rPr>
              <w:t>network 172.16.0.0 0.0.255.255 area 0</w:t>
            </w:r>
          </w:p>
        </w:tc>
      </w:tr>
      <w:tr w:rsidR="00FA6C12" w:rsidRPr="009B60A5" w14:paraId="5555AE93" w14:textId="77777777" w:rsidTr="00EF10F6">
        <w:tc>
          <w:tcPr>
            <w:tcW w:w="876" w:type="pct"/>
            <w:shd w:val="clear" w:color="auto" w:fill="EBF4F0" w:themeFill="background2" w:themeFillTint="33"/>
          </w:tcPr>
          <w:p w14:paraId="6C178737" w14:textId="77777777" w:rsidR="00FA6C12" w:rsidRPr="002C60F2" w:rsidRDefault="00FA6C12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Beveiliging</w:t>
            </w:r>
          </w:p>
        </w:tc>
        <w:tc>
          <w:tcPr>
            <w:tcW w:w="4124" w:type="pct"/>
          </w:tcPr>
          <w:p w14:paraId="04603B86" w14:textId="27B87615" w:rsidR="00E929F1" w:rsidRPr="002C60F2" w:rsidRDefault="00E929F1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DSC01</w:t>
            </w:r>
          </w:p>
          <w:p w14:paraId="0B748C3E" w14:textId="33B63013" w:rsidR="00FA6C12" w:rsidRPr="002C60F2" w:rsidRDefault="00FA6C12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Netwer</w:t>
            </w:r>
            <w:r w:rsidR="00CE2084">
              <w:rPr>
                <w:rFonts w:cstheme="minorHAnsi"/>
                <w:bCs/>
              </w:rPr>
              <w:t>k</w:t>
            </w:r>
            <w:r w:rsidRPr="002C60F2">
              <w:rPr>
                <w:rFonts w:cstheme="minorHAnsi"/>
                <w:bCs/>
              </w:rPr>
              <w:t>verkeer van VLAN 50 mag uitsluitend gebruikmaken van internet.</w:t>
            </w:r>
          </w:p>
          <w:p w14:paraId="4044D50D" w14:textId="77777777" w:rsidR="005047AC" w:rsidRPr="002C60F2" w:rsidRDefault="005047AC" w:rsidP="00D77414">
            <w:pPr>
              <w:rPr>
                <w:rFonts w:cstheme="minorHAnsi"/>
                <w:bCs/>
              </w:rPr>
            </w:pPr>
          </w:p>
          <w:p w14:paraId="6CC26DBE" w14:textId="6F5F22F7" w:rsidR="00EC7540" w:rsidRPr="002C60F2" w:rsidRDefault="00EC7540" w:rsidP="00D77414">
            <w:pPr>
              <w:rPr>
                <w:rFonts w:cstheme="minorHAnsi"/>
                <w:bCs/>
                <w:lang w:val="en-US"/>
              </w:rPr>
            </w:pPr>
            <w:r w:rsidRPr="002C60F2">
              <w:rPr>
                <w:rFonts w:cstheme="minorHAnsi"/>
                <w:bCs/>
                <w:lang w:val="en-US"/>
              </w:rPr>
              <w:t>IOS-commando</w:t>
            </w:r>
          </w:p>
          <w:p w14:paraId="7B4FFAED" w14:textId="77777777" w:rsidR="00065407" w:rsidRPr="00CE2084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CE2084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access-list 150 deny ip 172.16.50.0 0.0.0.255 172.16.5.0 0.0.0.255</w:t>
            </w:r>
          </w:p>
          <w:p w14:paraId="465A5FAA" w14:textId="77777777" w:rsidR="00065407" w:rsidRPr="00CE2084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CE2084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access-list 150 deny ip 172.16.50.0 0.0.0.255 172.16.10.0 0.0.0.255</w:t>
            </w:r>
          </w:p>
          <w:p w14:paraId="1414E97B" w14:textId="77777777" w:rsidR="00065407" w:rsidRPr="00DE006A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access-list 150 deny ip 172.16.50.0 0.0.0.255 172.16.20.0 0.0.0.255</w:t>
            </w:r>
          </w:p>
          <w:p w14:paraId="014DDCAB" w14:textId="77777777" w:rsidR="00065407" w:rsidRPr="00DE006A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lastRenderedPageBreak/>
              <w:t>access-list 150 deny ip 172.16.50.0 0.0.0.255 172.16.30.0 0.0.0.255</w:t>
            </w:r>
          </w:p>
          <w:p w14:paraId="23173C74" w14:textId="77777777" w:rsidR="00065407" w:rsidRPr="00DE006A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access-list 150 deny ip 172.16.50.0 0.0.0.255 172.16.40.0 0.0.0.255</w:t>
            </w:r>
          </w:p>
          <w:p w14:paraId="71C6F708" w14:textId="4D76E7B0" w:rsidR="00FF0339" w:rsidRPr="00DE006A" w:rsidRDefault="00065407" w:rsidP="00DE006A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access-list 150 permit ip any any</w:t>
            </w:r>
          </w:p>
          <w:p w14:paraId="5F494EEA" w14:textId="77777777" w:rsidR="00FF0339" w:rsidRPr="002C60F2" w:rsidRDefault="00FF0339" w:rsidP="00D77414">
            <w:pPr>
              <w:rPr>
                <w:rFonts w:cstheme="minorHAnsi"/>
                <w:bCs/>
                <w:lang w:val="en-US"/>
              </w:rPr>
            </w:pPr>
          </w:p>
          <w:p w14:paraId="304285E3" w14:textId="63F63182" w:rsidR="00FF0339" w:rsidRPr="007810D3" w:rsidRDefault="00FF0339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Dit geldt voor het inkomende verkeer van VLAN 50.</w:t>
            </w:r>
          </w:p>
          <w:p w14:paraId="30BD44E3" w14:textId="6E767E08" w:rsidR="00FF0339" w:rsidRPr="002C60F2" w:rsidRDefault="00FF0339" w:rsidP="001E697B">
            <w:pPr>
              <w:keepNext/>
              <w:rPr>
                <w:rFonts w:ascii="Courier New" w:hAnsi="Courier New" w:cs="Courier New"/>
                <w:bCs/>
                <w:lang w:val="en-US"/>
              </w:rPr>
            </w:pPr>
            <w:r w:rsidRPr="002C60F2">
              <w:rPr>
                <w:rFonts w:cstheme="minorHAnsi"/>
                <w:bCs/>
                <w:lang w:val="en-US"/>
              </w:rPr>
              <w:t>IOS-commando</w:t>
            </w:r>
          </w:p>
          <w:p w14:paraId="701BEA59" w14:textId="72D356FE" w:rsidR="00FF0339" w:rsidRPr="00DE006A" w:rsidRDefault="00FF0339" w:rsidP="00DE006A">
            <w:pPr>
              <w:ind w:left="489"/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>interface Vlan50</w:t>
            </w:r>
          </w:p>
          <w:p w14:paraId="4438E27D" w14:textId="089D337D" w:rsidR="00FF0339" w:rsidRPr="00D95681" w:rsidRDefault="00FF0339" w:rsidP="00D95681">
            <w:pPr>
              <w:ind w:left="489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DE006A">
              <w:rPr>
                <w:rFonts w:ascii="Courier New" w:hAnsi="Courier New" w:cs="Courier New"/>
                <w:bCs/>
                <w:i/>
                <w:iCs/>
                <w:highlight w:val="yellow"/>
                <w:lang w:val="en-US"/>
              </w:rPr>
              <w:t xml:space="preserve">  ip access-group 150 in</w:t>
            </w:r>
          </w:p>
        </w:tc>
      </w:tr>
      <w:tr w:rsidR="00FA6C12" w:rsidRPr="002C60F2" w14:paraId="1885A083" w14:textId="77777777" w:rsidTr="00EF10F6">
        <w:trPr>
          <w:trHeight w:val="418"/>
        </w:trPr>
        <w:tc>
          <w:tcPr>
            <w:tcW w:w="876" w:type="pct"/>
            <w:shd w:val="clear" w:color="auto" w:fill="EBF4F0" w:themeFill="background2" w:themeFillTint="33"/>
          </w:tcPr>
          <w:p w14:paraId="76F12E25" w14:textId="77777777" w:rsidR="00FA6C12" w:rsidRPr="002C60F2" w:rsidRDefault="00FA6C12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lastRenderedPageBreak/>
              <w:t>Internetaccess</w:t>
            </w:r>
          </w:p>
        </w:tc>
        <w:tc>
          <w:tcPr>
            <w:tcW w:w="4124" w:type="pct"/>
          </w:tcPr>
          <w:p w14:paraId="1D843249" w14:textId="128DE31E" w:rsidR="00FA6C12" w:rsidRPr="002C60F2" w:rsidRDefault="00FA6C12" w:rsidP="00D77414">
            <w:p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R-Edge zorgt voor internettoegang</w:t>
            </w:r>
            <w:r w:rsidR="0022694D" w:rsidRPr="002C60F2">
              <w:rPr>
                <w:rFonts w:cstheme="minorHAnsi"/>
                <w:bCs/>
              </w:rPr>
              <w:t>.</w:t>
            </w:r>
          </w:p>
          <w:p w14:paraId="492D83F9" w14:textId="77777777" w:rsidR="0095110C" w:rsidRPr="001E697B" w:rsidRDefault="0095110C" w:rsidP="001E697B">
            <w:pPr>
              <w:rPr>
                <w:rFonts w:cstheme="minorHAnsi"/>
                <w:bCs/>
              </w:rPr>
            </w:pPr>
          </w:p>
          <w:p w14:paraId="683199E2" w14:textId="7E914DB8" w:rsidR="007D50D6" w:rsidRPr="00E56972" w:rsidRDefault="00EC7540" w:rsidP="00E56972">
            <w:pPr>
              <w:rPr>
                <w:rFonts w:cstheme="minorHAnsi"/>
                <w:bCs/>
                <w:lang w:val="en-US"/>
              </w:rPr>
            </w:pPr>
            <w:r w:rsidRPr="00DE006A">
              <w:rPr>
                <w:rFonts w:cstheme="minorHAnsi"/>
                <w:bCs/>
                <w:lang w:val="en-US"/>
              </w:rPr>
              <w:t>IOS-commando</w:t>
            </w:r>
          </w:p>
          <w:p w14:paraId="4C7B0630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  <w:lang w:val="en-US"/>
              </w:rPr>
              <w:t>interface GigabitEthernet0/0/0</w:t>
            </w:r>
          </w:p>
          <w:p w14:paraId="26A932E9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  <w:lang w:val="en-US"/>
              </w:rPr>
              <w:t xml:space="preserve"> ip nat outside</w:t>
            </w:r>
          </w:p>
          <w:p w14:paraId="4412D575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  <w:lang w:val="en-US"/>
              </w:rPr>
              <w:t>interface GigabitEthernet0/0/1</w:t>
            </w:r>
          </w:p>
          <w:p w14:paraId="2193C7EA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  <w:lang w:val="en-US"/>
              </w:rPr>
              <w:t xml:space="preserve"> ip nat inside</w:t>
            </w:r>
          </w:p>
          <w:p w14:paraId="3D6930C1" w14:textId="77777777" w:rsidR="00FA6C12" w:rsidRPr="00E56972" w:rsidRDefault="00FA6C12" w:rsidP="00D77414">
            <w:pPr>
              <w:pStyle w:val="Lijstalinea"/>
              <w:ind w:left="360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</w:p>
          <w:p w14:paraId="0780204D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  <w:lang w:val="en-US"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  <w:lang w:val="en-US"/>
              </w:rPr>
              <w:t>ip nat inside source list 1 interface GigabitEthernet0/0/0 overload</w:t>
            </w:r>
          </w:p>
          <w:p w14:paraId="5963E8B0" w14:textId="77777777" w:rsidR="00FA6C12" w:rsidRPr="00E56972" w:rsidRDefault="00FA6C12" w:rsidP="00E56972">
            <w:pPr>
              <w:ind w:left="773" w:hanging="284"/>
              <w:rPr>
                <w:rFonts w:ascii="Courier New" w:hAnsi="Courier New" w:cs="Courier New"/>
                <w:bCs/>
                <w:i/>
                <w:iCs/>
              </w:rPr>
            </w:pPr>
            <w:r w:rsidRPr="00E56972">
              <w:rPr>
                <w:rFonts w:ascii="Courier New" w:hAnsi="Courier New" w:cs="Courier New"/>
                <w:bCs/>
                <w:i/>
                <w:iCs/>
              </w:rPr>
              <w:t>access-list 1 permit any</w:t>
            </w:r>
          </w:p>
          <w:p w14:paraId="68E2830C" w14:textId="77777777" w:rsidR="00FA6C12" w:rsidRPr="002C60F2" w:rsidRDefault="00FA6C12" w:rsidP="00D77414">
            <w:pPr>
              <w:pStyle w:val="Lijstalinea"/>
              <w:ind w:left="360"/>
              <w:rPr>
                <w:rFonts w:ascii="Courier New" w:hAnsi="Courier New" w:cs="Courier New"/>
                <w:bCs/>
              </w:rPr>
            </w:pPr>
          </w:p>
          <w:p w14:paraId="54CA5EC4" w14:textId="77777777" w:rsidR="00FA6C12" w:rsidRPr="002C60F2" w:rsidRDefault="00FA6C12" w:rsidP="00D95681">
            <w:pPr>
              <w:pStyle w:val="Lijstalinea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Internet is beschikbaar voor alle devices.</w:t>
            </w:r>
          </w:p>
          <w:p w14:paraId="72A26542" w14:textId="26F41C67" w:rsidR="00FA6C12" w:rsidRPr="002C60F2" w:rsidRDefault="00FA6C12" w:rsidP="00D95681">
            <w:pPr>
              <w:pStyle w:val="Lijstalinea"/>
              <w:numPr>
                <w:ilvl w:val="0"/>
                <w:numId w:val="48"/>
              </w:numPr>
              <w:rPr>
                <w:rStyle w:val="Hyperlink"/>
                <w:rFonts w:cstheme="minorHAnsi"/>
                <w:bCs/>
                <w:color w:val="auto"/>
                <w:u w:val="none"/>
              </w:rPr>
            </w:pPr>
            <w:r w:rsidRPr="002C60F2">
              <w:rPr>
                <w:rFonts w:cstheme="minorHAnsi"/>
                <w:bCs/>
              </w:rPr>
              <w:t xml:space="preserve">Internet kan getest worden met de website </w:t>
            </w:r>
            <w:r w:rsidRPr="00D95681">
              <w:rPr>
                <w:rFonts w:cstheme="minorHAnsi"/>
                <w:bCs/>
                <w:i/>
                <w:iCs/>
              </w:rPr>
              <w:t>www.internetpagina.nl</w:t>
            </w:r>
            <w:r w:rsidR="00D95681">
              <w:rPr>
                <w:rFonts w:cstheme="minorHAnsi"/>
                <w:bCs/>
              </w:rPr>
              <w:t>.</w:t>
            </w:r>
          </w:p>
          <w:p w14:paraId="5B138FEF" w14:textId="7C9ABD83" w:rsidR="00FA6C12" w:rsidRPr="002C60F2" w:rsidRDefault="009F468A" w:rsidP="003E753C">
            <w:pPr>
              <w:pStyle w:val="Lijstalinea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2C60F2">
              <w:rPr>
                <w:rFonts w:cstheme="minorHAnsi"/>
                <w:bCs/>
              </w:rPr>
              <w:t>Intranet (webpagina op APP01) is NIET beschikbaar vanuit Gas</w:t>
            </w:r>
            <w:r w:rsidR="00B13FDC">
              <w:rPr>
                <w:rFonts w:cstheme="minorHAnsi"/>
                <w:bCs/>
              </w:rPr>
              <w:t>twifi.</w:t>
            </w:r>
          </w:p>
        </w:tc>
      </w:tr>
    </w:tbl>
    <w:p w14:paraId="596B8F84" w14:textId="77777777" w:rsidR="00FA6C12" w:rsidRPr="00A26C89" w:rsidRDefault="00FA6C12" w:rsidP="00D77414">
      <w:pPr>
        <w:rPr>
          <w:rFonts w:cstheme="minorHAnsi"/>
        </w:rPr>
      </w:pPr>
    </w:p>
    <w:sectPr w:rsidR="00FA6C12" w:rsidRPr="00A26C89" w:rsidSect="00AC48B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2432" w14:textId="77777777" w:rsidR="00FA126D" w:rsidRDefault="00FA126D" w:rsidP="00910A2E">
      <w:pPr>
        <w:spacing w:line="240" w:lineRule="auto"/>
      </w:pPr>
      <w:r>
        <w:separator/>
      </w:r>
    </w:p>
  </w:endnote>
  <w:endnote w:type="continuationSeparator" w:id="0">
    <w:p w14:paraId="63331D54" w14:textId="77777777" w:rsidR="00FA126D" w:rsidRDefault="00FA126D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28CC" w14:textId="77777777" w:rsidR="009B60A5" w:rsidRDefault="009B60A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03AC" w14:textId="77777777" w:rsidR="009B60A5" w:rsidRDefault="009B60A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51D8" w14:textId="77777777" w:rsidR="009B60A5" w:rsidRDefault="009B60A5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33AFE05B" w:rsidR="00393111" w:rsidRDefault="00393111" w:rsidP="0043365D">
    <w:pPr>
      <w:pStyle w:val="Voettekst"/>
      <w:jc w:val="center"/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9C2DFF">
      <w:t>3</w:t>
    </w:r>
    <w:r w:rsidR="00FA6C12">
      <w:t xml:space="preserve"> Technisch </w:t>
    </w:r>
    <w:r w:rsidR="00B9269C">
      <w:t>o</w:t>
    </w:r>
    <w:r w:rsidR="00FA6C12">
      <w:t xml:space="preserve">ntwerp </w:t>
    </w:r>
    <w:r w:rsidRPr="00393111">
      <w:t xml:space="preserve">- </w:t>
    </w:r>
    <w:r w:rsidR="00FA6C12" w:rsidRPr="00FA6C12">
      <w:rPr>
        <w:rFonts w:cstheme="minorHAnsi"/>
      </w:rPr>
      <w:t>EX_IT20</w:t>
    </w:r>
    <w:r w:rsidR="00B75AD8">
      <w:rPr>
        <w:rFonts w:cstheme="minorHAnsi"/>
      </w:rPr>
      <w:t>_</w:t>
    </w:r>
    <w:r w:rsidR="00FA6C12" w:rsidRPr="00FA6C12">
      <w:rPr>
        <w:rFonts w:cstheme="minorHAnsi"/>
      </w:rPr>
      <w:t>E</w:t>
    </w:r>
    <w:r w:rsidR="00B75AD8">
      <w:rPr>
        <w:rFonts w:cstheme="minorHAnsi"/>
      </w:rPr>
      <w:t>P</w:t>
    </w:r>
    <w:r w:rsidR="00FA6C12" w:rsidRPr="00FA6C12">
      <w:rPr>
        <w:rFonts w:cstheme="minorHAnsi"/>
      </w:rPr>
      <w:t>5_B1-K2-W1_</w:t>
    </w:r>
    <w:r w:rsidR="00B8074E">
      <w:rPr>
        <w:rFonts w:cstheme="minorHAnsi"/>
      </w:rPr>
      <w:t>2</w:t>
    </w:r>
    <w:r w:rsidR="00F46E3B">
      <w:rPr>
        <w:rFonts w:cstheme="minorHAnsi"/>
      </w:rPr>
      <w:t>B</w:t>
    </w:r>
    <w:r w:rsidR="009B60A5">
      <w:rPr>
        <w:rFonts w:cstheme="minorHAnsi"/>
      </w:rPr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FCBA" w14:textId="77777777" w:rsidR="00FA126D" w:rsidRDefault="00FA126D" w:rsidP="00910A2E">
      <w:pPr>
        <w:spacing w:line="240" w:lineRule="auto"/>
      </w:pPr>
      <w:r>
        <w:separator/>
      </w:r>
    </w:p>
  </w:footnote>
  <w:footnote w:type="continuationSeparator" w:id="0">
    <w:p w14:paraId="5AD582B6" w14:textId="77777777" w:rsidR="00FA126D" w:rsidRDefault="00FA126D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3F6E" w14:textId="77777777" w:rsidR="009B60A5" w:rsidRDefault="009B60A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9B60A5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CC66" w14:textId="77777777" w:rsidR="009B60A5" w:rsidRDefault="009B60A5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3026"/>
    <w:multiLevelType w:val="hybridMultilevel"/>
    <w:tmpl w:val="8602A4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C1347"/>
    <w:multiLevelType w:val="hybridMultilevel"/>
    <w:tmpl w:val="8A7EAF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170109">
    <w:abstractNumId w:val="3"/>
  </w:num>
  <w:num w:numId="2" w16cid:durableId="821895946">
    <w:abstractNumId w:val="40"/>
  </w:num>
  <w:num w:numId="3" w16cid:durableId="136529918">
    <w:abstractNumId w:val="6"/>
  </w:num>
  <w:num w:numId="4" w16cid:durableId="1182665808">
    <w:abstractNumId w:val="42"/>
  </w:num>
  <w:num w:numId="5" w16cid:durableId="171381609">
    <w:abstractNumId w:val="17"/>
  </w:num>
  <w:num w:numId="6" w16cid:durableId="268854924">
    <w:abstractNumId w:val="39"/>
  </w:num>
  <w:num w:numId="7" w16cid:durableId="438258448">
    <w:abstractNumId w:val="0"/>
  </w:num>
  <w:num w:numId="8" w16cid:durableId="1192498690">
    <w:abstractNumId w:val="45"/>
  </w:num>
  <w:num w:numId="9" w16cid:durableId="108428596">
    <w:abstractNumId w:val="24"/>
  </w:num>
  <w:num w:numId="10" w16cid:durableId="1135834250">
    <w:abstractNumId w:val="33"/>
  </w:num>
  <w:num w:numId="11" w16cid:durableId="1291934104">
    <w:abstractNumId w:val="35"/>
  </w:num>
  <w:num w:numId="12" w16cid:durableId="1146750174">
    <w:abstractNumId w:val="16"/>
  </w:num>
  <w:num w:numId="13" w16cid:durableId="1014503852">
    <w:abstractNumId w:val="34"/>
  </w:num>
  <w:num w:numId="14" w16cid:durableId="32774907">
    <w:abstractNumId w:val="27"/>
  </w:num>
  <w:num w:numId="15" w16cid:durableId="998461935">
    <w:abstractNumId w:val="14"/>
  </w:num>
  <w:num w:numId="16" w16cid:durableId="1474828224">
    <w:abstractNumId w:val="1"/>
  </w:num>
  <w:num w:numId="17" w16cid:durableId="922299594">
    <w:abstractNumId w:val="22"/>
  </w:num>
  <w:num w:numId="18" w16cid:durableId="713426858">
    <w:abstractNumId w:val="5"/>
  </w:num>
  <w:num w:numId="19" w16cid:durableId="1942950567">
    <w:abstractNumId w:val="47"/>
  </w:num>
  <w:num w:numId="20" w16cid:durableId="1823421986">
    <w:abstractNumId w:val="30"/>
  </w:num>
  <w:num w:numId="21" w16cid:durableId="396175168">
    <w:abstractNumId w:val="46"/>
  </w:num>
  <w:num w:numId="22" w16cid:durableId="778715849">
    <w:abstractNumId w:val="38"/>
  </w:num>
  <w:num w:numId="23" w16cid:durableId="952176744">
    <w:abstractNumId w:val="32"/>
  </w:num>
  <w:num w:numId="24" w16cid:durableId="1369993025">
    <w:abstractNumId w:val="31"/>
  </w:num>
  <w:num w:numId="25" w16cid:durableId="801652343">
    <w:abstractNumId w:val="28"/>
  </w:num>
  <w:num w:numId="26" w16cid:durableId="351958503">
    <w:abstractNumId w:val="18"/>
  </w:num>
  <w:num w:numId="27" w16cid:durableId="489059893">
    <w:abstractNumId w:val="7"/>
  </w:num>
  <w:num w:numId="28" w16cid:durableId="1129468065">
    <w:abstractNumId w:val="2"/>
  </w:num>
  <w:num w:numId="29" w16cid:durableId="138348096">
    <w:abstractNumId w:val="36"/>
  </w:num>
  <w:num w:numId="30" w16cid:durableId="10646306">
    <w:abstractNumId w:val="23"/>
  </w:num>
  <w:num w:numId="31" w16cid:durableId="1980452987">
    <w:abstractNumId w:val="9"/>
  </w:num>
  <w:num w:numId="32" w16cid:durableId="1745641458">
    <w:abstractNumId w:val="12"/>
  </w:num>
  <w:num w:numId="33" w16cid:durableId="337582661">
    <w:abstractNumId w:val="41"/>
  </w:num>
  <w:num w:numId="34" w16cid:durableId="1464033242">
    <w:abstractNumId w:val="37"/>
  </w:num>
  <w:num w:numId="35" w16cid:durableId="1189484679">
    <w:abstractNumId w:val="13"/>
  </w:num>
  <w:num w:numId="36" w16cid:durableId="1716077950">
    <w:abstractNumId w:val="19"/>
  </w:num>
  <w:num w:numId="37" w16cid:durableId="1667778381">
    <w:abstractNumId w:val="25"/>
  </w:num>
  <w:num w:numId="38" w16cid:durableId="1155803227">
    <w:abstractNumId w:val="29"/>
  </w:num>
  <w:num w:numId="39" w16cid:durableId="786201258">
    <w:abstractNumId w:val="8"/>
  </w:num>
  <w:num w:numId="40" w16cid:durableId="726294834">
    <w:abstractNumId w:val="43"/>
  </w:num>
  <w:num w:numId="41" w16cid:durableId="1141768483">
    <w:abstractNumId w:val="44"/>
  </w:num>
  <w:num w:numId="42" w16cid:durableId="1530878470">
    <w:abstractNumId w:val="21"/>
  </w:num>
  <w:num w:numId="43" w16cid:durableId="1736974144">
    <w:abstractNumId w:val="20"/>
  </w:num>
  <w:num w:numId="44" w16cid:durableId="135731914">
    <w:abstractNumId w:val="15"/>
  </w:num>
  <w:num w:numId="45" w16cid:durableId="1773355725">
    <w:abstractNumId w:val="10"/>
  </w:num>
  <w:num w:numId="46" w16cid:durableId="2024895734">
    <w:abstractNumId w:val="11"/>
  </w:num>
  <w:num w:numId="47" w16cid:durableId="1587762399">
    <w:abstractNumId w:val="26"/>
  </w:num>
  <w:num w:numId="48" w16cid:durableId="1344629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72B9"/>
    <w:rsid w:val="000210DB"/>
    <w:rsid w:val="0002604F"/>
    <w:rsid w:val="00040DF0"/>
    <w:rsid w:val="00045C42"/>
    <w:rsid w:val="000464FA"/>
    <w:rsid w:val="00047957"/>
    <w:rsid w:val="00065407"/>
    <w:rsid w:val="0008419B"/>
    <w:rsid w:val="00095F6E"/>
    <w:rsid w:val="000B2160"/>
    <w:rsid w:val="000B239E"/>
    <w:rsid w:val="000B2646"/>
    <w:rsid w:val="000B2B5C"/>
    <w:rsid w:val="000B3B21"/>
    <w:rsid w:val="000B66AC"/>
    <w:rsid w:val="000C018E"/>
    <w:rsid w:val="000C7207"/>
    <w:rsid w:val="000F1EEC"/>
    <w:rsid w:val="00106F93"/>
    <w:rsid w:val="00114441"/>
    <w:rsid w:val="00117C36"/>
    <w:rsid w:val="00117D12"/>
    <w:rsid w:val="00120BFF"/>
    <w:rsid w:val="00124E25"/>
    <w:rsid w:val="00131502"/>
    <w:rsid w:val="001330A1"/>
    <w:rsid w:val="00137E7C"/>
    <w:rsid w:val="00140C04"/>
    <w:rsid w:val="00141D81"/>
    <w:rsid w:val="001500B9"/>
    <w:rsid w:val="00156043"/>
    <w:rsid w:val="0015642E"/>
    <w:rsid w:val="00160BCC"/>
    <w:rsid w:val="00166F3D"/>
    <w:rsid w:val="0017583A"/>
    <w:rsid w:val="001763E3"/>
    <w:rsid w:val="001A49CA"/>
    <w:rsid w:val="001A5529"/>
    <w:rsid w:val="001C09B2"/>
    <w:rsid w:val="001C266A"/>
    <w:rsid w:val="001C778A"/>
    <w:rsid w:val="001D2FCC"/>
    <w:rsid w:val="001D792E"/>
    <w:rsid w:val="001E697B"/>
    <w:rsid w:val="001F2FC4"/>
    <w:rsid w:val="001F5A9F"/>
    <w:rsid w:val="002006F5"/>
    <w:rsid w:val="00200FA7"/>
    <w:rsid w:val="00202305"/>
    <w:rsid w:val="002025E6"/>
    <w:rsid w:val="002046F1"/>
    <w:rsid w:val="00215452"/>
    <w:rsid w:val="0022694D"/>
    <w:rsid w:val="002334EC"/>
    <w:rsid w:val="00237180"/>
    <w:rsid w:val="002433CF"/>
    <w:rsid w:val="00244244"/>
    <w:rsid w:val="002447F3"/>
    <w:rsid w:val="00252875"/>
    <w:rsid w:val="00253C5C"/>
    <w:rsid w:val="0026276D"/>
    <w:rsid w:val="00271A50"/>
    <w:rsid w:val="002738AE"/>
    <w:rsid w:val="00274B4B"/>
    <w:rsid w:val="002757DB"/>
    <w:rsid w:val="002822FA"/>
    <w:rsid w:val="00292AD0"/>
    <w:rsid w:val="00294398"/>
    <w:rsid w:val="002A74C1"/>
    <w:rsid w:val="002B038A"/>
    <w:rsid w:val="002B4BE9"/>
    <w:rsid w:val="002C5397"/>
    <w:rsid w:val="002C60F2"/>
    <w:rsid w:val="002D4E35"/>
    <w:rsid w:val="002E768B"/>
    <w:rsid w:val="002F1E31"/>
    <w:rsid w:val="002F21DE"/>
    <w:rsid w:val="002F3923"/>
    <w:rsid w:val="00304937"/>
    <w:rsid w:val="003118FB"/>
    <w:rsid w:val="003219D2"/>
    <w:rsid w:val="003247CC"/>
    <w:rsid w:val="0034045D"/>
    <w:rsid w:val="003462D3"/>
    <w:rsid w:val="00353E45"/>
    <w:rsid w:val="00357FC5"/>
    <w:rsid w:val="00364242"/>
    <w:rsid w:val="003726F5"/>
    <w:rsid w:val="00375DC4"/>
    <w:rsid w:val="00381FFD"/>
    <w:rsid w:val="00383605"/>
    <w:rsid w:val="003875BC"/>
    <w:rsid w:val="00393111"/>
    <w:rsid w:val="003A5A99"/>
    <w:rsid w:val="003A7A13"/>
    <w:rsid w:val="003B30C2"/>
    <w:rsid w:val="003B4778"/>
    <w:rsid w:val="003E093B"/>
    <w:rsid w:val="003E096E"/>
    <w:rsid w:val="003E105C"/>
    <w:rsid w:val="003E7082"/>
    <w:rsid w:val="003E753C"/>
    <w:rsid w:val="003F2FF7"/>
    <w:rsid w:val="004068B8"/>
    <w:rsid w:val="0042057A"/>
    <w:rsid w:val="00424AEA"/>
    <w:rsid w:val="0042781C"/>
    <w:rsid w:val="0043365D"/>
    <w:rsid w:val="00447F9B"/>
    <w:rsid w:val="00452A70"/>
    <w:rsid w:val="00453FAC"/>
    <w:rsid w:val="004715A7"/>
    <w:rsid w:val="00473E92"/>
    <w:rsid w:val="0047692A"/>
    <w:rsid w:val="00481345"/>
    <w:rsid w:val="00481E61"/>
    <w:rsid w:val="004851CB"/>
    <w:rsid w:val="004A55AA"/>
    <w:rsid w:val="004A5B3F"/>
    <w:rsid w:val="004B13FE"/>
    <w:rsid w:val="004B2B00"/>
    <w:rsid w:val="004B3739"/>
    <w:rsid w:val="004B4459"/>
    <w:rsid w:val="004C31D9"/>
    <w:rsid w:val="004C5B2D"/>
    <w:rsid w:val="004D3899"/>
    <w:rsid w:val="004D3B29"/>
    <w:rsid w:val="004E0DA1"/>
    <w:rsid w:val="004F481E"/>
    <w:rsid w:val="005047AC"/>
    <w:rsid w:val="00515F72"/>
    <w:rsid w:val="00532E74"/>
    <w:rsid w:val="00533A19"/>
    <w:rsid w:val="005344E2"/>
    <w:rsid w:val="00541784"/>
    <w:rsid w:val="00544045"/>
    <w:rsid w:val="00550285"/>
    <w:rsid w:val="0055156E"/>
    <w:rsid w:val="00565A5A"/>
    <w:rsid w:val="00566025"/>
    <w:rsid w:val="00567AF6"/>
    <w:rsid w:val="00573E43"/>
    <w:rsid w:val="00582420"/>
    <w:rsid w:val="00587D41"/>
    <w:rsid w:val="00594DA0"/>
    <w:rsid w:val="00596233"/>
    <w:rsid w:val="005A037E"/>
    <w:rsid w:val="005A0FDE"/>
    <w:rsid w:val="005A4FA5"/>
    <w:rsid w:val="005B42C0"/>
    <w:rsid w:val="005D37D2"/>
    <w:rsid w:val="005E563A"/>
    <w:rsid w:val="005F6ADF"/>
    <w:rsid w:val="005F6C37"/>
    <w:rsid w:val="006069E2"/>
    <w:rsid w:val="00624ADE"/>
    <w:rsid w:val="006564A0"/>
    <w:rsid w:val="0068714B"/>
    <w:rsid w:val="0069446E"/>
    <w:rsid w:val="006A77F1"/>
    <w:rsid w:val="006B5218"/>
    <w:rsid w:val="006C70B1"/>
    <w:rsid w:val="006D1ACB"/>
    <w:rsid w:val="006D355B"/>
    <w:rsid w:val="006E1649"/>
    <w:rsid w:val="006F7F2E"/>
    <w:rsid w:val="007145D3"/>
    <w:rsid w:val="007203B1"/>
    <w:rsid w:val="00727D0E"/>
    <w:rsid w:val="00750275"/>
    <w:rsid w:val="007511AD"/>
    <w:rsid w:val="0075574B"/>
    <w:rsid w:val="00755E2F"/>
    <w:rsid w:val="007810D3"/>
    <w:rsid w:val="0079303E"/>
    <w:rsid w:val="007B6469"/>
    <w:rsid w:val="007D50D6"/>
    <w:rsid w:val="007E4BCF"/>
    <w:rsid w:val="007F3090"/>
    <w:rsid w:val="007F4702"/>
    <w:rsid w:val="007F6868"/>
    <w:rsid w:val="0080370D"/>
    <w:rsid w:val="00812CDF"/>
    <w:rsid w:val="00826B99"/>
    <w:rsid w:val="0082745D"/>
    <w:rsid w:val="00837330"/>
    <w:rsid w:val="00854C7A"/>
    <w:rsid w:val="00860928"/>
    <w:rsid w:val="00865FD5"/>
    <w:rsid w:val="00881F6F"/>
    <w:rsid w:val="00884F2E"/>
    <w:rsid w:val="00894615"/>
    <w:rsid w:val="00895A68"/>
    <w:rsid w:val="008A66B0"/>
    <w:rsid w:val="008B0792"/>
    <w:rsid w:val="008E0EE0"/>
    <w:rsid w:val="008E7EC5"/>
    <w:rsid w:val="00910A2E"/>
    <w:rsid w:val="00912CAC"/>
    <w:rsid w:val="0091665F"/>
    <w:rsid w:val="00931C11"/>
    <w:rsid w:val="00933103"/>
    <w:rsid w:val="00940D0B"/>
    <w:rsid w:val="009423AA"/>
    <w:rsid w:val="0095110C"/>
    <w:rsid w:val="009665D3"/>
    <w:rsid w:val="00972872"/>
    <w:rsid w:val="0097541B"/>
    <w:rsid w:val="0099471C"/>
    <w:rsid w:val="00996768"/>
    <w:rsid w:val="009969A0"/>
    <w:rsid w:val="009977B2"/>
    <w:rsid w:val="009A1AEF"/>
    <w:rsid w:val="009A25DF"/>
    <w:rsid w:val="009A52E3"/>
    <w:rsid w:val="009B60A5"/>
    <w:rsid w:val="009C2DFF"/>
    <w:rsid w:val="009C42D8"/>
    <w:rsid w:val="009C7F1C"/>
    <w:rsid w:val="009D6A6A"/>
    <w:rsid w:val="009F468A"/>
    <w:rsid w:val="00A02B16"/>
    <w:rsid w:val="00A03DC3"/>
    <w:rsid w:val="00A05F23"/>
    <w:rsid w:val="00A07A4D"/>
    <w:rsid w:val="00A10C66"/>
    <w:rsid w:val="00A17A7B"/>
    <w:rsid w:val="00A266FE"/>
    <w:rsid w:val="00A57B8E"/>
    <w:rsid w:val="00A6009D"/>
    <w:rsid w:val="00A665D9"/>
    <w:rsid w:val="00A71C0F"/>
    <w:rsid w:val="00A73917"/>
    <w:rsid w:val="00A82E41"/>
    <w:rsid w:val="00A83F06"/>
    <w:rsid w:val="00A856EA"/>
    <w:rsid w:val="00AA3AF9"/>
    <w:rsid w:val="00AA3B06"/>
    <w:rsid w:val="00AA7B8B"/>
    <w:rsid w:val="00AC48BB"/>
    <w:rsid w:val="00AC5B84"/>
    <w:rsid w:val="00AC6A98"/>
    <w:rsid w:val="00AD0DE8"/>
    <w:rsid w:val="00AD5FA7"/>
    <w:rsid w:val="00AE0020"/>
    <w:rsid w:val="00AF3331"/>
    <w:rsid w:val="00AF7C28"/>
    <w:rsid w:val="00B02BC5"/>
    <w:rsid w:val="00B13FDC"/>
    <w:rsid w:val="00B20CAA"/>
    <w:rsid w:val="00B26523"/>
    <w:rsid w:val="00B279F9"/>
    <w:rsid w:val="00B312A3"/>
    <w:rsid w:val="00B623B4"/>
    <w:rsid w:val="00B66532"/>
    <w:rsid w:val="00B708FB"/>
    <w:rsid w:val="00B75AD8"/>
    <w:rsid w:val="00B8074E"/>
    <w:rsid w:val="00B80C7D"/>
    <w:rsid w:val="00B84C90"/>
    <w:rsid w:val="00B85CBD"/>
    <w:rsid w:val="00B9269C"/>
    <w:rsid w:val="00B9493B"/>
    <w:rsid w:val="00BA7951"/>
    <w:rsid w:val="00BB5D61"/>
    <w:rsid w:val="00BB6C50"/>
    <w:rsid w:val="00BC2FD7"/>
    <w:rsid w:val="00BC47D1"/>
    <w:rsid w:val="00BC657F"/>
    <w:rsid w:val="00BD76A8"/>
    <w:rsid w:val="00BD7D94"/>
    <w:rsid w:val="00BE0625"/>
    <w:rsid w:val="00BE0718"/>
    <w:rsid w:val="00BE16DC"/>
    <w:rsid w:val="00BE4CE2"/>
    <w:rsid w:val="00BE52E5"/>
    <w:rsid w:val="00BF5AF8"/>
    <w:rsid w:val="00C02B53"/>
    <w:rsid w:val="00C248FF"/>
    <w:rsid w:val="00C400FF"/>
    <w:rsid w:val="00C834F1"/>
    <w:rsid w:val="00C84117"/>
    <w:rsid w:val="00C86262"/>
    <w:rsid w:val="00C93A88"/>
    <w:rsid w:val="00C950A5"/>
    <w:rsid w:val="00C95A72"/>
    <w:rsid w:val="00C96A7B"/>
    <w:rsid w:val="00CA0BA3"/>
    <w:rsid w:val="00CA4FA0"/>
    <w:rsid w:val="00CB045F"/>
    <w:rsid w:val="00CB3D2A"/>
    <w:rsid w:val="00CC0080"/>
    <w:rsid w:val="00CD292D"/>
    <w:rsid w:val="00CD38B0"/>
    <w:rsid w:val="00CE1BE8"/>
    <w:rsid w:val="00CE2084"/>
    <w:rsid w:val="00CF0278"/>
    <w:rsid w:val="00CF57DD"/>
    <w:rsid w:val="00D03FAC"/>
    <w:rsid w:val="00D0596F"/>
    <w:rsid w:val="00D118D2"/>
    <w:rsid w:val="00D167D4"/>
    <w:rsid w:val="00D229A0"/>
    <w:rsid w:val="00D26CD4"/>
    <w:rsid w:val="00D31235"/>
    <w:rsid w:val="00D32E53"/>
    <w:rsid w:val="00D46F78"/>
    <w:rsid w:val="00D600D1"/>
    <w:rsid w:val="00D645EB"/>
    <w:rsid w:val="00D77414"/>
    <w:rsid w:val="00D813C6"/>
    <w:rsid w:val="00D8404C"/>
    <w:rsid w:val="00D93DCF"/>
    <w:rsid w:val="00D95681"/>
    <w:rsid w:val="00DB4A0E"/>
    <w:rsid w:val="00DE006A"/>
    <w:rsid w:val="00DE23EB"/>
    <w:rsid w:val="00DE6017"/>
    <w:rsid w:val="00DE7ED0"/>
    <w:rsid w:val="00E12FFA"/>
    <w:rsid w:val="00E20EB2"/>
    <w:rsid w:val="00E22A25"/>
    <w:rsid w:val="00E24C05"/>
    <w:rsid w:val="00E25DDE"/>
    <w:rsid w:val="00E33BFA"/>
    <w:rsid w:val="00E41462"/>
    <w:rsid w:val="00E425CE"/>
    <w:rsid w:val="00E5056E"/>
    <w:rsid w:val="00E549BE"/>
    <w:rsid w:val="00E56972"/>
    <w:rsid w:val="00E63944"/>
    <w:rsid w:val="00E715B5"/>
    <w:rsid w:val="00E72C82"/>
    <w:rsid w:val="00E7738C"/>
    <w:rsid w:val="00E77622"/>
    <w:rsid w:val="00E860FD"/>
    <w:rsid w:val="00E929F1"/>
    <w:rsid w:val="00E92C62"/>
    <w:rsid w:val="00EA5EDA"/>
    <w:rsid w:val="00EB2D02"/>
    <w:rsid w:val="00EC3ACE"/>
    <w:rsid w:val="00EC4011"/>
    <w:rsid w:val="00EC4505"/>
    <w:rsid w:val="00EC7540"/>
    <w:rsid w:val="00EF10F6"/>
    <w:rsid w:val="00EF4A45"/>
    <w:rsid w:val="00F04470"/>
    <w:rsid w:val="00F100D4"/>
    <w:rsid w:val="00F138EA"/>
    <w:rsid w:val="00F21B9C"/>
    <w:rsid w:val="00F263E6"/>
    <w:rsid w:val="00F314EA"/>
    <w:rsid w:val="00F3379D"/>
    <w:rsid w:val="00F36C30"/>
    <w:rsid w:val="00F374D7"/>
    <w:rsid w:val="00F436BC"/>
    <w:rsid w:val="00F43BFF"/>
    <w:rsid w:val="00F45F86"/>
    <w:rsid w:val="00F46E3B"/>
    <w:rsid w:val="00F47284"/>
    <w:rsid w:val="00F70DF5"/>
    <w:rsid w:val="00F854B7"/>
    <w:rsid w:val="00F86F0C"/>
    <w:rsid w:val="00F93846"/>
    <w:rsid w:val="00F961D7"/>
    <w:rsid w:val="00FA126D"/>
    <w:rsid w:val="00FA3CE8"/>
    <w:rsid w:val="00FA468C"/>
    <w:rsid w:val="00FA48BF"/>
    <w:rsid w:val="00FA6C12"/>
    <w:rsid w:val="00FC0D0E"/>
    <w:rsid w:val="00FC211D"/>
    <w:rsid w:val="00FD54F8"/>
    <w:rsid w:val="00FF0265"/>
    <w:rsid w:val="00FF0339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692A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5AF8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5AF8"/>
    <w:rPr>
      <w:rFonts w:ascii="Calibri" w:eastAsia="Calibri" w:hAnsi="Calibri" w:cs="Times New Roman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F45F86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E6F37-81E4-4BE3-9331-F299102E4DD1}"/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35c6331a-2a23-464e-9aa5-03df216f8e92"/>
    <ds:schemaRef ds:uri="http://purl.org/dc/terms/"/>
    <ds:schemaRef ds:uri="http://schemas.microsoft.com/office/infopath/2007/PartnerControls"/>
    <ds:schemaRef ds:uri="ef046627-44dc-457e-88b4-6fe26c1e4406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876</TotalTime>
  <Pages>6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Hanne Schutte</cp:lastModifiedBy>
  <cp:revision>190</cp:revision>
  <dcterms:created xsi:type="dcterms:W3CDTF">2022-11-10T12:47:00Z</dcterms:created>
  <dcterms:modified xsi:type="dcterms:W3CDTF">2023-05-10T12:04:00Z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