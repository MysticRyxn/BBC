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42F1" w14:textId="62F47619" w:rsidR="00EC32FA" w:rsidRDefault="00BE52E5" w:rsidP="004B66DF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89111F">
        <w:rPr>
          <w:sz w:val="48"/>
          <w:szCs w:val="48"/>
        </w:rPr>
        <w:t>2</w:t>
      </w:r>
    </w:p>
    <w:p w14:paraId="7E3C4C68" w14:textId="23482EAF" w:rsidR="00BE52E5" w:rsidRDefault="001D26A3" w:rsidP="004B66D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Sjabloon </w:t>
      </w:r>
      <w:r w:rsidR="0089111F">
        <w:rPr>
          <w:sz w:val="48"/>
          <w:szCs w:val="48"/>
        </w:rPr>
        <w:t>T</w:t>
      </w:r>
      <w:r>
        <w:rPr>
          <w:sz w:val="48"/>
          <w:szCs w:val="48"/>
        </w:rPr>
        <w:t>estrapport</w:t>
      </w:r>
    </w:p>
    <w:p w14:paraId="09069836" w14:textId="77777777" w:rsidR="0017583A" w:rsidRDefault="0017583A" w:rsidP="004B66DF"/>
    <w:p w14:paraId="5D09FB13" w14:textId="77777777" w:rsidR="00565A5A" w:rsidRDefault="00565A5A" w:rsidP="004B66DF"/>
    <w:p w14:paraId="62F1EF3A" w14:textId="77777777" w:rsidR="00565A5A" w:rsidRDefault="00565A5A" w:rsidP="004B66DF"/>
    <w:p w14:paraId="7673706A" w14:textId="77777777" w:rsidR="00565A5A" w:rsidRDefault="00565A5A" w:rsidP="004B66DF"/>
    <w:p w14:paraId="45AC855F" w14:textId="77777777" w:rsidR="00565A5A" w:rsidRDefault="00565A5A" w:rsidP="004B66DF"/>
    <w:p w14:paraId="068578E3" w14:textId="77777777" w:rsidR="00565A5A" w:rsidRDefault="00565A5A" w:rsidP="004B66DF"/>
    <w:p w14:paraId="1A75DFCF" w14:textId="77777777" w:rsidR="00565A5A" w:rsidRDefault="00565A5A" w:rsidP="004B66DF"/>
    <w:p w14:paraId="5DB7EA37" w14:textId="77777777" w:rsidR="00C316A3" w:rsidRDefault="00C316A3" w:rsidP="004B66DF"/>
    <w:p w14:paraId="3717C185" w14:textId="77777777" w:rsidR="00565A5A" w:rsidRDefault="00565A5A" w:rsidP="004B66DF"/>
    <w:p w14:paraId="2567E36F" w14:textId="77777777" w:rsidR="00565A5A" w:rsidRDefault="00565A5A" w:rsidP="004B66DF"/>
    <w:p w14:paraId="1D8CE42E" w14:textId="77777777" w:rsidR="00565A5A" w:rsidRDefault="00565A5A" w:rsidP="004B66DF"/>
    <w:p w14:paraId="411A7DCC" w14:textId="77777777" w:rsidR="00565A5A" w:rsidRDefault="00565A5A" w:rsidP="004B66DF"/>
    <w:p w14:paraId="3058C0B8" w14:textId="77777777" w:rsidR="00565A5A" w:rsidRDefault="00565A5A" w:rsidP="004B66DF"/>
    <w:p w14:paraId="57E622DE" w14:textId="77777777" w:rsidR="00565A5A" w:rsidRDefault="00565A5A" w:rsidP="004B66DF"/>
    <w:p w14:paraId="32D47830" w14:textId="77777777" w:rsidR="00565A5A" w:rsidRDefault="00565A5A" w:rsidP="004B66DF"/>
    <w:p w14:paraId="1C13A59A" w14:textId="77777777" w:rsidR="00565A5A" w:rsidRDefault="00565A5A" w:rsidP="004B66DF"/>
    <w:p w14:paraId="38C4C875" w14:textId="77777777" w:rsidR="00565A5A" w:rsidRDefault="00565A5A" w:rsidP="004B66DF"/>
    <w:p w14:paraId="704AFD3A" w14:textId="77777777" w:rsidR="00565A5A" w:rsidRDefault="00565A5A" w:rsidP="004B66DF"/>
    <w:p w14:paraId="07E19A47" w14:textId="77777777" w:rsidR="00565A5A" w:rsidRDefault="00565A5A" w:rsidP="004B66DF"/>
    <w:p w14:paraId="74E8412C" w14:textId="77777777" w:rsidR="00565A5A" w:rsidRDefault="00565A5A" w:rsidP="004B66DF"/>
    <w:p w14:paraId="0D193BB5" w14:textId="77777777" w:rsidR="00565A5A" w:rsidRDefault="00565A5A" w:rsidP="004B66DF"/>
    <w:p w14:paraId="1C145903" w14:textId="77777777" w:rsidR="00565A5A" w:rsidRDefault="00565A5A" w:rsidP="004B66DF"/>
    <w:p w14:paraId="53A77BCA" w14:textId="77777777" w:rsidR="00565A5A" w:rsidRDefault="00565A5A" w:rsidP="004B66DF"/>
    <w:p w14:paraId="5B44DAF5" w14:textId="77777777" w:rsidR="00565A5A" w:rsidRDefault="00565A5A" w:rsidP="004B66DF"/>
    <w:p w14:paraId="7B90DC64" w14:textId="77777777" w:rsidR="00565A5A" w:rsidRDefault="00565A5A" w:rsidP="004B66DF"/>
    <w:p w14:paraId="7F63DE09" w14:textId="77777777" w:rsidR="00565A5A" w:rsidRDefault="00565A5A" w:rsidP="004B66DF"/>
    <w:p w14:paraId="354A0D42" w14:textId="77777777" w:rsidR="00565A5A" w:rsidRDefault="00565A5A" w:rsidP="004B66DF"/>
    <w:p w14:paraId="74EB7EE8" w14:textId="77777777" w:rsidR="00565A5A" w:rsidRDefault="00565A5A" w:rsidP="004B66DF"/>
    <w:p w14:paraId="097073A2" w14:textId="77777777" w:rsidR="00565A5A" w:rsidRDefault="00565A5A" w:rsidP="004B66DF"/>
    <w:p w14:paraId="3A10D050" w14:textId="77777777" w:rsidR="00565A5A" w:rsidRDefault="00565A5A" w:rsidP="004B66DF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32146B53" w14:textId="6B765CCA" w:rsidR="007F6868" w:rsidRDefault="001D26A3" w:rsidP="004B66DF">
      <w:pPr>
        <w:pStyle w:val="Kop1"/>
      </w:pPr>
      <w:r w:rsidRPr="001D26A3">
        <w:lastRenderedPageBreak/>
        <w:t xml:space="preserve">Inleiding </w:t>
      </w:r>
    </w:p>
    <w:p w14:paraId="7CCEA50D" w14:textId="77777777" w:rsidR="001D26A3" w:rsidRDefault="001D26A3" w:rsidP="004B66DF">
      <w:bookmarkStart w:id="0" w:name="_Hlk83132604"/>
      <w:r>
        <w:t>In dit document worden alle testresultaten van het netwerk getoond. Let op de volgende aandachtspunten.</w:t>
      </w:r>
    </w:p>
    <w:p w14:paraId="1E9ECF2C" w14:textId="77777777" w:rsidR="001D26A3" w:rsidRDefault="001D26A3" w:rsidP="004B66DF"/>
    <w:p w14:paraId="4D7E90BE" w14:textId="1FECB28A" w:rsidR="001D26A3" w:rsidRDefault="001D26A3" w:rsidP="004B66DF">
      <w:pPr>
        <w:pStyle w:val="Lijstalinea"/>
        <w:numPr>
          <w:ilvl w:val="0"/>
          <w:numId w:val="1"/>
        </w:numPr>
      </w:pPr>
      <w:r>
        <w:t>Een screenshot van een tekening moet leesbaar zijn. Te veel informatie met te kleine letters kan niet worden gebruikt door de lezer.</w:t>
      </w:r>
    </w:p>
    <w:p w14:paraId="0B83A6FD" w14:textId="69191814" w:rsidR="001D26A3" w:rsidRDefault="001D26A3" w:rsidP="004B66DF">
      <w:pPr>
        <w:pStyle w:val="Lijstalinea"/>
        <w:numPr>
          <w:ilvl w:val="0"/>
          <w:numId w:val="1"/>
        </w:numPr>
      </w:pPr>
      <w:r>
        <w:t>Geef bij datastromen aan wat de bron en de bestemming is.</w:t>
      </w:r>
    </w:p>
    <w:p w14:paraId="739A95B0" w14:textId="77777777" w:rsidR="00303838" w:rsidRPr="00303838" w:rsidRDefault="001D26A3" w:rsidP="004B66DF">
      <w:pPr>
        <w:pStyle w:val="Lijstalinea"/>
        <w:rPr>
          <w:i/>
          <w:iCs/>
        </w:rPr>
      </w:pPr>
      <w:r w:rsidRPr="00303838">
        <w:rPr>
          <w:i/>
          <w:iCs/>
        </w:rPr>
        <w:t>Bijvoorbeeld</w:t>
      </w:r>
    </w:p>
    <w:p w14:paraId="2110AD9E" w14:textId="77777777" w:rsidR="00303838" w:rsidRDefault="00303838" w:rsidP="004B66DF">
      <w:pPr>
        <w:pStyle w:val="Lijstalinea"/>
      </w:pPr>
      <w:r>
        <w:t>B</w:t>
      </w:r>
      <w:r w:rsidR="001D26A3">
        <w:t>ron: PC0</w:t>
      </w:r>
    </w:p>
    <w:p w14:paraId="54A9E2D8" w14:textId="6A5D86FE" w:rsidR="001D26A3" w:rsidRDefault="00303838" w:rsidP="004B66DF">
      <w:pPr>
        <w:pStyle w:val="Lijstalinea"/>
      </w:pPr>
      <w:r>
        <w:t>B</w:t>
      </w:r>
      <w:r w:rsidR="001D26A3">
        <w:t>estemming: printer</w:t>
      </w:r>
    </w:p>
    <w:p w14:paraId="14705562" w14:textId="5B947748" w:rsidR="001D26A3" w:rsidRDefault="001D26A3" w:rsidP="004B66DF">
      <w:pPr>
        <w:pStyle w:val="Lijstalinea"/>
        <w:numPr>
          <w:ilvl w:val="0"/>
          <w:numId w:val="1"/>
        </w:numPr>
      </w:pPr>
      <w:r>
        <w:t>Plaats uitsluitend relevante screenshots.</w:t>
      </w:r>
    </w:p>
    <w:p w14:paraId="34884D12" w14:textId="77777777" w:rsidR="001D26A3" w:rsidRDefault="001D26A3" w:rsidP="004B66DF">
      <w:pPr>
        <w:pStyle w:val="Lijstalinea"/>
      </w:pPr>
      <w:r>
        <w:t>Meer plaatjes dan noodzakelijk maken het testverslag minder duidelijk.</w:t>
      </w:r>
    </w:p>
    <w:p w14:paraId="6C01756A" w14:textId="43DD31FC" w:rsidR="001D26A3" w:rsidRDefault="001D26A3" w:rsidP="004B66DF">
      <w:pPr>
        <w:pStyle w:val="Lijstalinea"/>
        <w:numPr>
          <w:ilvl w:val="0"/>
          <w:numId w:val="1"/>
        </w:numPr>
      </w:pPr>
      <w:r>
        <w:t>Indien een functionaliteit niet gelukt is, geef dan zo goed mogelijk aan waarom het niet gelukt is.</w:t>
      </w:r>
    </w:p>
    <w:p w14:paraId="37D4E522" w14:textId="405898C9" w:rsidR="007F6868" w:rsidRDefault="001D26A3" w:rsidP="004B66DF">
      <w:pPr>
        <w:pStyle w:val="Lijstalinea"/>
      </w:pPr>
      <w:r>
        <w:t>Dit kan met behulp van deeltesten die ieder afzonderlijk wel of niet werken.</w:t>
      </w:r>
    </w:p>
    <w:p w14:paraId="785678B0" w14:textId="77777777" w:rsidR="00D40A76" w:rsidRPr="008004E3" w:rsidRDefault="00D40A76" w:rsidP="004B66DF">
      <w:bookmarkStart w:id="1" w:name="_Hlk83132642"/>
      <w:bookmarkEnd w:id="0"/>
      <w:r>
        <w:br w:type="page"/>
      </w:r>
    </w:p>
    <w:p w14:paraId="662D2D18" w14:textId="6BC4CF6D" w:rsidR="001D26A3" w:rsidRDefault="001D26A3" w:rsidP="004B66DF">
      <w:pPr>
        <w:pStyle w:val="Kop1"/>
      </w:pPr>
      <w:r>
        <w:lastRenderedPageBreak/>
        <w:t>Testactiviteit 1</w:t>
      </w:r>
    </w:p>
    <w:p w14:paraId="2486E5DE" w14:textId="4703F07E" w:rsidR="007F6868" w:rsidRDefault="007F6868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798"/>
      </w:tblGrid>
      <w:tr w:rsidR="001D26A3" w:rsidRPr="00342A49" w14:paraId="2156F3F9" w14:textId="77777777" w:rsidTr="00F3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66F0E97B" w14:textId="4CE4D711" w:rsidR="001D26A3" w:rsidRPr="00CF0278" w:rsidRDefault="00D40A76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751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4339F41E" w14:textId="2690D196" w:rsidR="001D26A3" w:rsidRPr="00CF0278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auto"/>
              </w:rPr>
              <w:t>L</w:t>
            </w:r>
            <w:r w:rsidR="00F3398C" w:rsidRPr="00F3398C">
              <w:rPr>
                <w:color w:val="auto"/>
              </w:rPr>
              <w:t>aptop</w:t>
            </w:r>
            <w:r>
              <w:rPr>
                <w:color w:val="auto"/>
              </w:rPr>
              <w:t>50</w:t>
            </w:r>
            <w:r w:rsidR="00F3398C" w:rsidRPr="00F3398C">
              <w:rPr>
                <w:color w:val="auto"/>
              </w:rPr>
              <w:t xml:space="preserve"> heeft een verbinding met internet.</w:t>
            </w:r>
          </w:p>
        </w:tc>
      </w:tr>
    </w:tbl>
    <w:p w14:paraId="7D2DF3DA" w14:textId="2A194058" w:rsidR="001D26A3" w:rsidRDefault="001D26A3" w:rsidP="004B66DF"/>
    <w:p w14:paraId="76EF8BB3" w14:textId="77777777" w:rsidR="000263ED" w:rsidRDefault="000263ED" w:rsidP="004B66DF">
      <w:pPr>
        <w:pStyle w:val="Kop2"/>
      </w:pPr>
      <w:r>
        <w:t>Uitvoering</w:t>
      </w:r>
    </w:p>
    <w:p w14:paraId="5ECF3E39" w14:textId="77777777" w:rsidR="000263ED" w:rsidRDefault="000263ED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74423AB5" w14:textId="76DD72D7" w:rsidR="00862C1A" w:rsidRDefault="00862C1A" w:rsidP="004B66DF">
      <w:r>
        <w:t>Ik ga op laptop50 op internet een browser intypen.</w:t>
      </w:r>
    </w:p>
    <w:p w14:paraId="53E63B64" w14:textId="77777777" w:rsidR="000263ED" w:rsidRDefault="000263ED" w:rsidP="004B66DF"/>
    <w:p w14:paraId="4281489D" w14:textId="77777777" w:rsidR="000263ED" w:rsidRDefault="000263ED" w:rsidP="004B66DF"/>
    <w:p w14:paraId="74CB8E57" w14:textId="77777777" w:rsidR="000263ED" w:rsidRDefault="000263ED" w:rsidP="004B66DF">
      <w:pPr>
        <w:pStyle w:val="Kop2"/>
      </w:pPr>
      <w:r>
        <w:t>Verwacht resultaat</w:t>
      </w:r>
    </w:p>
    <w:p w14:paraId="4020A19B" w14:textId="77777777" w:rsidR="000263ED" w:rsidRPr="00972C92" w:rsidRDefault="000263ED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3EE496D8" w14:textId="456934F7" w:rsidR="000263ED" w:rsidRDefault="00862C1A" w:rsidP="004B66DF">
      <w:r>
        <w:t>Dat het niet werkt</w:t>
      </w:r>
    </w:p>
    <w:p w14:paraId="627BA6A5" w14:textId="77777777" w:rsidR="000263ED" w:rsidRDefault="000263ED" w:rsidP="004B66DF"/>
    <w:p w14:paraId="3CB50167" w14:textId="77777777" w:rsidR="000263ED" w:rsidRDefault="000263ED" w:rsidP="004B66DF"/>
    <w:p w14:paraId="070390C2" w14:textId="77777777" w:rsidR="000263ED" w:rsidRDefault="000263ED" w:rsidP="004B66DF">
      <w:pPr>
        <w:pStyle w:val="Kop2"/>
      </w:pPr>
      <w:r>
        <w:t>Werkelijk resultaat</w:t>
      </w:r>
    </w:p>
    <w:p w14:paraId="2ED508C4" w14:textId="77777777" w:rsidR="000263ED" w:rsidRPr="00972C92" w:rsidRDefault="000263ED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3DBE1A13" w14:textId="4A7AB247" w:rsidR="000263ED" w:rsidRDefault="00862C1A" w:rsidP="004B66DF">
      <w:r w:rsidRPr="00862C1A">
        <w:drawing>
          <wp:inline distT="0" distB="0" distL="0" distR="0" wp14:anchorId="60162216" wp14:editId="65193271">
            <wp:extent cx="4019550" cy="3525082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5785" cy="35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20B2" w14:textId="77777777" w:rsidR="000263ED" w:rsidRDefault="000263ED" w:rsidP="004B66DF"/>
    <w:p w14:paraId="7D2225AD" w14:textId="77777777" w:rsidR="000263ED" w:rsidRDefault="000263ED" w:rsidP="004B66DF"/>
    <w:p w14:paraId="220C55F6" w14:textId="77777777" w:rsidR="000263ED" w:rsidRDefault="000263ED" w:rsidP="004B66DF">
      <w:pPr>
        <w:pStyle w:val="Kop2"/>
      </w:pPr>
      <w:r>
        <w:t>Afwijkingen</w:t>
      </w:r>
    </w:p>
    <w:p w14:paraId="4E4A7870" w14:textId="77777777" w:rsidR="000263ED" w:rsidRPr="00972C92" w:rsidRDefault="000263ED" w:rsidP="004B66DF">
      <w:pPr>
        <w:pStyle w:val="Lijstalinea"/>
        <w:numPr>
          <w:ilvl w:val="0"/>
          <w:numId w:val="2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19FB31C3" w14:textId="77777777" w:rsidR="000263ED" w:rsidRPr="00972C92" w:rsidRDefault="000263ED" w:rsidP="004B66DF">
      <w:pPr>
        <w:pStyle w:val="Lijstalinea"/>
        <w:numPr>
          <w:ilvl w:val="0"/>
          <w:numId w:val="2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p w14:paraId="10B7CA89" w14:textId="28E01943" w:rsidR="00D40A76" w:rsidRDefault="00D40A76" w:rsidP="004B66DF">
      <w:r>
        <w:br w:type="page"/>
      </w:r>
    </w:p>
    <w:p w14:paraId="53032994" w14:textId="1FBAACFD" w:rsidR="00D40A76" w:rsidRDefault="00D40A76" w:rsidP="004B66DF">
      <w:pPr>
        <w:pStyle w:val="Kop1"/>
      </w:pPr>
      <w:r>
        <w:lastRenderedPageBreak/>
        <w:t>Testactiviteit 2</w:t>
      </w:r>
    </w:p>
    <w:p w14:paraId="59FAB59A" w14:textId="77777777" w:rsidR="0031255E" w:rsidRDefault="0031255E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798"/>
      </w:tblGrid>
      <w:tr w:rsidR="0031255E" w:rsidRPr="00342A49" w14:paraId="3F6DEA1D" w14:textId="77777777" w:rsidTr="00F5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0215C9EA" w14:textId="77777777" w:rsidR="0031255E" w:rsidRPr="00CF0278" w:rsidRDefault="0031255E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751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18EFB7E1" w14:textId="6A465B14" w:rsidR="0031255E" w:rsidRPr="00CF0278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auto"/>
              </w:rPr>
              <w:t xml:space="preserve">Laptop50 krijgt geen toegang tot de server </w:t>
            </w:r>
            <w:r w:rsidR="005F0D9B">
              <w:rPr>
                <w:color w:val="auto"/>
              </w:rPr>
              <w:t>APP01</w:t>
            </w:r>
            <w:r>
              <w:rPr>
                <w:color w:val="auto"/>
              </w:rPr>
              <w:t xml:space="preserve"> én VLAN 10.</w:t>
            </w:r>
          </w:p>
        </w:tc>
      </w:tr>
    </w:tbl>
    <w:p w14:paraId="0036DC95" w14:textId="77777777" w:rsidR="00D40A76" w:rsidRDefault="00D40A76" w:rsidP="004B66DF"/>
    <w:p w14:paraId="53B8F939" w14:textId="77777777" w:rsidR="00D40A76" w:rsidRDefault="00D40A76" w:rsidP="004B66DF">
      <w:pPr>
        <w:pStyle w:val="Kop2"/>
      </w:pPr>
      <w:r>
        <w:t>Uitvoering</w:t>
      </w:r>
    </w:p>
    <w:p w14:paraId="7A3DE947" w14:textId="77777777" w:rsidR="00D40A76" w:rsidRDefault="00D40A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342B54C3" w14:textId="0B036FD8" w:rsidR="00D40A76" w:rsidRDefault="003D0773" w:rsidP="004B66DF">
      <w:r>
        <w:t>?</w:t>
      </w:r>
    </w:p>
    <w:p w14:paraId="7D5F7C00" w14:textId="77777777" w:rsidR="00D40A76" w:rsidRDefault="00D40A76" w:rsidP="004B66DF"/>
    <w:p w14:paraId="532510EC" w14:textId="77777777" w:rsidR="00D40A76" w:rsidRDefault="00D40A76" w:rsidP="004B66DF"/>
    <w:p w14:paraId="50071090" w14:textId="77777777" w:rsidR="00D40A76" w:rsidRDefault="00D40A76" w:rsidP="004B66DF">
      <w:pPr>
        <w:pStyle w:val="Kop2"/>
      </w:pPr>
      <w:r>
        <w:t>Verwacht resultaat</w:t>
      </w:r>
    </w:p>
    <w:p w14:paraId="3A13548E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129FA92D" w14:textId="1DE670A3" w:rsidR="00D40A76" w:rsidRDefault="003D0773" w:rsidP="004B66DF">
      <w:r>
        <w:t>?</w:t>
      </w:r>
    </w:p>
    <w:p w14:paraId="1229D1CE" w14:textId="77777777" w:rsidR="00D40A76" w:rsidRDefault="00D40A76" w:rsidP="004B66DF"/>
    <w:p w14:paraId="696296FD" w14:textId="77777777" w:rsidR="00D40A76" w:rsidRDefault="00D40A76" w:rsidP="004B66DF"/>
    <w:p w14:paraId="064748DF" w14:textId="77777777" w:rsidR="00D40A76" w:rsidRDefault="00D40A76" w:rsidP="004B66DF">
      <w:pPr>
        <w:pStyle w:val="Kop2"/>
      </w:pPr>
      <w:r>
        <w:t>Werkelijk resultaat</w:t>
      </w:r>
    </w:p>
    <w:p w14:paraId="77C34822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bookmarkStart w:id="2" w:name="_GoBack"/>
      <w:bookmarkEnd w:id="2"/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19B3383D" w14:textId="77777777" w:rsidR="00D40A76" w:rsidRDefault="00D40A76" w:rsidP="004B66DF"/>
    <w:p w14:paraId="0B81479E" w14:textId="2C7BD56A" w:rsidR="00D40A76" w:rsidRDefault="003D0773" w:rsidP="004B66DF">
      <w:r>
        <w:t>?</w:t>
      </w:r>
    </w:p>
    <w:p w14:paraId="79A52880" w14:textId="77777777" w:rsidR="00D40A76" w:rsidRDefault="00D40A76" w:rsidP="004B66DF"/>
    <w:p w14:paraId="500FA7DE" w14:textId="77777777" w:rsidR="00D40A76" w:rsidRDefault="00D40A76" w:rsidP="004B66DF">
      <w:pPr>
        <w:pStyle w:val="Kop2"/>
      </w:pPr>
      <w:r>
        <w:t>Afwijkingen</w:t>
      </w:r>
    </w:p>
    <w:p w14:paraId="03A7C2BF" w14:textId="77777777" w:rsidR="00D40A76" w:rsidRPr="00972C92" w:rsidRDefault="00D40A76" w:rsidP="004B66DF">
      <w:pPr>
        <w:pStyle w:val="Lijstalinea"/>
        <w:numPr>
          <w:ilvl w:val="0"/>
          <w:numId w:val="3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55E6DDB8" w14:textId="46932B4F" w:rsidR="00D40A76" w:rsidRPr="00AE7F57" w:rsidRDefault="00AE7F57" w:rsidP="00AE7F57">
      <w:pPr>
        <w:pStyle w:val="Lijstalinea"/>
        <w:numPr>
          <w:ilvl w:val="0"/>
          <w:numId w:val="3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</w:t>
      </w:r>
      <w:r w:rsidR="00D40A76" w:rsidRPr="00AE7F57">
        <w:rPr>
          <w:rFonts w:eastAsia="Times New Roman" w:cstheme="minorHAnsi"/>
          <w:color w:val="000000"/>
          <w:highlight w:val="lightGray"/>
          <w:lang w:eastAsia="nl-NL"/>
        </w:rPr>
        <w:t>.</w:t>
      </w:r>
    </w:p>
    <w:p w14:paraId="4310A0CB" w14:textId="4DDE7C94" w:rsidR="00D40A76" w:rsidRDefault="00D40A76" w:rsidP="004B66DF">
      <w:r>
        <w:br w:type="page"/>
      </w:r>
    </w:p>
    <w:p w14:paraId="3CA3BEAE" w14:textId="0F7EEF73" w:rsidR="00D40A76" w:rsidRDefault="00D40A76" w:rsidP="004B66DF">
      <w:pPr>
        <w:pStyle w:val="Kop1"/>
      </w:pPr>
      <w:r>
        <w:lastRenderedPageBreak/>
        <w:t>Testactiviteit 3</w:t>
      </w:r>
    </w:p>
    <w:p w14:paraId="0815CB20" w14:textId="77777777" w:rsidR="00E07D2E" w:rsidRDefault="00E07D2E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798"/>
      </w:tblGrid>
      <w:tr w:rsidR="00E07D2E" w:rsidRPr="00342A49" w14:paraId="3C7759C1" w14:textId="77777777" w:rsidTr="00F5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471E358F" w14:textId="77777777" w:rsidR="00E07D2E" w:rsidRPr="00CF0278" w:rsidRDefault="00E07D2E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751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6CF98BDC" w14:textId="0395869C" w:rsidR="00E07D2E" w:rsidRPr="0099071E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PC11 heeft toegang (via ping) tot de server </w:t>
            </w:r>
            <w:r w:rsidR="002A213A">
              <w:rPr>
                <w:color w:val="auto"/>
              </w:rPr>
              <w:t>APP01</w:t>
            </w:r>
            <w:r>
              <w:rPr>
                <w:color w:val="auto"/>
              </w:rPr>
              <w:t>.</w:t>
            </w:r>
          </w:p>
        </w:tc>
      </w:tr>
    </w:tbl>
    <w:p w14:paraId="5403305C" w14:textId="77777777" w:rsidR="00D40A76" w:rsidRDefault="00D40A76" w:rsidP="004B66DF"/>
    <w:p w14:paraId="19630F24" w14:textId="77777777" w:rsidR="00D40A76" w:rsidRDefault="00D40A76" w:rsidP="004B66DF">
      <w:pPr>
        <w:pStyle w:val="Kop2"/>
      </w:pPr>
      <w:r>
        <w:t>Uitvoering</w:t>
      </w:r>
    </w:p>
    <w:p w14:paraId="0848AA21" w14:textId="77777777" w:rsidR="00D40A76" w:rsidRDefault="00D40A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6A81BD76" w14:textId="3C8E44A0" w:rsidR="00862C1A" w:rsidRDefault="00862C1A" w:rsidP="00862C1A">
      <w:r>
        <w:t>Ik ga op PC</w:t>
      </w:r>
      <w:r>
        <w:t>1</w:t>
      </w:r>
      <w:r>
        <w:t xml:space="preserve">1 en dan in de </w:t>
      </w:r>
      <w:proofErr w:type="spellStart"/>
      <w:r>
        <w:t>command</w:t>
      </w:r>
      <w:proofErr w:type="spellEnd"/>
      <w:r>
        <w:t xml:space="preserve"> prompt. Ik type het </w:t>
      </w:r>
      <w:proofErr w:type="spellStart"/>
      <w:r>
        <w:t>ip</w:t>
      </w:r>
      <w:proofErr w:type="spellEnd"/>
      <w:r>
        <w:t xml:space="preserve"> van </w:t>
      </w:r>
      <w:r>
        <w:t>APP01</w:t>
      </w:r>
      <w:r>
        <w:t xml:space="preserve"> in en druk op enter.</w:t>
      </w:r>
    </w:p>
    <w:p w14:paraId="66B3637E" w14:textId="77777777" w:rsidR="00D40A76" w:rsidRDefault="00D40A76" w:rsidP="004B66DF"/>
    <w:p w14:paraId="0AFCB8C3" w14:textId="77777777" w:rsidR="00D40A76" w:rsidRDefault="00D40A76" w:rsidP="004B66DF"/>
    <w:p w14:paraId="1C48B81B" w14:textId="77777777" w:rsidR="00D40A76" w:rsidRDefault="00D40A76" w:rsidP="004B66DF"/>
    <w:p w14:paraId="2CCB9E2E" w14:textId="77777777" w:rsidR="00D40A76" w:rsidRDefault="00D40A76" w:rsidP="004B66DF">
      <w:pPr>
        <w:pStyle w:val="Kop2"/>
      </w:pPr>
      <w:r>
        <w:t>Verwacht resultaat</w:t>
      </w:r>
    </w:p>
    <w:p w14:paraId="1A80114C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3E244822" w14:textId="6BA525FB" w:rsidR="00D40A76" w:rsidRDefault="00862C1A" w:rsidP="004B66DF">
      <w:r>
        <w:t>Dat het niet werkt.</w:t>
      </w:r>
    </w:p>
    <w:p w14:paraId="10F00AAF" w14:textId="77777777" w:rsidR="00D40A76" w:rsidRDefault="00D40A76" w:rsidP="004B66DF"/>
    <w:p w14:paraId="63D6963E" w14:textId="77777777" w:rsidR="00D40A76" w:rsidRDefault="00D40A76" w:rsidP="004B66DF"/>
    <w:p w14:paraId="3A4EAAFB" w14:textId="77777777" w:rsidR="00D40A76" w:rsidRDefault="00D40A76" w:rsidP="004B66DF">
      <w:pPr>
        <w:pStyle w:val="Kop2"/>
      </w:pPr>
      <w:r>
        <w:t>Werkelijk resultaat</w:t>
      </w:r>
    </w:p>
    <w:p w14:paraId="77022C95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29754252" w14:textId="354214FE" w:rsidR="00D40A76" w:rsidRDefault="00862C1A" w:rsidP="004B66DF">
      <w:r w:rsidRPr="00862C1A">
        <w:drawing>
          <wp:inline distT="0" distB="0" distL="0" distR="0" wp14:anchorId="432C1BE8" wp14:editId="112B3B15">
            <wp:extent cx="3794256" cy="34575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5480" cy="34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6BD" w14:textId="77777777" w:rsidR="00D40A76" w:rsidRDefault="00D40A76" w:rsidP="004B66DF"/>
    <w:p w14:paraId="0A3B0710" w14:textId="77777777" w:rsidR="00D40A76" w:rsidRDefault="00D40A76" w:rsidP="004B66DF"/>
    <w:p w14:paraId="158A9F59" w14:textId="77777777" w:rsidR="00D40A76" w:rsidRDefault="00D40A76" w:rsidP="004B66DF">
      <w:pPr>
        <w:pStyle w:val="Kop2"/>
      </w:pPr>
      <w:r>
        <w:t>Afwijkingen</w:t>
      </w:r>
    </w:p>
    <w:p w14:paraId="020FC518" w14:textId="77777777" w:rsidR="00D40A76" w:rsidRPr="00972C92" w:rsidRDefault="00D40A76" w:rsidP="004B66DF">
      <w:pPr>
        <w:pStyle w:val="Lijstalinea"/>
        <w:numPr>
          <w:ilvl w:val="0"/>
          <w:numId w:val="4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3208E031" w14:textId="3C2E9424" w:rsidR="00D40A76" w:rsidRPr="00380CC3" w:rsidRDefault="00380CC3" w:rsidP="00380CC3">
      <w:pPr>
        <w:pStyle w:val="Lijstalinea"/>
        <w:numPr>
          <w:ilvl w:val="0"/>
          <w:numId w:val="4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p w14:paraId="5442E6A6" w14:textId="77777777" w:rsidR="00D40A76" w:rsidRPr="008004E3" w:rsidRDefault="00D40A76" w:rsidP="004B66DF">
      <w:r>
        <w:br w:type="page"/>
      </w:r>
    </w:p>
    <w:p w14:paraId="33894E55" w14:textId="18BB0738" w:rsidR="00D40A76" w:rsidRDefault="00D40A76" w:rsidP="004B66DF">
      <w:pPr>
        <w:pStyle w:val="Kop1"/>
      </w:pPr>
      <w:r>
        <w:lastRenderedPageBreak/>
        <w:t>Testactiviteit 4</w:t>
      </w:r>
    </w:p>
    <w:p w14:paraId="0B2D350F" w14:textId="77777777" w:rsidR="004C157E" w:rsidRDefault="004C157E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979"/>
        <w:gridCol w:w="7083"/>
      </w:tblGrid>
      <w:tr w:rsidR="004C157E" w:rsidRPr="00342A49" w14:paraId="0E2AC514" w14:textId="77777777" w:rsidTr="00F5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60594708" w14:textId="77777777" w:rsidR="004C157E" w:rsidRPr="00CF0278" w:rsidRDefault="004C157E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908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5C06DBCA" w14:textId="32CF873F" w:rsidR="004C157E" w:rsidRPr="0059284A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Switch AS4 verkrijgt de VLAN-tabel via VTP.</w:t>
            </w:r>
          </w:p>
        </w:tc>
      </w:tr>
    </w:tbl>
    <w:p w14:paraId="118A3165" w14:textId="77777777" w:rsidR="00D40A76" w:rsidRDefault="00D40A76" w:rsidP="004B66DF"/>
    <w:p w14:paraId="7D95A8C9" w14:textId="77777777" w:rsidR="00D40A76" w:rsidRDefault="00D40A76" w:rsidP="004B66DF">
      <w:pPr>
        <w:pStyle w:val="Kop2"/>
      </w:pPr>
      <w:r>
        <w:t>Uitvoering</w:t>
      </w:r>
    </w:p>
    <w:p w14:paraId="71791097" w14:textId="77777777" w:rsidR="00D40A76" w:rsidRDefault="00D40A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4C7E6E83" w14:textId="53E386C9" w:rsidR="00D40A76" w:rsidRDefault="003D0773" w:rsidP="004B66DF">
      <w:r>
        <w:t xml:space="preserve">Op de AS4 in de </w:t>
      </w:r>
      <w:proofErr w:type="spellStart"/>
      <w:r>
        <w:t>Conf</w:t>
      </w:r>
      <w:proofErr w:type="spellEnd"/>
      <w:r>
        <w:t xml:space="preserve"> Terminal, doe ik de commando’s: do show </w:t>
      </w:r>
      <w:proofErr w:type="spellStart"/>
      <w:r>
        <w:t>vtp</w:t>
      </w:r>
      <w:proofErr w:type="spellEnd"/>
      <w:r>
        <w:t xml:space="preserve"> status en do show </w:t>
      </w:r>
      <w:proofErr w:type="spellStart"/>
      <w:r>
        <w:t>vlan</w:t>
      </w:r>
      <w:proofErr w:type="spellEnd"/>
      <w:r>
        <w:t xml:space="preserve">. Vanuit daar kijk ik of AS4 de </w:t>
      </w:r>
      <w:proofErr w:type="spellStart"/>
      <w:r>
        <w:t>vlan</w:t>
      </w:r>
      <w:proofErr w:type="spellEnd"/>
      <w:r>
        <w:t>-tabel krijg via VTP.</w:t>
      </w:r>
    </w:p>
    <w:p w14:paraId="29626298" w14:textId="77777777" w:rsidR="00D40A76" w:rsidRDefault="00D40A76" w:rsidP="004B66DF"/>
    <w:p w14:paraId="3E6D343D" w14:textId="77777777" w:rsidR="00D40A76" w:rsidRDefault="00D40A76" w:rsidP="004B66DF"/>
    <w:p w14:paraId="7E79EBE3" w14:textId="77777777" w:rsidR="00D40A76" w:rsidRDefault="00D40A76" w:rsidP="004B66DF">
      <w:pPr>
        <w:pStyle w:val="Kop2"/>
      </w:pPr>
      <w:r>
        <w:t>Verwacht resultaat</w:t>
      </w:r>
    </w:p>
    <w:p w14:paraId="265B5A9A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19AF9898" w14:textId="35023323" w:rsidR="00D40A76" w:rsidRDefault="003D0773" w:rsidP="004B66DF">
      <w:r>
        <w:t xml:space="preserve">Dat ik het kan zien via de </w:t>
      </w:r>
      <w:proofErr w:type="spellStart"/>
      <w:r>
        <w:t>vtp</w:t>
      </w:r>
      <w:proofErr w:type="spellEnd"/>
      <w:r>
        <w:t xml:space="preserve"> en </w:t>
      </w:r>
      <w:proofErr w:type="spellStart"/>
      <w:r>
        <w:t>vlan</w:t>
      </w:r>
      <w:proofErr w:type="spellEnd"/>
      <w:r>
        <w:t>.</w:t>
      </w:r>
    </w:p>
    <w:p w14:paraId="007DC01C" w14:textId="77777777" w:rsidR="00D40A76" w:rsidRDefault="00D40A76" w:rsidP="004B66DF"/>
    <w:p w14:paraId="733FB12F" w14:textId="77777777" w:rsidR="00D40A76" w:rsidRDefault="00D40A76" w:rsidP="004B66DF"/>
    <w:p w14:paraId="6D7D4F0F" w14:textId="77777777" w:rsidR="00D40A76" w:rsidRDefault="00D40A76" w:rsidP="004B66DF">
      <w:pPr>
        <w:pStyle w:val="Kop2"/>
      </w:pPr>
      <w:r>
        <w:t>Werkelijk resultaat</w:t>
      </w:r>
    </w:p>
    <w:p w14:paraId="7B4EE8E8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1D4A133B" w14:textId="5C38E8DA" w:rsidR="00D40A76" w:rsidRDefault="003D0773" w:rsidP="004B66DF">
      <w:r w:rsidRPr="003D0773">
        <w:drawing>
          <wp:inline distT="0" distB="0" distL="0" distR="0" wp14:anchorId="41C7D7E6" wp14:editId="1D6AF56B">
            <wp:extent cx="2868600" cy="2943225"/>
            <wp:effectExtent l="0" t="0" r="825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716" cy="29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773">
        <w:rPr>
          <w:noProof/>
        </w:rPr>
        <w:t xml:space="preserve"> </w:t>
      </w:r>
      <w:r w:rsidRPr="003D0773">
        <w:drawing>
          <wp:inline distT="0" distB="0" distL="0" distR="0" wp14:anchorId="4055D90A" wp14:editId="7C921382">
            <wp:extent cx="2838114" cy="2866896"/>
            <wp:effectExtent l="0" t="0" r="63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3498" cy="290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7728" w14:textId="77777777" w:rsidR="00D40A76" w:rsidRDefault="00D40A76" w:rsidP="004B66DF"/>
    <w:p w14:paraId="01780045" w14:textId="77777777" w:rsidR="00D40A76" w:rsidRDefault="00D40A76" w:rsidP="004B66DF"/>
    <w:p w14:paraId="73AEF629" w14:textId="77777777" w:rsidR="00D40A76" w:rsidRDefault="00D40A76" w:rsidP="004B66DF">
      <w:pPr>
        <w:pStyle w:val="Kop2"/>
      </w:pPr>
      <w:r>
        <w:t>Afwijkingen</w:t>
      </w:r>
    </w:p>
    <w:p w14:paraId="1A266B59" w14:textId="77777777" w:rsidR="00D40A76" w:rsidRPr="00972C92" w:rsidRDefault="00D40A76" w:rsidP="004B66DF">
      <w:pPr>
        <w:pStyle w:val="Lijstalinea"/>
        <w:numPr>
          <w:ilvl w:val="0"/>
          <w:numId w:val="5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4EF0FC4A" w14:textId="6D0B41FA" w:rsidR="00D40A76" w:rsidRPr="00A63D45" w:rsidRDefault="00A63D45" w:rsidP="00A63D45">
      <w:pPr>
        <w:pStyle w:val="Lijstalinea"/>
        <w:numPr>
          <w:ilvl w:val="0"/>
          <w:numId w:val="5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p w14:paraId="6766C5C2" w14:textId="0E0B7D40" w:rsidR="00D40A76" w:rsidRDefault="00D40A76" w:rsidP="004B66DF"/>
    <w:p w14:paraId="69D0B5F9" w14:textId="3908974C" w:rsidR="00D40A76" w:rsidRDefault="00D40A76" w:rsidP="004B66DF">
      <w:r>
        <w:br w:type="page"/>
      </w:r>
    </w:p>
    <w:p w14:paraId="572C3416" w14:textId="17CD6C9C" w:rsidR="00D40A76" w:rsidRDefault="00D40A76" w:rsidP="004B66DF">
      <w:pPr>
        <w:pStyle w:val="Kop1"/>
      </w:pPr>
      <w:r>
        <w:lastRenderedPageBreak/>
        <w:t>Testactiviteit 5</w:t>
      </w:r>
    </w:p>
    <w:p w14:paraId="26E83206" w14:textId="77777777" w:rsidR="00EE2176" w:rsidRDefault="00EE2176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798"/>
      </w:tblGrid>
      <w:tr w:rsidR="00EE2176" w:rsidRPr="00342A49" w14:paraId="1EB39ECA" w14:textId="77777777" w:rsidTr="00F5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34D3D20B" w14:textId="77777777" w:rsidR="00EE2176" w:rsidRPr="00CF0278" w:rsidRDefault="00EE2176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751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3D2DBCDF" w14:textId="4034D7DA" w:rsidR="00EE2176" w:rsidRPr="00D2491A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PC21 kan Printer40 benaderen via Ping.</w:t>
            </w:r>
          </w:p>
        </w:tc>
      </w:tr>
    </w:tbl>
    <w:p w14:paraId="14C9C09F" w14:textId="77777777" w:rsidR="00D40A76" w:rsidRDefault="00D40A76" w:rsidP="004B66DF"/>
    <w:p w14:paraId="1AEF478A" w14:textId="77777777" w:rsidR="00D40A76" w:rsidRDefault="00D40A76" w:rsidP="004B66DF">
      <w:pPr>
        <w:pStyle w:val="Kop2"/>
      </w:pPr>
      <w:r>
        <w:t>Uitvoering</w:t>
      </w:r>
    </w:p>
    <w:p w14:paraId="68984050" w14:textId="77777777" w:rsidR="00D40A76" w:rsidRDefault="00D40A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33E82C55" w14:textId="11DF7173" w:rsidR="00D40A76" w:rsidRDefault="006B6400" w:rsidP="004B66DF">
      <w:r>
        <w:t xml:space="preserve">Ik ga op PC21 </w:t>
      </w:r>
      <w:r w:rsidR="00862C1A">
        <w:t xml:space="preserve">en dan in de </w:t>
      </w:r>
      <w:proofErr w:type="spellStart"/>
      <w:r w:rsidR="00862C1A">
        <w:t>command</w:t>
      </w:r>
      <w:proofErr w:type="spellEnd"/>
      <w:r w:rsidR="00862C1A">
        <w:t xml:space="preserve"> prompt. Ik type het </w:t>
      </w:r>
      <w:proofErr w:type="spellStart"/>
      <w:r w:rsidR="00862C1A">
        <w:t>ip</w:t>
      </w:r>
      <w:proofErr w:type="spellEnd"/>
      <w:r w:rsidR="00862C1A">
        <w:t xml:space="preserve"> van Printer40 in en druk op enter.</w:t>
      </w:r>
    </w:p>
    <w:p w14:paraId="6CF9889A" w14:textId="77777777" w:rsidR="00D40A76" w:rsidRDefault="00D40A76" w:rsidP="004B66DF"/>
    <w:p w14:paraId="3BFA5FFA" w14:textId="77777777" w:rsidR="00D40A76" w:rsidRDefault="00D40A76" w:rsidP="004B66DF"/>
    <w:p w14:paraId="0F40C02E" w14:textId="77777777" w:rsidR="00D40A76" w:rsidRDefault="00D40A76" w:rsidP="004B66DF">
      <w:pPr>
        <w:pStyle w:val="Kop2"/>
      </w:pPr>
      <w:r>
        <w:t>Verwacht resultaat</w:t>
      </w:r>
    </w:p>
    <w:p w14:paraId="42196DB1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6491F5FE" w14:textId="77EB6836" w:rsidR="00D40A76" w:rsidRDefault="00862C1A" w:rsidP="004B66DF">
      <w:r>
        <w:t>Dat het niet werkt</w:t>
      </w:r>
    </w:p>
    <w:p w14:paraId="4E96F12E" w14:textId="77777777" w:rsidR="00D40A76" w:rsidRDefault="00D40A76" w:rsidP="004B66DF"/>
    <w:p w14:paraId="0FAF5EBC" w14:textId="77777777" w:rsidR="00D40A76" w:rsidRDefault="00D40A76" w:rsidP="004B66DF"/>
    <w:p w14:paraId="55D210C9" w14:textId="77777777" w:rsidR="00D40A76" w:rsidRDefault="00D40A76" w:rsidP="004B66DF">
      <w:pPr>
        <w:pStyle w:val="Kop2"/>
      </w:pPr>
      <w:r>
        <w:t>Werkelijk resultaat</w:t>
      </w:r>
    </w:p>
    <w:p w14:paraId="76DADB96" w14:textId="77777777" w:rsidR="00D40A76" w:rsidRPr="00972C92" w:rsidRDefault="00D40A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45271143" w14:textId="409D03DB" w:rsidR="00D40A76" w:rsidRDefault="00862C1A" w:rsidP="004B66DF">
      <w:r w:rsidRPr="00862C1A">
        <w:drawing>
          <wp:inline distT="0" distB="0" distL="0" distR="0" wp14:anchorId="62A9C0BF" wp14:editId="78108BDA">
            <wp:extent cx="5760720" cy="3092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1647" w14:textId="77777777" w:rsidR="00D40A76" w:rsidRDefault="00D40A76" w:rsidP="004B66DF"/>
    <w:p w14:paraId="2B395A97" w14:textId="77777777" w:rsidR="00D40A76" w:rsidRDefault="00D40A76" w:rsidP="004B66DF"/>
    <w:p w14:paraId="5255208E" w14:textId="77777777" w:rsidR="00D40A76" w:rsidRDefault="00D40A76" w:rsidP="004B66DF">
      <w:pPr>
        <w:pStyle w:val="Kop2"/>
      </w:pPr>
      <w:r>
        <w:t>Afwijkingen</w:t>
      </w:r>
    </w:p>
    <w:p w14:paraId="26CECF4A" w14:textId="77777777" w:rsidR="00D40A76" w:rsidRPr="00972C92" w:rsidRDefault="00D40A76" w:rsidP="004B66DF">
      <w:pPr>
        <w:pStyle w:val="Lijstalinea"/>
        <w:numPr>
          <w:ilvl w:val="0"/>
          <w:numId w:val="6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0A51203F" w14:textId="23DF3644" w:rsidR="00D40A76" w:rsidRPr="00BC7E79" w:rsidRDefault="00A63D45" w:rsidP="004B66DF">
      <w:pPr>
        <w:pStyle w:val="Lijstalinea"/>
        <w:numPr>
          <w:ilvl w:val="0"/>
          <w:numId w:val="6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bookmarkEnd w:id="1"/>
    <w:p w14:paraId="19A1154E" w14:textId="5E365898" w:rsidR="00EE2176" w:rsidRDefault="00EE2176" w:rsidP="004B66DF">
      <w:r>
        <w:br w:type="page"/>
      </w:r>
    </w:p>
    <w:p w14:paraId="04AB7688" w14:textId="341A5484" w:rsidR="00EE2176" w:rsidRDefault="00EE2176" w:rsidP="004B66DF">
      <w:pPr>
        <w:pStyle w:val="Kop1"/>
      </w:pPr>
      <w:r>
        <w:lastRenderedPageBreak/>
        <w:t>Testactiviteit 6</w:t>
      </w:r>
    </w:p>
    <w:p w14:paraId="075CE012" w14:textId="77777777" w:rsidR="000263ED" w:rsidRDefault="000263ED" w:rsidP="004B66DF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979"/>
        <w:gridCol w:w="7083"/>
      </w:tblGrid>
      <w:tr w:rsidR="000263ED" w:rsidRPr="00342A49" w14:paraId="584478D1" w14:textId="77777777" w:rsidTr="00BC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110CD06F" w14:textId="77777777" w:rsidR="000263ED" w:rsidRPr="00CF0278" w:rsidRDefault="000263ED" w:rsidP="004B66DF">
            <w:pPr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  <w:tc>
          <w:tcPr>
            <w:tcW w:w="3908" w:type="pct"/>
            <w:tcBorders>
              <w:left w:val="single" w:sz="4" w:space="0" w:color="FFFFFF" w:themeColor="background1"/>
            </w:tcBorders>
            <w:shd w:val="clear" w:color="auto" w:fill="auto"/>
            <w:vAlign w:val="center"/>
          </w:tcPr>
          <w:p w14:paraId="33A4E726" w14:textId="2659CB17" w:rsidR="000263ED" w:rsidRPr="00F00128" w:rsidRDefault="00EC32FA" w:rsidP="004B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PC21 heeft verbinding met het </w:t>
            </w:r>
            <w:r w:rsidR="003020B9">
              <w:rPr>
                <w:color w:val="auto"/>
              </w:rPr>
              <w:t>i</w:t>
            </w:r>
            <w:r>
              <w:rPr>
                <w:color w:val="auto"/>
              </w:rPr>
              <w:t>nternet.</w:t>
            </w:r>
          </w:p>
        </w:tc>
      </w:tr>
    </w:tbl>
    <w:p w14:paraId="70E20475" w14:textId="77777777" w:rsidR="00EE2176" w:rsidRDefault="00EE2176" w:rsidP="004B66DF"/>
    <w:p w14:paraId="29D1E7F4" w14:textId="77777777" w:rsidR="00EE2176" w:rsidRDefault="00EE2176" w:rsidP="004B66DF">
      <w:pPr>
        <w:pStyle w:val="Kop2"/>
      </w:pPr>
      <w:r>
        <w:t>Uitvoering</w:t>
      </w:r>
    </w:p>
    <w:p w14:paraId="74BC4165" w14:textId="77777777" w:rsidR="00EE2176" w:rsidRDefault="00EE2176" w:rsidP="004B66DF">
      <w:pPr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gedetailleerd op welke manier je de test gaat uitvoere</w:t>
      </w:r>
      <w:r>
        <w:rPr>
          <w:rFonts w:eastAsia="Times New Roman" w:cstheme="minorHAnsi"/>
          <w:color w:val="000000"/>
          <w:highlight w:val="lightGray"/>
          <w:lang w:eastAsia="nl-NL"/>
        </w:rPr>
        <w:t>n.</w:t>
      </w:r>
    </w:p>
    <w:p w14:paraId="7525C403" w14:textId="185EC572" w:rsidR="00EE2176" w:rsidRDefault="00862C1A" w:rsidP="004B66DF">
      <w:r>
        <w:t xml:space="preserve">Ik ga op </w:t>
      </w:r>
      <w:r>
        <w:t>PC21</w:t>
      </w:r>
      <w:r>
        <w:t xml:space="preserve"> op internet een browser intypen</w:t>
      </w:r>
    </w:p>
    <w:p w14:paraId="44DD9EE6" w14:textId="77777777" w:rsidR="00EE2176" w:rsidRDefault="00EE2176" w:rsidP="004B66DF"/>
    <w:p w14:paraId="0525C87B" w14:textId="77777777" w:rsidR="00EE2176" w:rsidRDefault="00EE2176" w:rsidP="004B66DF"/>
    <w:p w14:paraId="1588D1E1" w14:textId="77777777" w:rsidR="00EE2176" w:rsidRDefault="00EE2176" w:rsidP="004B66DF">
      <w:pPr>
        <w:pStyle w:val="Kop2"/>
      </w:pPr>
      <w:r>
        <w:t>Verwacht resultaat</w:t>
      </w:r>
    </w:p>
    <w:p w14:paraId="3CE86B3F" w14:textId="77777777" w:rsidR="00EE2176" w:rsidRPr="00972C92" w:rsidRDefault="00EE21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>Beschrijf wat je verwacht dat het resultaat zou moeten zijn van jouw tes</w:t>
      </w:r>
      <w:r>
        <w:rPr>
          <w:rFonts w:eastAsia="Times New Roman" w:cstheme="minorHAnsi"/>
          <w:color w:val="000000"/>
          <w:highlight w:val="lightGray"/>
          <w:lang w:eastAsia="nl-NL"/>
        </w:rPr>
        <w:t>t.</w:t>
      </w:r>
    </w:p>
    <w:p w14:paraId="3B6726CE" w14:textId="6A50F3EC" w:rsidR="00EE2176" w:rsidRDefault="00862C1A" w:rsidP="004B66DF">
      <w:r>
        <w:t>Dat het niet werkt</w:t>
      </w:r>
    </w:p>
    <w:p w14:paraId="7F487B48" w14:textId="77777777" w:rsidR="00EE2176" w:rsidRDefault="00EE2176" w:rsidP="004B66DF"/>
    <w:p w14:paraId="1AAE802E" w14:textId="77777777" w:rsidR="00EE2176" w:rsidRDefault="00EE2176" w:rsidP="004B66DF"/>
    <w:p w14:paraId="3378247A" w14:textId="77777777" w:rsidR="00EE2176" w:rsidRDefault="00EE2176" w:rsidP="004B66DF">
      <w:pPr>
        <w:pStyle w:val="Kop2"/>
      </w:pPr>
      <w:r>
        <w:t>Werkelijk resultaat</w:t>
      </w:r>
    </w:p>
    <w:p w14:paraId="231C25E7" w14:textId="77777777" w:rsidR="00EE2176" w:rsidRPr="00972C92" w:rsidRDefault="00EE2176" w:rsidP="004B66DF">
      <w:pPr>
        <w:tabs>
          <w:tab w:val="left" w:pos="1985"/>
        </w:tabs>
        <w:rPr>
          <w:rFonts w:eastAsia="Times New Roman" w:cstheme="minorHAnsi"/>
          <w:color w:val="000000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Toon aan wat het resultaat is van jouw test. Plaats hier ook relevante screenshots. </w:t>
      </w:r>
    </w:p>
    <w:p w14:paraId="09E6D0A2" w14:textId="7E8CADB4" w:rsidR="00EE2176" w:rsidRDefault="00862C1A" w:rsidP="004B66DF">
      <w:r w:rsidRPr="00862C1A">
        <w:drawing>
          <wp:inline distT="0" distB="0" distL="0" distR="0" wp14:anchorId="75F0D297" wp14:editId="03773284">
            <wp:extent cx="3657600" cy="33241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880" cy="3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95CA" w14:textId="77777777" w:rsidR="00EE2176" w:rsidRDefault="00EE2176" w:rsidP="004B66DF"/>
    <w:p w14:paraId="54255666" w14:textId="77777777" w:rsidR="00EE2176" w:rsidRDefault="00EE2176" w:rsidP="004B66DF"/>
    <w:p w14:paraId="3770762D" w14:textId="77777777" w:rsidR="00EE2176" w:rsidRDefault="00EE2176" w:rsidP="004B66DF">
      <w:pPr>
        <w:pStyle w:val="Kop2"/>
      </w:pPr>
      <w:r>
        <w:t>Afwijkingen</w:t>
      </w:r>
    </w:p>
    <w:p w14:paraId="70725E22" w14:textId="77777777" w:rsidR="00EE2176" w:rsidRPr="00972C92" w:rsidRDefault="00EE2176" w:rsidP="004B66DF">
      <w:pPr>
        <w:pStyle w:val="Lijstalinea"/>
        <w:numPr>
          <w:ilvl w:val="0"/>
          <w:numId w:val="7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overeenkomt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met het verwachte resultaat, </w:t>
      </w:r>
      <w:r>
        <w:rPr>
          <w:rFonts w:eastAsia="Times New Roman" w:cstheme="minorHAnsi"/>
          <w:color w:val="000000"/>
          <w:highlight w:val="lightGray"/>
          <w:lang w:eastAsia="nl-NL"/>
        </w:rPr>
        <w:t xml:space="preserve">dan 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mag je dit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leeg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laten.</w:t>
      </w:r>
    </w:p>
    <w:p w14:paraId="65F1B4A1" w14:textId="0028E861" w:rsidR="00D40A76" w:rsidRPr="00BC7E79" w:rsidRDefault="00BC7E79" w:rsidP="004B66DF">
      <w:pPr>
        <w:pStyle w:val="Lijstalinea"/>
        <w:numPr>
          <w:ilvl w:val="0"/>
          <w:numId w:val="7"/>
        </w:numPr>
        <w:tabs>
          <w:tab w:val="left" w:pos="1985"/>
        </w:tabs>
        <w:rPr>
          <w:rFonts w:eastAsia="Times New Roman" w:cstheme="minorHAnsi"/>
          <w:color w:val="000000"/>
          <w:highlight w:val="lightGray"/>
          <w:lang w:eastAsia="nl-NL"/>
        </w:rPr>
      </w:pP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Als het werkelijke resultaat </w:t>
      </w:r>
      <w:r w:rsidRPr="00972C92">
        <w:rPr>
          <w:rFonts w:eastAsia="Times New Roman" w:cstheme="minorHAnsi"/>
          <w:i/>
          <w:iCs/>
          <w:color w:val="000000"/>
          <w:highlight w:val="lightGray"/>
          <w:lang w:eastAsia="nl-NL"/>
        </w:rPr>
        <w:t>afwijkt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van het verwachte resultaat</w:t>
      </w:r>
      <w:r>
        <w:rPr>
          <w:rFonts w:eastAsia="Times New Roman" w:cstheme="minorHAnsi"/>
          <w:color w:val="000000"/>
          <w:highlight w:val="lightGray"/>
          <w:lang w:eastAsia="nl-NL"/>
        </w:rPr>
        <w:t>,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beschrijf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dan </w:t>
      </w:r>
      <w:r w:rsidRPr="00944810">
        <w:rPr>
          <w:rFonts w:eastAsia="Times New Roman" w:cstheme="minorHAnsi"/>
          <w:i/>
          <w:iCs/>
          <w:color w:val="000000"/>
          <w:highlight w:val="lightGray"/>
          <w:lang w:eastAsia="nl-NL"/>
        </w:rPr>
        <w:t>zo gedetailleerd mogelijk</w:t>
      </w:r>
      <w:r w:rsidRPr="00972C92">
        <w:rPr>
          <w:rFonts w:eastAsia="Times New Roman" w:cstheme="minorHAnsi"/>
          <w:color w:val="000000"/>
          <w:highlight w:val="lightGray"/>
          <w:lang w:eastAsia="nl-NL"/>
        </w:rPr>
        <w:t xml:space="preserve"> wat hier de mogelijke oorzaken van kunnen zijn. Voer tevens kleine testen uit, zodat je kunt aangeven tot waar het technisch wel werkt. Gebruik ook hier alle relevante screenshots.</w:t>
      </w:r>
    </w:p>
    <w:sectPr w:rsidR="00D40A76" w:rsidRPr="00BC7E79" w:rsidSect="00AC48BB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A7FEC" w14:textId="77777777" w:rsidR="00B94DD0" w:rsidRDefault="00B94DD0" w:rsidP="00910A2E">
      <w:pPr>
        <w:spacing w:line="240" w:lineRule="auto"/>
      </w:pPr>
      <w:r>
        <w:separator/>
      </w:r>
    </w:p>
  </w:endnote>
  <w:endnote w:type="continuationSeparator" w:id="0">
    <w:p w14:paraId="4F01A1C7" w14:textId="77777777" w:rsidR="00B94DD0" w:rsidRDefault="00B94DD0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34D32" w14:textId="77777777" w:rsidR="00021549" w:rsidRDefault="0002154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7E7A0" w14:textId="77777777" w:rsidR="00021549" w:rsidRDefault="0002154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574CE" w14:textId="77777777" w:rsidR="00021549" w:rsidRDefault="00021549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0997D" w14:textId="1AFE80A9" w:rsidR="00393111" w:rsidRPr="0066596B" w:rsidRDefault="00393111" w:rsidP="004B66DF">
    <w:pPr>
      <w:pStyle w:val="Voettekst"/>
      <w:jc w:val="center"/>
    </w:pPr>
    <w:r>
      <w:rPr>
        <w:noProof/>
      </w:rPr>
      <w:drawing>
        <wp:inline distT="0" distB="0" distL="0" distR="0" wp14:anchorId="7BBC7B6B" wp14:editId="08D7B5D4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6596B">
      <w:tab/>
    </w:r>
    <w:r w:rsidR="00FD0247" w:rsidRPr="0066596B">
      <w:t xml:space="preserve">Bijlage </w:t>
    </w:r>
    <w:r w:rsidR="0089111F" w:rsidRPr="0066596B">
      <w:t>2</w:t>
    </w:r>
    <w:r w:rsidR="00FD0247" w:rsidRPr="0066596B">
      <w:t xml:space="preserve"> – Sjabloon Testrapport - </w:t>
    </w:r>
    <w:r w:rsidR="00EC32FA" w:rsidRPr="0066596B">
      <w:rPr>
        <w:rFonts w:cstheme="minorHAnsi"/>
      </w:rPr>
      <w:t>EX_IT20</w:t>
    </w:r>
    <w:r w:rsidR="00F253EB" w:rsidRPr="0066596B">
      <w:rPr>
        <w:rFonts w:cstheme="minorHAnsi"/>
      </w:rPr>
      <w:t>_</w:t>
    </w:r>
    <w:r w:rsidR="00EC32FA" w:rsidRPr="0066596B">
      <w:rPr>
        <w:rFonts w:cstheme="minorHAnsi"/>
      </w:rPr>
      <w:t>E</w:t>
    </w:r>
    <w:r w:rsidR="00CB549A" w:rsidRPr="0066596B">
      <w:rPr>
        <w:rFonts w:cstheme="minorHAnsi"/>
      </w:rPr>
      <w:t>P</w:t>
    </w:r>
    <w:r w:rsidR="00EC32FA" w:rsidRPr="0066596B">
      <w:rPr>
        <w:rFonts w:cstheme="minorHAnsi"/>
      </w:rPr>
      <w:t>5_B1-K2-W1_</w:t>
    </w:r>
    <w:r w:rsidR="00B92646">
      <w:rPr>
        <w:rFonts w:cstheme="minorHAnsi"/>
      </w:rPr>
      <w:t>2</w:t>
    </w:r>
    <w:r w:rsidR="001D46A1">
      <w:rPr>
        <w:rFonts w:cstheme="minorHAnsi"/>
      </w:rPr>
      <w:t>B</w:t>
    </w:r>
    <w:r w:rsidR="00021549">
      <w:rPr>
        <w:rFonts w:cstheme="minorHAnsi"/>
      </w:rPr>
      <w:t>1</w:t>
    </w:r>
    <w:r w:rsidRPr="0066596B">
      <w:tab/>
    </w:r>
    <w:r>
      <w:rPr>
        <w:szCs w:val="16"/>
      </w:rPr>
      <w:fldChar w:fldCharType="begin"/>
    </w:r>
    <w:r w:rsidRPr="003020B9">
      <w:rPr>
        <w:szCs w:val="16"/>
      </w:rPr>
      <w:instrText>PAGE</w:instrText>
    </w:r>
    <w:r>
      <w:rPr>
        <w:szCs w:val="16"/>
      </w:rPr>
      <w:fldChar w:fldCharType="separate"/>
    </w:r>
    <w:r w:rsidRPr="003020B9">
      <w:rPr>
        <w:szCs w:val="16"/>
      </w:rPr>
      <w:t>2</w:t>
    </w:r>
    <w:r>
      <w:rPr>
        <w:szCs w:val="16"/>
      </w:rPr>
      <w:fldChar w:fldCharType="end"/>
    </w:r>
    <w:r w:rsidRPr="0066596B">
      <w:rPr>
        <w:szCs w:val="16"/>
      </w:rPr>
      <w:t>/</w:t>
    </w:r>
    <w:r>
      <w:rPr>
        <w:szCs w:val="16"/>
      </w:rPr>
      <w:fldChar w:fldCharType="begin"/>
    </w:r>
    <w:r w:rsidRPr="003020B9">
      <w:rPr>
        <w:szCs w:val="16"/>
      </w:rPr>
      <w:instrText>NUMPAGES</w:instrText>
    </w:r>
    <w:r>
      <w:rPr>
        <w:szCs w:val="16"/>
      </w:rPr>
      <w:fldChar w:fldCharType="separate"/>
    </w:r>
    <w:r w:rsidRPr="003020B9"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C948" w14:textId="77777777" w:rsidR="00B94DD0" w:rsidRDefault="00B94DD0" w:rsidP="00910A2E">
      <w:pPr>
        <w:spacing w:line="240" w:lineRule="auto"/>
      </w:pPr>
      <w:r>
        <w:separator/>
      </w:r>
    </w:p>
  </w:footnote>
  <w:footnote w:type="continuationSeparator" w:id="0">
    <w:p w14:paraId="6B54E7F5" w14:textId="77777777" w:rsidR="00B94DD0" w:rsidRDefault="00B94DD0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8181C" w14:textId="77777777" w:rsidR="00021549" w:rsidRDefault="0002154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F5455" w14:textId="77777777" w:rsidR="00910A2E" w:rsidRDefault="00B94DD0">
    <w:pPr>
      <w:pStyle w:val="Koptekst"/>
    </w:pPr>
    <w:r>
      <w:rPr>
        <w:noProof/>
      </w:rPr>
      <w:pict w14:anchorId="53799E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D5491" w14:textId="77777777" w:rsidR="00021549" w:rsidRDefault="00021549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9B6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666D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3274E"/>
    <w:multiLevelType w:val="hybridMultilevel"/>
    <w:tmpl w:val="0CD6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0F52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9295A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5C1813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0C30F0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B2792D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3"/>
    <w:rsid w:val="000172B9"/>
    <w:rsid w:val="00021549"/>
    <w:rsid w:val="000263ED"/>
    <w:rsid w:val="00076B6D"/>
    <w:rsid w:val="00081C59"/>
    <w:rsid w:val="00095F6E"/>
    <w:rsid w:val="000B3B21"/>
    <w:rsid w:val="000C018E"/>
    <w:rsid w:val="000C7207"/>
    <w:rsid w:val="00114629"/>
    <w:rsid w:val="00127D96"/>
    <w:rsid w:val="00133316"/>
    <w:rsid w:val="0017583A"/>
    <w:rsid w:val="001763E3"/>
    <w:rsid w:val="00191846"/>
    <w:rsid w:val="001A5529"/>
    <w:rsid w:val="001D26A3"/>
    <w:rsid w:val="001D2FCC"/>
    <w:rsid w:val="001D46A1"/>
    <w:rsid w:val="001F5A9F"/>
    <w:rsid w:val="00202305"/>
    <w:rsid w:val="00222988"/>
    <w:rsid w:val="002334EC"/>
    <w:rsid w:val="00237180"/>
    <w:rsid w:val="002447F3"/>
    <w:rsid w:val="00252875"/>
    <w:rsid w:val="0026276D"/>
    <w:rsid w:val="00270821"/>
    <w:rsid w:val="002738AE"/>
    <w:rsid w:val="002757DB"/>
    <w:rsid w:val="002A213A"/>
    <w:rsid w:val="002A74C1"/>
    <w:rsid w:val="002F3923"/>
    <w:rsid w:val="002F504A"/>
    <w:rsid w:val="003020B9"/>
    <w:rsid w:val="00303838"/>
    <w:rsid w:val="0031255E"/>
    <w:rsid w:val="00347B48"/>
    <w:rsid w:val="00380CC3"/>
    <w:rsid w:val="00383605"/>
    <w:rsid w:val="00393111"/>
    <w:rsid w:val="003D0773"/>
    <w:rsid w:val="003F2FF7"/>
    <w:rsid w:val="00400D6B"/>
    <w:rsid w:val="00424AEA"/>
    <w:rsid w:val="00453FAC"/>
    <w:rsid w:val="00492449"/>
    <w:rsid w:val="004B66DF"/>
    <w:rsid w:val="004C157E"/>
    <w:rsid w:val="004C5B2D"/>
    <w:rsid w:val="004E0DA1"/>
    <w:rsid w:val="005130E7"/>
    <w:rsid w:val="00544045"/>
    <w:rsid w:val="00544E41"/>
    <w:rsid w:val="0055094E"/>
    <w:rsid w:val="00565A5A"/>
    <w:rsid w:val="00567AF6"/>
    <w:rsid w:val="00594DA0"/>
    <w:rsid w:val="005B56C5"/>
    <w:rsid w:val="005D20C0"/>
    <w:rsid w:val="005F0D9B"/>
    <w:rsid w:val="006069E2"/>
    <w:rsid w:val="006131CF"/>
    <w:rsid w:val="0064592D"/>
    <w:rsid w:val="0066596B"/>
    <w:rsid w:val="0068714B"/>
    <w:rsid w:val="0069446E"/>
    <w:rsid w:val="006B5218"/>
    <w:rsid w:val="006B6400"/>
    <w:rsid w:val="006C70B1"/>
    <w:rsid w:val="006E1649"/>
    <w:rsid w:val="00790E8F"/>
    <w:rsid w:val="007E4BCF"/>
    <w:rsid w:val="007F3090"/>
    <w:rsid w:val="007F6868"/>
    <w:rsid w:val="008004E3"/>
    <w:rsid w:val="0082745D"/>
    <w:rsid w:val="00837330"/>
    <w:rsid w:val="00854C7A"/>
    <w:rsid w:val="00862C1A"/>
    <w:rsid w:val="00880B0E"/>
    <w:rsid w:val="00881F6F"/>
    <w:rsid w:val="0089111F"/>
    <w:rsid w:val="008C6789"/>
    <w:rsid w:val="008E0EE0"/>
    <w:rsid w:val="008E7EC5"/>
    <w:rsid w:val="00910A2E"/>
    <w:rsid w:val="00931C11"/>
    <w:rsid w:val="009423AA"/>
    <w:rsid w:val="00944810"/>
    <w:rsid w:val="0099471C"/>
    <w:rsid w:val="00996768"/>
    <w:rsid w:val="009977B2"/>
    <w:rsid w:val="009C3D7E"/>
    <w:rsid w:val="009D6A76"/>
    <w:rsid w:val="00A03DC3"/>
    <w:rsid w:val="00A10C66"/>
    <w:rsid w:val="00A266FE"/>
    <w:rsid w:val="00A63D45"/>
    <w:rsid w:val="00A856EA"/>
    <w:rsid w:val="00A92A53"/>
    <w:rsid w:val="00AA3AF9"/>
    <w:rsid w:val="00AC26B6"/>
    <w:rsid w:val="00AC48BB"/>
    <w:rsid w:val="00AD4E36"/>
    <w:rsid w:val="00AE7F57"/>
    <w:rsid w:val="00AF40DB"/>
    <w:rsid w:val="00B13774"/>
    <w:rsid w:val="00B16306"/>
    <w:rsid w:val="00B92646"/>
    <w:rsid w:val="00B9493B"/>
    <w:rsid w:val="00B94DD0"/>
    <w:rsid w:val="00BA173F"/>
    <w:rsid w:val="00BB5D61"/>
    <w:rsid w:val="00BC7E79"/>
    <w:rsid w:val="00BD7D94"/>
    <w:rsid w:val="00BE16DC"/>
    <w:rsid w:val="00BE4CE2"/>
    <w:rsid w:val="00BE52E5"/>
    <w:rsid w:val="00C02B53"/>
    <w:rsid w:val="00C111A0"/>
    <w:rsid w:val="00C316A3"/>
    <w:rsid w:val="00C31FBF"/>
    <w:rsid w:val="00C84117"/>
    <w:rsid w:val="00C93A88"/>
    <w:rsid w:val="00CB045F"/>
    <w:rsid w:val="00CB3D2A"/>
    <w:rsid w:val="00CB549A"/>
    <w:rsid w:val="00CC0080"/>
    <w:rsid w:val="00CE1BE8"/>
    <w:rsid w:val="00CF0278"/>
    <w:rsid w:val="00CF7E40"/>
    <w:rsid w:val="00D26CD4"/>
    <w:rsid w:val="00D40A76"/>
    <w:rsid w:val="00D46F78"/>
    <w:rsid w:val="00D71C1F"/>
    <w:rsid w:val="00DE2922"/>
    <w:rsid w:val="00DF3DD7"/>
    <w:rsid w:val="00E07D2E"/>
    <w:rsid w:val="00E20EB2"/>
    <w:rsid w:val="00E24C05"/>
    <w:rsid w:val="00E33BFA"/>
    <w:rsid w:val="00E3629E"/>
    <w:rsid w:val="00E44022"/>
    <w:rsid w:val="00E549BE"/>
    <w:rsid w:val="00E63944"/>
    <w:rsid w:val="00E66572"/>
    <w:rsid w:val="00E715B5"/>
    <w:rsid w:val="00EA5EDA"/>
    <w:rsid w:val="00EC32FA"/>
    <w:rsid w:val="00EC4011"/>
    <w:rsid w:val="00EE2176"/>
    <w:rsid w:val="00F21B9C"/>
    <w:rsid w:val="00F253EB"/>
    <w:rsid w:val="00F314EA"/>
    <w:rsid w:val="00F3398C"/>
    <w:rsid w:val="00F43BFF"/>
    <w:rsid w:val="00F566AC"/>
    <w:rsid w:val="00F86F0C"/>
    <w:rsid w:val="00FA468C"/>
    <w:rsid w:val="00F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0991F1"/>
  <w15:chartTrackingRefBased/>
  <w15:docId w15:val="{D1495375-B3D2-4978-A33A-7B6EF132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F253EB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132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2.xml><?xml version="1.0" encoding="utf-8"?>
<ds:datastoreItem xmlns:ds="http://schemas.openxmlformats.org/officeDocument/2006/customXml" ds:itemID="{2DE0877E-B05C-48F4-9B84-61DC1EAC2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8F92D-870B-44C3-9602-EEA0EBEF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voorblad).dotx</Template>
  <TotalTime>256</TotalTime>
  <Pages>8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Hoek</dc:creator>
  <cp:keywords/>
  <dc:description/>
  <cp:lastModifiedBy>Student</cp:lastModifiedBy>
  <cp:revision>57</cp:revision>
  <dcterms:created xsi:type="dcterms:W3CDTF">2022-01-20T13:55:00Z</dcterms:created>
  <dcterms:modified xsi:type="dcterms:W3CDTF">2025-06-03T08:42:00Z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9389400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