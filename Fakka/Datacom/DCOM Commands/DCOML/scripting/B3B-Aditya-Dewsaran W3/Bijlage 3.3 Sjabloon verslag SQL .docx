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FFCF9" w14:textId="3B9D1FB6" w:rsidR="00BE52E5" w:rsidRDefault="00BE52E5" w:rsidP="00BE52E5">
      <w:pPr>
        <w:jc w:val="center"/>
        <w:rPr>
          <w:sz w:val="48"/>
          <w:szCs w:val="48"/>
        </w:rPr>
      </w:pPr>
      <w:r w:rsidRPr="00EA2A08">
        <w:rPr>
          <w:sz w:val="48"/>
          <w:szCs w:val="48"/>
        </w:rPr>
        <w:t xml:space="preserve">Bijlage </w:t>
      </w:r>
      <w:r w:rsidR="00A51288">
        <w:rPr>
          <w:sz w:val="48"/>
          <w:szCs w:val="48"/>
        </w:rPr>
        <w:t>3.</w:t>
      </w:r>
      <w:r w:rsidR="00462582">
        <w:rPr>
          <w:sz w:val="48"/>
          <w:szCs w:val="48"/>
        </w:rPr>
        <w:t>3</w:t>
      </w:r>
      <w:r w:rsidRPr="00EA2A08">
        <w:rPr>
          <w:sz w:val="48"/>
          <w:szCs w:val="48"/>
        </w:rPr>
        <w:t xml:space="preserve"> </w:t>
      </w:r>
      <w:r w:rsidR="005636AA">
        <w:rPr>
          <w:sz w:val="48"/>
          <w:szCs w:val="48"/>
        </w:rPr>
        <w:t>S</w:t>
      </w:r>
      <w:r w:rsidR="00A51288">
        <w:rPr>
          <w:sz w:val="48"/>
          <w:szCs w:val="48"/>
        </w:rPr>
        <w:t>jabloon verslag</w:t>
      </w:r>
      <w:r w:rsidR="005636AA">
        <w:rPr>
          <w:sz w:val="48"/>
          <w:szCs w:val="48"/>
        </w:rPr>
        <w:t xml:space="preserve"> SQL</w:t>
      </w:r>
    </w:p>
    <w:p w14:paraId="451C553D" w14:textId="77777777" w:rsidR="0017583A" w:rsidRDefault="0017583A" w:rsidP="00910A2E"/>
    <w:p w14:paraId="6AFED64E" w14:textId="77777777" w:rsidR="00565A5A" w:rsidRDefault="00565A5A" w:rsidP="00910A2E"/>
    <w:p w14:paraId="4D7063AC" w14:textId="77777777" w:rsidR="00565A5A" w:rsidRDefault="00565A5A" w:rsidP="00910A2E"/>
    <w:p w14:paraId="6BACA8B4" w14:textId="77777777" w:rsidR="00565A5A" w:rsidRDefault="00565A5A" w:rsidP="00910A2E"/>
    <w:p w14:paraId="59D0FED2" w14:textId="77777777" w:rsidR="00565A5A" w:rsidRDefault="00565A5A" w:rsidP="00910A2E"/>
    <w:p w14:paraId="40AA9411" w14:textId="77777777" w:rsidR="00ED0368" w:rsidRDefault="00ED0368" w:rsidP="00910A2E"/>
    <w:p w14:paraId="41CC9AD3" w14:textId="77777777" w:rsidR="00565A5A" w:rsidRDefault="00565A5A" w:rsidP="00910A2E"/>
    <w:p w14:paraId="615C7701" w14:textId="77777777" w:rsidR="00565A5A" w:rsidRDefault="00565A5A" w:rsidP="00910A2E"/>
    <w:p w14:paraId="334E3FD9" w14:textId="77777777" w:rsidR="00565A5A" w:rsidRDefault="00565A5A" w:rsidP="00910A2E"/>
    <w:p w14:paraId="5BF4438B" w14:textId="77777777" w:rsidR="00565A5A" w:rsidRDefault="00565A5A" w:rsidP="00910A2E"/>
    <w:p w14:paraId="44D011EC" w14:textId="77777777" w:rsidR="00565A5A" w:rsidRDefault="00565A5A" w:rsidP="00910A2E"/>
    <w:p w14:paraId="7D4C702F" w14:textId="77777777" w:rsidR="00565A5A" w:rsidRDefault="00565A5A" w:rsidP="00910A2E"/>
    <w:p w14:paraId="7878B907" w14:textId="77777777" w:rsidR="00565A5A" w:rsidRDefault="00565A5A" w:rsidP="00910A2E"/>
    <w:p w14:paraId="4A5F286B" w14:textId="77777777" w:rsidR="00565A5A" w:rsidRDefault="00565A5A" w:rsidP="00910A2E"/>
    <w:p w14:paraId="3F9E79D9" w14:textId="77777777" w:rsidR="00565A5A" w:rsidRDefault="00565A5A" w:rsidP="00910A2E"/>
    <w:p w14:paraId="3DB53FAA" w14:textId="77777777" w:rsidR="00565A5A" w:rsidRDefault="00565A5A" w:rsidP="00910A2E"/>
    <w:p w14:paraId="6D5841AF" w14:textId="77777777" w:rsidR="00565A5A" w:rsidRDefault="00565A5A" w:rsidP="00910A2E"/>
    <w:p w14:paraId="6DDCCA1C" w14:textId="77777777" w:rsidR="00565A5A" w:rsidRDefault="00565A5A" w:rsidP="00910A2E"/>
    <w:p w14:paraId="4A4297F8" w14:textId="77777777" w:rsidR="00565A5A" w:rsidRDefault="00565A5A" w:rsidP="00910A2E"/>
    <w:p w14:paraId="77CCF269" w14:textId="77777777" w:rsidR="00565A5A" w:rsidRDefault="00565A5A" w:rsidP="00910A2E"/>
    <w:p w14:paraId="0C7CA6E0" w14:textId="77777777" w:rsidR="00565A5A" w:rsidRDefault="00565A5A" w:rsidP="00910A2E"/>
    <w:p w14:paraId="251A9540" w14:textId="77777777" w:rsidR="00565A5A" w:rsidRDefault="00565A5A" w:rsidP="00910A2E"/>
    <w:p w14:paraId="07DC82BC" w14:textId="77777777" w:rsidR="00565A5A" w:rsidRDefault="00565A5A" w:rsidP="00910A2E"/>
    <w:p w14:paraId="3190088A" w14:textId="77777777" w:rsidR="00565A5A" w:rsidRDefault="00565A5A" w:rsidP="00910A2E"/>
    <w:p w14:paraId="7DA47058" w14:textId="77777777" w:rsidR="00565A5A" w:rsidRDefault="00565A5A" w:rsidP="00910A2E"/>
    <w:p w14:paraId="2876D47C" w14:textId="77777777" w:rsidR="00565A5A" w:rsidRDefault="00565A5A" w:rsidP="00910A2E"/>
    <w:p w14:paraId="71C25DE7" w14:textId="77777777" w:rsidR="00565A5A" w:rsidRDefault="00565A5A" w:rsidP="00910A2E"/>
    <w:p w14:paraId="48996459" w14:textId="77777777" w:rsidR="00565A5A" w:rsidRDefault="00565A5A" w:rsidP="00910A2E"/>
    <w:p w14:paraId="3FAB86DE" w14:textId="77777777" w:rsidR="00565A5A" w:rsidRDefault="00565A5A" w:rsidP="00910A2E"/>
    <w:p w14:paraId="3261D900" w14:textId="77777777" w:rsidR="00565A5A" w:rsidRDefault="00565A5A" w:rsidP="00910A2E"/>
    <w:p w14:paraId="6ECEB37B" w14:textId="77777777" w:rsidR="00565A5A" w:rsidRDefault="00565A5A" w:rsidP="00910A2E"/>
    <w:p w14:paraId="0AC877C3" w14:textId="77777777" w:rsidR="00565A5A" w:rsidRDefault="00565A5A" w:rsidP="00910A2E">
      <w:pPr>
        <w:sectPr w:rsidR="00565A5A" w:rsidSect="00594DA0">
          <w:headerReference w:type="default" r:id="rId12"/>
          <w:pgSz w:w="11906" w:h="16838"/>
          <w:pgMar w:top="1418" w:right="1418" w:bottom="1418" w:left="1418" w:header="709" w:footer="709" w:gutter="0"/>
          <w:cols w:space="708"/>
          <w:vAlign w:val="bottom"/>
          <w:docGrid w:linePitch="360"/>
        </w:sectPr>
      </w:pPr>
    </w:p>
    <w:tbl>
      <w:tblPr>
        <w:tblStyle w:val="SPLVeldnamendonkerpaars-1ekolomentotaalrijgroen"/>
        <w:tblW w:w="0" w:type="auto"/>
        <w:tblLook w:val="04A0" w:firstRow="1" w:lastRow="0" w:firstColumn="1" w:lastColumn="0" w:noHBand="0" w:noVBand="1"/>
      </w:tblPr>
      <w:tblGrid>
        <w:gridCol w:w="911"/>
        <w:gridCol w:w="8377"/>
      </w:tblGrid>
      <w:tr w:rsidR="00D00C9C" w14:paraId="31739217" w14:textId="77777777" w:rsidTr="009D4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79BA813" w14:textId="05537876" w:rsidR="00D00C9C" w:rsidRDefault="003C43C7" w:rsidP="007703FC">
            <w:r>
              <w:lastRenderedPageBreak/>
              <w:t xml:space="preserve">Onderwerp </w:t>
            </w:r>
          </w:p>
        </w:tc>
        <w:tc>
          <w:tcPr>
            <w:tcW w:w="7082" w:type="dxa"/>
          </w:tcPr>
          <w:p w14:paraId="698BC0E2" w14:textId="443416C9" w:rsidR="00D00C9C" w:rsidRDefault="003C43C7" w:rsidP="007703FC">
            <w:pPr>
              <w:cnfStyle w:val="100000000000" w:firstRow="1" w:lastRow="0" w:firstColumn="0" w:lastColumn="0" w:oddVBand="0" w:evenVBand="0" w:oddHBand="0" w:evenHBand="0" w:firstRowFirstColumn="0" w:firstRowLastColumn="0" w:lastRowFirstColumn="0" w:lastRowLastColumn="0"/>
            </w:pPr>
            <w:r>
              <w:t>Screenshot</w:t>
            </w:r>
            <w:r w:rsidR="00C77824">
              <w:t>(s)</w:t>
            </w:r>
          </w:p>
        </w:tc>
      </w:tr>
      <w:tr w:rsidR="00D00C9C" w14:paraId="29CF3213" w14:textId="77777777" w:rsidTr="009D4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9B85D17" w14:textId="6EB39E52" w:rsidR="00D00C9C" w:rsidRDefault="00AF55EF" w:rsidP="007703FC">
            <w:r>
              <w:t>Rechten</w:t>
            </w:r>
          </w:p>
        </w:tc>
        <w:tc>
          <w:tcPr>
            <w:tcW w:w="7082" w:type="dxa"/>
          </w:tcPr>
          <w:p w14:paraId="6537DB3F" w14:textId="79629F04" w:rsidR="00D00C9C" w:rsidRPr="006F0381" w:rsidRDefault="001900E9" w:rsidP="007703FC">
            <w:pPr>
              <w:cnfStyle w:val="000000100000" w:firstRow="0" w:lastRow="0" w:firstColumn="0" w:lastColumn="0" w:oddVBand="0" w:evenVBand="0" w:oddHBand="1" w:evenHBand="0" w:firstRowFirstColumn="0" w:firstRowLastColumn="0" w:lastRowFirstColumn="0" w:lastRowLastColumn="0"/>
              <w:rPr>
                <w:i/>
                <w:iCs/>
              </w:rPr>
            </w:pPr>
            <w:r w:rsidRPr="006F0381">
              <w:rPr>
                <w:i/>
                <w:iCs/>
              </w:rPr>
              <w:t xml:space="preserve">Plaats je screenshot(s) hier. Je mag meerdere screenshots plaatsen maar dit is niet verplicht. </w:t>
            </w:r>
            <w:r w:rsidR="006F0381" w:rsidRPr="006F0381">
              <w:rPr>
                <w:i/>
                <w:iCs/>
              </w:rPr>
              <w:t xml:space="preserve">Zorg ervoor dat screenshots leesbaar zijn. Bestaat het onderwerp uit meerdere stappen? Maak van iedere stap een screenshot. </w:t>
            </w:r>
          </w:p>
          <w:p w14:paraId="5C37A132" w14:textId="3D65A7C6" w:rsidR="00E5750A" w:rsidRDefault="00326370" w:rsidP="007703FC">
            <w:pPr>
              <w:cnfStyle w:val="000000100000" w:firstRow="0" w:lastRow="0" w:firstColumn="0" w:lastColumn="0" w:oddVBand="0" w:evenVBand="0" w:oddHBand="1" w:evenHBand="0" w:firstRowFirstColumn="0" w:firstRowLastColumn="0" w:lastRowFirstColumn="0" w:lastRowLastColumn="0"/>
            </w:pPr>
            <w:r>
              <w:rPr>
                <w:noProof/>
                <w:lang w:eastAsia="nl-NL"/>
              </w:rPr>
              <w:drawing>
                <wp:inline distT="0" distB="0" distL="0" distR="0" wp14:anchorId="7FE21E7C" wp14:editId="20B866CC">
                  <wp:extent cx="5020782" cy="1030643"/>
                  <wp:effectExtent l="0" t="0" r="889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8157" cy="1030104"/>
                          </a:xfrm>
                          <a:prstGeom prst="rect">
                            <a:avLst/>
                          </a:prstGeom>
                          <a:noFill/>
                        </pic:spPr>
                      </pic:pic>
                    </a:graphicData>
                  </a:graphic>
                </wp:inline>
              </w:drawing>
            </w:r>
          </w:p>
          <w:p w14:paraId="13A30425" w14:textId="77777777" w:rsidR="00E5750A" w:rsidRDefault="00E5750A" w:rsidP="007703FC">
            <w:pPr>
              <w:cnfStyle w:val="000000100000" w:firstRow="0" w:lastRow="0" w:firstColumn="0" w:lastColumn="0" w:oddVBand="0" w:evenVBand="0" w:oddHBand="1" w:evenHBand="0" w:firstRowFirstColumn="0" w:firstRowLastColumn="0" w:lastRowFirstColumn="0" w:lastRowLastColumn="0"/>
            </w:pPr>
          </w:p>
          <w:p w14:paraId="67444F8D" w14:textId="46B38F6E" w:rsidR="00E5750A" w:rsidRDefault="00E5750A" w:rsidP="007703FC">
            <w:pPr>
              <w:cnfStyle w:val="000000100000" w:firstRow="0" w:lastRow="0" w:firstColumn="0" w:lastColumn="0" w:oddVBand="0" w:evenVBand="0" w:oddHBand="1" w:evenHBand="0" w:firstRowFirstColumn="0" w:firstRowLastColumn="0" w:lastRowFirstColumn="0" w:lastRowLastColumn="0"/>
            </w:pPr>
          </w:p>
          <w:p w14:paraId="7622A788" w14:textId="6E8EAF62" w:rsidR="00E5750A" w:rsidRDefault="00E5750A" w:rsidP="007703FC">
            <w:pPr>
              <w:cnfStyle w:val="000000100000" w:firstRow="0" w:lastRow="0" w:firstColumn="0" w:lastColumn="0" w:oddVBand="0" w:evenVBand="0" w:oddHBand="1" w:evenHBand="0" w:firstRowFirstColumn="0" w:firstRowLastColumn="0" w:lastRowFirstColumn="0" w:lastRowLastColumn="0"/>
            </w:pPr>
          </w:p>
          <w:p w14:paraId="5A6F8B50" w14:textId="77777777" w:rsidR="00E5750A" w:rsidRDefault="00E5750A" w:rsidP="007703FC">
            <w:pPr>
              <w:cnfStyle w:val="000000100000" w:firstRow="0" w:lastRow="0" w:firstColumn="0" w:lastColumn="0" w:oddVBand="0" w:evenVBand="0" w:oddHBand="1" w:evenHBand="0" w:firstRowFirstColumn="0" w:firstRowLastColumn="0" w:lastRowFirstColumn="0" w:lastRowLastColumn="0"/>
            </w:pPr>
          </w:p>
          <w:p w14:paraId="36934968" w14:textId="71925250" w:rsidR="00E5750A" w:rsidRDefault="00326370" w:rsidP="007703FC">
            <w:pPr>
              <w:cnfStyle w:val="000000100000" w:firstRow="0" w:lastRow="0" w:firstColumn="0" w:lastColumn="0" w:oddVBand="0" w:evenVBand="0" w:oddHBand="1" w:evenHBand="0" w:firstRowFirstColumn="0" w:firstRowLastColumn="0" w:lastRowFirstColumn="0" w:lastRowLastColumn="0"/>
            </w:pPr>
            <w:r>
              <w:rPr>
                <w:i/>
                <w:iCs/>
                <w:noProof/>
                <w:lang w:eastAsia="nl-NL"/>
              </w:rPr>
              <w:drawing>
                <wp:inline distT="0" distB="0" distL="0" distR="0" wp14:anchorId="156CC1B9" wp14:editId="08509706">
                  <wp:extent cx="7625301" cy="508884"/>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5196" cy="508877"/>
                          </a:xfrm>
                          <a:prstGeom prst="rect">
                            <a:avLst/>
                          </a:prstGeom>
                          <a:noFill/>
                        </pic:spPr>
                      </pic:pic>
                    </a:graphicData>
                  </a:graphic>
                </wp:inline>
              </w:drawing>
            </w:r>
          </w:p>
          <w:p w14:paraId="70D801EF" w14:textId="056064D5" w:rsidR="00E5750A" w:rsidRDefault="00E5750A" w:rsidP="007703FC">
            <w:pPr>
              <w:cnfStyle w:val="000000100000" w:firstRow="0" w:lastRow="0" w:firstColumn="0" w:lastColumn="0" w:oddVBand="0" w:evenVBand="0" w:oddHBand="1" w:evenHBand="0" w:firstRowFirstColumn="0" w:firstRowLastColumn="0" w:lastRowFirstColumn="0" w:lastRowLastColumn="0"/>
            </w:pPr>
          </w:p>
        </w:tc>
      </w:tr>
      <w:tr w:rsidR="009D465E" w14:paraId="6752EE93" w14:textId="77777777" w:rsidTr="009919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0EE458E" w14:textId="77777777" w:rsidR="009D465E" w:rsidRDefault="009D465E" w:rsidP="007703FC">
            <w:r>
              <w:t>Opmerking:</w:t>
            </w:r>
          </w:p>
          <w:p w14:paraId="1ABE369D" w14:textId="502CCF93" w:rsidR="009D465E" w:rsidRPr="00B87240" w:rsidRDefault="00E5750A" w:rsidP="007703FC">
            <w:pPr>
              <w:rPr>
                <w:i/>
                <w:iCs/>
              </w:rPr>
            </w:pPr>
            <w:r w:rsidRPr="00B87240">
              <w:rPr>
                <w:i/>
                <w:iCs/>
              </w:rPr>
              <w:t xml:space="preserve">Noteer hier </w:t>
            </w:r>
            <w:r w:rsidR="000B611D">
              <w:rPr>
                <w:i/>
                <w:iCs/>
              </w:rPr>
              <w:t>eventuele problemen of onderbouwing</w:t>
            </w:r>
            <w:r w:rsidR="001D2B1F">
              <w:rPr>
                <w:i/>
                <w:iCs/>
              </w:rPr>
              <w:t xml:space="preserve"> die je nog hebt </w:t>
            </w:r>
            <w:r w:rsidR="000B611D">
              <w:rPr>
                <w:i/>
                <w:iCs/>
              </w:rPr>
              <w:t xml:space="preserve">maar </w:t>
            </w:r>
            <w:r w:rsidR="00D35436">
              <w:rPr>
                <w:i/>
                <w:iCs/>
              </w:rPr>
              <w:t xml:space="preserve">die </w:t>
            </w:r>
            <w:r w:rsidR="000B611D">
              <w:rPr>
                <w:i/>
                <w:iCs/>
              </w:rPr>
              <w:t>ni</w:t>
            </w:r>
            <w:r w:rsidR="00D35436">
              <w:rPr>
                <w:i/>
                <w:iCs/>
              </w:rPr>
              <w:t>e</w:t>
            </w:r>
            <w:r w:rsidR="000B611D">
              <w:rPr>
                <w:i/>
                <w:iCs/>
              </w:rPr>
              <w:t>t duidelijk word</w:t>
            </w:r>
            <w:r w:rsidR="00D35436">
              <w:rPr>
                <w:i/>
                <w:iCs/>
              </w:rPr>
              <w:t>en</w:t>
            </w:r>
            <w:r w:rsidR="000B611D">
              <w:rPr>
                <w:i/>
                <w:iCs/>
              </w:rPr>
              <w:t xml:space="preserve"> uit de screenshot</w:t>
            </w:r>
            <w:r w:rsidR="00D35436">
              <w:rPr>
                <w:i/>
                <w:iCs/>
              </w:rPr>
              <w:t>(s)</w:t>
            </w:r>
            <w:r w:rsidR="000B611D">
              <w:rPr>
                <w:i/>
                <w:iCs/>
              </w:rPr>
              <w:t xml:space="preserve"> </w:t>
            </w:r>
            <w:r w:rsidR="001D2B1F">
              <w:rPr>
                <w:i/>
                <w:iCs/>
              </w:rPr>
              <w:t>(</w:t>
            </w:r>
            <w:r w:rsidR="000B611D">
              <w:rPr>
                <w:i/>
                <w:iCs/>
              </w:rPr>
              <w:t xml:space="preserve">het is </w:t>
            </w:r>
            <w:r w:rsidR="001D2B1F">
              <w:rPr>
                <w:i/>
                <w:iCs/>
              </w:rPr>
              <w:t>niet verplicht</w:t>
            </w:r>
            <w:r w:rsidR="000B611D">
              <w:rPr>
                <w:i/>
                <w:iCs/>
              </w:rPr>
              <w:t xml:space="preserve"> dit in te vullen</w:t>
            </w:r>
            <w:r w:rsidR="001D2B1F">
              <w:rPr>
                <w:i/>
                <w:iCs/>
              </w:rPr>
              <w:t>)</w:t>
            </w:r>
            <w:r w:rsidR="000B611D">
              <w:rPr>
                <w:i/>
                <w:iCs/>
              </w:rPr>
              <w:t>.</w:t>
            </w:r>
          </w:p>
          <w:p w14:paraId="5B911156" w14:textId="7FEF4F32" w:rsidR="009D465E" w:rsidRDefault="009D465E" w:rsidP="007703FC"/>
        </w:tc>
      </w:tr>
    </w:tbl>
    <w:p w14:paraId="398E4B93" w14:textId="77777777" w:rsidR="007703FC" w:rsidRDefault="007703FC" w:rsidP="007703FC"/>
    <w:p w14:paraId="0D238C20" w14:textId="77777777" w:rsidR="00B87240" w:rsidRDefault="00B87240" w:rsidP="007703FC"/>
    <w:tbl>
      <w:tblPr>
        <w:tblStyle w:val="SPLVeldnamendonkerpaars-1ekolomentotaalrijgroen"/>
        <w:tblW w:w="0" w:type="auto"/>
        <w:tblLook w:val="04A0" w:firstRow="1" w:lastRow="0" w:firstColumn="1" w:lastColumn="0" w:noHBand="0" w:noVBand="1"/>
      </w:tblPr>
      <w:tblGrid>
        <w:gridCol w:w="1980"/>
        <w:gridCol w:w="7082"/>
      </w:tblGrid>
      <w:tr w:rsidR="00B87240" w14:paraId="7378A344" w14:textId="77777777" w:rsidTr="00DC3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DA56C17" w14:textId="77777777" w:rsidR="00B87240" w:rsidRDefault="00B87240" w:rsidP="00DC323E">
            <w:r>
              <w:t xml:space="preserve">Onderwerp </w:t>
            </w:r>
          </w:p>
        </w:tc>
        <w:tc>
          <w:tcPr>
            <w:tcW w:w="7082" w:type="dxa"/>
          </w:tcPr>
          <w:p w14:paraId="0E307156" w14:textId="5A1C4290" w:rsidR="00B87240" w:rsidRDefault="00B87240" w:rsidP="00DC323E">
            <w:pPr>
              <w:cnfStyle w:val="100000000000" w:firstRow="1" w:lastRow="0" w:firstColumn="0" w:lastColumn="0" w:oddVBand="0" w:evenVBand="0" w:oddHBand="0" w:evenHBand="0" w:firstRowFirstColumn="0" w:firstRowLastColumn="0" w:lastRowFirstColumn="0" w:lastRowLastColumn="0"/>
            </w:pPr>
            <w:r>
              <w:t>Screenshot</w:t>
            </w:r>
            <w:r w:rsidR="00C77824">
              <w:t>(s)</w:t>
            </w:r>
          </w:p>
        </w:tc>
      </w:tr>
      <w:tr w:rsidR="00B87240" w14:paraId="296F223A"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1C5C4A" w14:textId="0B60151C" w:rsidR="00B87240" w:rsidRDefault="00373E72" w:rsidP="00DC323E">
            <w:r>
              <w:t>SQL Query 1</w:t>
            </w:r>
          </w:p>
        </w:tc>
        <w:tc>
          <w:tcPr>
            <w:tcW w:w="7082" w:type="dxa"/>
          </w:tcPr>
          <w:p w14:paraId="3295CB18" w14:textId="77777777" w:rsidR="006F0381" w:rsidRPr="006F0381" w:rsidRDefault="006F0381" w:rsidP="006F0381">
            <w:pPr>
              <w:cnfStyle w:val="000000100000" w:firstRow="0" w:lastRow="0" w:firstColumn="0" w:lastColumn="0" w:oddVBand="0" w:evenVBand="0" w:oddHBand="1" w:evenHBand="0" w:firstRowFirstColumn="0" w:firstRowLastColumn="0" w:lastRowFirstColumn="0" w:lastRowLastColumn="0"/>
              <w:rPr>
                <w:i/>
                <w:iCs/>
              </w:rPr>
            </w:pPr>
            <w:r w:rsidRPr="006F0381">
              <w:rPr>
                <w:i/>
                <w:iCs/>
              </w:rPr>
              <w:t xml:space="preserve">Plaats je screenshot(s) hier. Je mag meerdere screenshots plaatsen maar dit is niet verplicht. Zorg ervoor dat screenshots leesbaar zijn. Bestaat het onderwerp uit meerdere stappen? Maak van iedere stap een screenshot. </w:t>
            </w:r>
          </w:p>
          <w:p w14:paraId="17377ECE" w14:textId="1A5750D4"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4708547D" w14:textId="451C7786" w:rsidR="00B87240" w:rsidRDefault="00326370" w:rsidP="00DC323E">
            <w:pPr>
              <w:cnfStyle w:val="000000100000" w:firstRow="0" w:lastRow="0" w:firstColumn="0" w:lastColumn="0" w:oddVBand="0" w:evenVBand="0" w:oddHBand="1" w:evenHBand="0" w:firstRowFirstColumn="0" w:firstRowLastColumn="0" w:lastRowFirstColumn="0" w:lastRowLastColumn="0"/>
            </w:pPr>
            <w:r>
              <w:rPr>
                <w:noProof/>
                <w:lang w:eastAsia="nl-NL"/>
              </w:rPr>
              <w:drawing>
                <wp:inline distT="0" distB="0" distL="0" distR="0" wp14:anchorId="702228FE" wp14:editId="698B85E4">
                  <wp:extent cx="3343910" cy="257175"/>
                  <wp:effectExtent l="0" t="0" r="889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3910" cy="257175"/>
                          </a:xfrm>
                          <a:prstGeom prst="rect">
                            <a:avLst/>
                          </a:prstGeom>
                          <a:noFill/>
                        </pic:spPr>
                      </pic:pic>
                    </a:graphicData>
                  </a:graphic>
                </wp:inline>
              </w:drawing>
            </w:r>
          </w:p>
          <w:p w14:paraId="259E2D55" w14:textId="42776ED5"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403DDB43"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20117AD3"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2E1C0720"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044A175E"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tc>
      </w:tr>
      <w:tr w:rsidR="00373E72" w14:paraId="21CFA55D" w14:textId="77777777" w:rsidTr="00DC32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F57EAEF" w14:textId="3F40E105" w:rsidR="00373E72" w:rsidRDefault="00373E72" w:rsidP="00DC323E">
            <w:r>
              <w:t>Resultaat Query 1</w:t>
            </w:r>
          </w:p>
        </w:tc>
        <w:tc>
          <w:tcPr>
            <w:tcW w:w="7082" w:type="dxa"/>
          </w:tcPr>
          <w:p w14:paraId="1A02ED49" w14:textId="77777777" w:rsidR="006F0381" w:rsidRDefault="006F0381" w:rsidP="006F0381">
            <w:pPr>
              <w:cnfStyle w:val="000000010000" w:firstRow="0" w:lastRow="0" w:firstColumn="0" w:lastColumn="0" w:oddVBand="0" w:evenVBand="0" w:oddHBand="0" w:evenHBand="1" w:firstRowFirstColumn="0" w:firstRowLastColumn="0" w:lastRowFirstColumn="0" w:lastRowLastColumn="0"/>
              <w:rPr>
                <w:i/>
                <w:iCs/>
              </w:rPr>
            </w:pPr>
            <w:r w:rsidRPr="006F0381">
              <w:rPr>
                <w:i/>
                <w:iCs/>
              </w:rPr>
              <w:t xml:space="preserve">Plaats je screenshot(s) hier. Je mag meerdere screenshots plaatsen maar dit is niet verplicht. Zorg ervoor dat screenshots leesbaar zijn. Bestaat het onderwerp uit meerdere stappen? Maak van iedere stap een screenshot. </w:t>
            </w:r>
          </w:p>
          <w:p w14:paraId="6539256B" w14:textId="320B562C" w:rsidR="00326370" w:rsidRPr="006F0381" w:rsidRDefault="00326370" w:rsidP="006F0381">
            <w:pPr>
              <w:cnfStyle w:val="000000010000" w:firstRow="0" w:lastRow="0" w:firstColumn="0" w:lastColumn="0" w:oddVBand="0" w:evenVBand="0" w:oddHBand="0" w:evenHBand="1" w:firstRowFirstColumn="0" w:firstRowLastColumn="0" w:lastRowFirstColumn="0" w:lastRowLastColumn="0"/>
              <w:rPr>
                <w:i/>
                <w:iCs/>
              </w:rPr>
            </w:pPr>
          </w:p>
          <w:p w14:paraId="7F679B8B" w14:textId="77777777" w:rsidR="00373E72" w:rsidRDefault="00373E72" w:rsidP="00DC323E">
            <w:pPr>
              <w:cnfStyle w:val="000000010000" w:firstRow="0" w:lastRow="0" w:firstColumn="0" w:lastColumn="0" w:oddVBand="0" w:evenVBand="0" w:oddHBand="0" w:evenHBand="1" w:firstRowFirstColumn="0" w:firstRowLastColumn="0" w:lastRowFirstColumn="0" w:lastRowLastColumn="0"/>
            </w:pPr>
          </w:p>
          <w:p w14:paraId="67238B0A" w14:textId="00D02063" w:rsidR="00373E72" w:rsidRDefault="00326370" w:rsidP="00DC323E">
            <w:pPr>
              <w:cnfStyle w:val="000000010000" w:firstRow="0" w:lastRow="0" w:firstColumn="0" w:lastColumn="0" w:oddVBand="0" w:evenVBand="0" w:oddHBand="0" w:evenHBand="1" w:firstRowFirstColumn="0" w:firstRowLastColumn="0" w:lastRowFirstColumn="0" w:lastRowLastColumn="0"/>
            </w:pPr>
            <w:r w:rsidRPr="00326370">
              <w:lastRenderedPageBreak/>
              <w:drawing>
                <wp:inline distT="0" distB="0" distL="0" distR="0" wp14:anchorId="4B7722D9" wp14:editId="15ED3D97">
                  <wp:extent cx="2632435" cy="4770782"/>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1210" cy="4768561"/>
                          </a:xfrm>
                          <a:prstGeom prst="rect">
                            <a:avLst/>
                          </a:prstGeom>
                        </pic:spPr>
                      </pic:pic>
                    </a:graphicData>
                  </a:graphic>
                </wp:inline>
              </w:drawing>
            </w:r>
          </w:p>
          <w:p w14:paraId="2591E8B5" w14:textId="77777777" w:rsidR="00373E72" w:rsidRDefault="00373E72" w:rsidP="00DC323E">
            <w:pPr>
              <w:cnfStyle w:val="000000010000" w:firstRow="0" w:lastRow="0" w:firstColumn="0" w:lastColumn="0" w:oddVBand="0" w:evenVBand="0" w:oddHBand="0" w:evenHBand="1" w:firstRowFirstColumn="0" w:firstRowLastColumn="0" w:lastRowFirstColumn="0" w:lastRowLastColumn="0"/>
            </w:pPr>
          </w:p>
          <w:p w14:paraId="36F4DBB6" w14:textId="77777777" w:rsidR="00373E72" w:rsidRDefault="00373E72" w:rsidP="00DC323E">
            <w:pPr>
              <w:cnfStyle w:val="000000010000" w:firstRow="0" w:lastRow="0" w:firstColumn="0" w:lastColumn="0" w:oddVBand="0" w:evenVBand="0" w:oddHBand="0" w:evenHBand="1" w:firstRowFirstColumn="0" w:firstRowLastColumn="0" w:lastRowFirstColumn="0" w:lastRowLastColumn="0"/>
            </w:pPr>
          </w:p>
          <w:p w14:paraId="1ADCC072" w14:textId="69993E38" w:rsidR="00373E72" w:rsidRDefault="00373E72" w:rsidP="00DC323E">
            <w:pPr>
              <w:cnfStyle w:val="000000010000" w:firstRow="0" w:lastRow="0" w:firstColumn="0" w:lastColumn="0" w:oddVBand="0" w:evenVBand="0" w:oddHBand="0" w:evenHBand="1" w:firstRowFirstColumn="0" w:firstRowLastColumn="0" w:lastRowFirstColumn="0" w:lastRowLastColumn="0"/>
            </w:pPr>
          </w:p>
        </w:tc>
      </w:tr>
      <w:tr w:rsidR="00B87240" w14:paraId="3BB2A984"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780E3F0" w14:textId="77777777" w:rsidR="00B87240" w:rsidRDefault="00B87240" w:rsidP="00DC323E">
            <w:r>
              <w:lastRenderedPageBreak/>
              <w:t>Opmerking:</w:t>
            </w:r>
          </w:p>
          <w:p w14:paraId="76816C71" w14:textId="77777777" w:rsidR="00D35436" w:rsidRPr="00B87240" w:rsidRDefault="00D35436" w:rsidP="00D35436">
            <w:pPr>
              <w:rPr>
                <w:i/>
                <w:iCs/>
              </w:rPr>
            </w:pPr>
            <w:r w:rsidRPr="00B87240">
              <w:rPr>
                <w:i/>
                <w:iCs/>
              </w:rPr>
              <w:t xml:space="preserve">Noteer hier </w:t>
            </w:r>
            <w:r>
              <w:rPr>
                <w:i/>
                <w:iCs/>
              </w:rPr>
              <w:t>eventuele problemen of onderbouwing die je nog hebt maar die niet duidelijk worden uit de screenshot(s) (het is niet verplicht dit in te vullen).</w:t>
            </w:r>
          </w:p>
          <w:p w14:paraId="404BEC3D" w14:textId="77777777" w:rsidR="00B87240" w:rsidRDefault="00B87240" w:rsidP="00DC323E"/>
        </w:tc>
      </w:tr>
    </w:tbl>
    <w:p w14:paraId="0EC9AC41" w14:textId="77777777" w:rsidR="00B87240" w:rsidRDefault="00B87240" w:rsidP="007703FC"/>
    <w:p w14:paraId="190A1221" w14:textId="77777777" w:rsidR="006F0381" w:rsidRDefault="006F0381" w:rsidP="007703FC"/>
    <w:p w14:paraId="622F3125" w14:textId="77777777" w:rsidR="006F0381" w:rsidRDefault="006F0381" w:rsidP="007703FC"/>
    <w:p w14:paraId="02E953E5" w14:textId="77777777" w:rsidR="00373E72" w:rsidRDefault="00373E72" w:rsidP="007703FC"/>
    <w:tbl>
      <w:tblPr>
        <w:tblStyle w:val="SPLVeldnamendonkerpaars-1ekolomentotaalrijgroen"/>
        <w:tblW w:w="0" w:type="auto"/>
        <w:tblLook w:val="04A0" w:firstRow="1" w:lastRow="0" w:firstColumn="1" w:lastColumn="0" w:noHBand="0" w:noVBand="1"/>
      </w:tblPr>
      <w:tblGrid>
        <w:gridCol w:w="1980"/>
        <w:gridCol w:w="7082"/>
      </w:tblGrid>
      <w:tr w:rsidR="00B87240" w14:paraId="1688A797" w14:textId="77777777" w:rsidTr="00DC3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65F0FF" w14:textId="77777777" w:rsidR="00B87240" w:rsidRDefault="00B87240" w:rsidP="00DC323E">
            <w:r>
              <w:t xml:space="preserve">Onderwerp </w:t>
            </w:r>
          </w:p>
        </w:tc>
        <w:tc>
          <w:tcPr>
            <w:tcW w:w="7082" w:type="dxa"/>
          </w:tcPr>
          <w:p w14:paraId="53DB1385" w14:textId="43C98167" w:rsidR="00B87240" w:rsidRDefault="00B87240" w:rsidP="00DC323E">
            <w:pPr>
              <w:cnfStyle w:val="100000000000" w:firstRow="1" w:lastRow="0" w:firstColumn="0" w:lastColumn="0" w:oddVBand="0" w:evenVBand="0" w:oddHBand="0" w:evenHBand="0" w:firstRowFirstColumn="0" w:firstRowLastColumn="0" w:lastRowFirstColumn="0" w:lastRowLastColumn="0"/>
            </w:pPr>
            <w:r>
              <w:t>Screenshot</w:t>
            </w:r>
            <w:r w:rsidR="00C77824">
              <w:t>(s)</w:t>
            </w:r>
          </w:p>
        </w:tc>
      </w:tr>
      <w:tr w:rsidR="00B87240" w14:paraId="5DE7BAA5"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921045" w14:textId="1B548483" w:rsidR="00B87240" w:rsidRDefault="00373E72" w:rsidP="00DC323E">
            <w:r>
              <w:t>SQL Query 2</w:t>
            </w:r>
          </w:p>
        </w:tc>
        <w:tc>
          <w:tcPr>
            <w:tcW w:w="7082" w:type="dxa"/>
          </w:tcPr>
          <w:p w14:paraId="11AD673A" w14:textId="77777777" w:rsidR="006F0381" w:rsidRPr="006F0381" w:rsidRDefault="006F0381" w:rsidP="006F0381">
            <w:pPr>
              <w:cnfStyle w:val="000000100000" w:firstRow="0" w:lastRow="0" w:firstColumn="0" w:lastColumn="0" w:oddVBand="0" w:evenVBand="0" w:oddHBand="1" w:evenHBand="0" w:firstRowFirstColumn="0" w:firstRowLastColumn="0" w:lastRowFirstColumn="0" w:lastRowLastColumn="0"/>
              <w:rPr>
                <w:i/>
                <w:iCs/>
              </w:rPr>
            </w:pPr>
            <w:r w:rsidRPr="006F0381">
              <w:rPr>
                <w:i/>
                <w:iCs/>
              </w:rPr>
              <w:t xml:space="preserve">Plaats je screenshot(s) hier. Je mag meerdere screenshots plaatsen maar dit is niet verplicht. Zorg ervoor dat screenshots leesbaar zijn. Bestaat het onderwerp uit meerdere stappen? Maak van iedere stap een screenshot. </w:t>
            </w:r>
          </w:p>
          <w:p w14:paraId="008C42E8"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1FEF6E16" w14:textId="26B4F7F5" w:rsidR="00B87240" w:rsidRDefault="00F74C69" w:rsidP="00DC323E">
            <w:pPr>
              <w:cnfStyle w:val="000000100000" w:firstRow="0" w:lastRow="0" w:firstColumn="0" w:lastColumn="0" w:oddVBand="0" w:evenVBand="0" w:oddHBand="1" w:evenHBand="0" w:firstRowFirstColumn="0" w:firstRowLastColumn="0" w:lastRowFirstColumn="0" w:lastRowLastColumn="0"/>
            </w:pPr>
            <w:r>
              <w:rPr>
                <w:noProof/>
                <w:lang w:eastAsia="nl-NL"/>
              </w:rPr>
              <w:drawing>
                <wp:inline distT="0" distB="0" distL="0" distR="0" wp14:anchorId="2862F0AB" wp14:editId="14374093">
                  <wp:extent cx="2124075" cy="4762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4075" cy="476250"/>
                          </a:xfrm>
                          <a:prstGeom prst="rect">
                            <a:avLst/>
                          </a:prstGeom>
                          <a:noFill/>
                        </pic:spPr>
                      </pic:pic>
                    </a:graphicData>
                  </a:graphic>
                </wp:inline>
              </w:drawing>
            </w:r>
          </w:p>
          <w:p w14:paraId="3F5F177D"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4C95F1C3"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2F68ADFE"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tc>
      </w:tr>
      <w:tr w:rsidR="00373E72" w14:paraId="28228EFD" w14:textId="77777777" w:rsidTr="00DC32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E6F2A8B" w14:textId="50D43ACE" w:rsidR="00373E72" w:rsidRDefault="00373E72" w:rsidP="00DC323E">
            <w:r>
              <w:lastRenderedPageBreak/>
              <w:t>Resultaat Query 2</w:t>
            </w:r>
          </w:p>
        </w:tc>
        <w:tc>
          <w:tcPr>
            <w:tcW w:w="7082" w:type="dxa"/>
          </w:tcPr>
          <w:p w14:paraId="074E8824" w14:textId="77777777" w:rsidR="006F0381" w:rsidRPr="006F0381" w:rsidRDefault="006F0381" w:rsidP="006F0381">
            <w:pPr>
              <w:cnfStyle w:val="000000010000" w:firstRow="0" w:lastRow="0" w:firstColumn="0" w:lastColumn="0" w:oddVBand="0" w:evenVBand="0" w:oddHBand="0" w:evenHBand="1" w:firstRowFirstColumn="0" w:firstRowLastColumn="0" w:lastRowFirstColumn="0" w:lastRowLastColumn="0"/>
              <w:rPr>
                <w:i/>
                <w:iCs/>
              </w:rPr>
            </w:pPr>
            <w:r w:rsidRPr="006F0381">
              <w:rPr>
                <w:i/>
                <w:iCs/>
              </w:rPr>
              <w:t xml:space="preserve">Plaats je screenshot(s) hier. Je mag meerdere screenshots plaatsen maar dit is niet verplicht. Zorg ervoor dat screenshots leesbaar zijn. Bestaat het onderwerp uit meerdere stappen? Maak van iedere stap een screenshot. </w:t>
            </w:r>
          </w:p>
          <w:p w14:paraId="37B54411" w14:textId="77777777" w:rsidR="00373E72" w:rsidRDefault="00373E72" w:rsidP="00DC323E">
            <w:pPr>
              <w:cnfStyle w:val="000000010000" w:firstRow="0" w:lastRow="0" w:firstColumn="0" w:lastColumn="0" w:oddVBand="0" w:evenVBand="0" w:oddHBand="0" w:evenHBand="1" w:firstRowFirstColumn="0" w:firstRowLastColumn="0" w:lastRowFirstColumn="0" w:lastRowLastColumn="0"/>
            </w:pPr>
          </w:p>
          <w:p w14:paraId="06D6CB8A" w14:textId="117C8876" w:rsidR="00373E72" w:rsidRDefault="00F74C69" w:rsidP="00DC323E">
            <w:pPr>
              <w:cnfStyle w:val="000000010000" w:firstRow="0" w:lastRow="0" w:firstColumn="0" w:lastColumn="0" w:oddVBand="0" w:evenVBand="0" w:oddHBand="0" w:evenHBand="1" w:firstRowFirstColumn="0" w:firstRowLastColumn="0" w:lastRowFirstColumn="0" w:lastRowLastColumn="0"/>
            </w:pPr>
            <w:r>
              <w:rPr>
                <w:noProof/>
                <w:lang w:eastAsia="nl-NL"/>
              </w:rPr>
              <w:drawing>
                <wp:inline distT="0" distB="0" distL="0" distR="0" wp14:anchorId="1FAD9634" wp14:editId="6B7563A4">
                  <wp:extent cx="2038350" cy="373443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8350" cy="3734435"/>
                          </a:xfrm>
                          <a:prstGeom prst="rect">
                            <a:avLst/>
                          </a:prstGeom>
                          <a:noFill/>
                        </pic:spPr>
                      </pic:pic>
                    </a:graphicData>
                  </a:graphic>
                </wp:inline>
              </w:drawing>
            </w:r>
          </w:p>
          <w:p w14:paraId="545C7941" w14:textId="77777777" w:rsidR="00373E72" w:rsidRDefault="00373E72" w:rsidP="00DC323E">
            <w:pPr>
              <w:cnfStyle w:val="000000010000" w:firstRow="0" w:lastRow="0" w:firstColumn="0" w:lastColumn="0" w:oddVBand="0" w:evenVBand="0" w:oddHBand="0" w:evenHBand="1" w:firstRowFirstColumn="0" w:firstRowLastColumn="0" w:lastRowFirstColumn="0" w:lastRowLastColumn="0"/>
            </w:pPr>
          </w:p>
          <w:p w14:paraId="4684A4A7" w14:textId="77777777" w:rsidR="00373E72" w:rsidRDefault="00373E72" w:rsidP="00DC323E">
            <w:pPr>
              <w:cnfStyle w:val="000000010000" w:firstRow="0" w:lastRow="0" w:firstColumn="0" w:lastColumn="0" w:oddVBand="0" w:evenVBand="0" w:oddHBand="0" w:evenHBand="1" w:firstRowFirstColumn="0" w:firstRowLastColumn="0" w:lastRowFirstColumn="0" w:lastRowLastColumn="0"/>
            </w:pPr>
          </w:p>
          <w:p w14:paraId="6727C0C6" w14:textId="77777777" w:rsidR="006F0381" w:rsidRDefault="006F0381" w:rsidP="00DC323E">
            <w:pPr>
              <w:cnfStyle w:val="000000010000" w:firstRow="0" w:lastRow="0" w:firstColumn="0" w:lastColumn="0" w:oddVBand="0" w:evenVBand="0" w:oddHBand="0" w:evenHBand="1" w:firstRowFirstColumn="0" w:firstRowLastColumn="0" w:lastRowFirstColumn="0" w:lastRowLastColumn="0"/>
            </w:pPr>
          </w:p>
          <w:p w14:paraId="09C00F95" w14:textId="6635DEFA" w:rsidR="00373E72" w:rsidRDefault="00373E72" w:rsidP="00DC323E">
            <w:pPr>
              <w:cnfStyle w:val="000000010000" w:firstRow="0" w:lastRow="0" w:firstColumn="0" w:lastColumn="0" w:oddVBand="0" w:evenVBand="0" w:oddHBand="0" w:evenHBand="1" w:firstRowFirstColumn="0" w:firstRowLastColumn="0" w:lastRowFirstColumn="0" w:lastRowLastColumn="0"/>
            </w:pPr>
          </w:p>
        </w:tc>
      </w:tr>
      <w:tr w:rsidR="00B87240" w14:paraId="472C33AD"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DF02FD3" w14:textId="77777777" w:rsidR="00B87240" w:rsidRDefault="00B87240" w:rsidP="00DC323E">
            <w:r>
              <w:t>Opmerking:</w:t>
            </w:r>
          </w:p>
          <w:p w14:paraId="3E937954" w14:textId="77777777" w:rsidR="00D35436" w:rsidRPr="00B87240" w:rsidRDefault="00D35436" w:rsidP="00D35436">
            <w:pPr>
              <w:rPr>
                <w:i/>
                <w:iCs/>
              </w:rPr>
            </w:pPr>
            <w:r w:rsidRPr="00B87240">
              <w:rPr>
                <w:i/>
                <w:iCs/>
              </w:rPr>
              <w:t xml:space="preserve">Noteer hier </w:t>
            </w:r>
            <w:r>
              <w:rPr>
                <w:i/>
                <w:iCs/>
              </w:rPr>
              <w:t>eventuele problemen of onderbouwing die je nog hebt maar die niet duidelijk worden uit de screenshot(s) (het is niet verplicht dit in te vullen).</w:t>
            </w:r>
          </w:p>
          <w:p w14:paraId="745A4C40" w14:textId="77777777" w:rsidR="00B87240" w:rsidRDefault="00B87240" w:rsidP="00DC323E"/>
        </w:tc>
      </w:tr>
    </w:tbl>
    <w:p w14:paraId="29F796EE" w14:textId="77777777" w:rsidR="00B87240" w:rsidRDefault="00B87240" w:rsidP="007703FC"/>
    <w:p w14:paraId="4BEA945D" w14:textId="77777777" w:rsidR="00B87240" w:rsidRDefault="00B87240" w:rsidP="007703FC"/>
    <w:tbl>
      <w:tblPr>
        <w:tblStyle w:val="SPLVeldnamendonkerpaars-1ekolomentotaalrijgroen"/>
        <w:tblW w:w="0" w:type="auto"/>
        <w:tblLook w:val="04A0" w:firstRow="1" w:lastRow="0" w:firstColumn="1" w:lastColumn="0" w:noHBand="0" w:noVBand="1"/>
      </w:tblPr>
      <w:tblGrid>
        <w:gridCol w:w="1980"/>
        <w:gridCol w:w="7082"/>
      </w:tblGrid>
      <w:tr w:rsidR="00B87240" w14:paraId="38A41F1A" w14:textId="77777777" w:rsidTr="00DC3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4CD0C8D" w14:textId="77777777" w:rsidR="00B87240" w:rsidRDefault="00B87240" w:rsidP="00DC323E">
            <w:r>
              <w:t xml:space="preserve">Onderwerp </w:t>
            </w:r>
          </w:p>
        </w:tc>
        <w:tc>
          <w:tcPr>
            <w:tcW w:w="7082" w:type="dxa"/>
          </w:tcPr>
          <w:p w14:paraId="69673D36" w14:textId="60F97AA0" w:rsidR="00B87240" w:rsidRDefault="00B87240" w:rsidP="00DC323E">
            <w:pPr>
              <w:cnfStyle w:val="100000000000" w:firstRow="1" w:lastRow="0" w:firstColumn="0" w:lastColumn="0" w:oddVBand="0" w:evenVBand="0" w:oddHBand="0" w:evenHBand="0" w:firstRowFirstColumn="0" w:firstRowLastColumn="0" w:lastRowFirstColumn="0" w:lastRowLastColumn="0"/>
            </w:pPr>
            <w:r>
              <w:t>Screenshot</w:t>
            </w:r>
            <w:r w:rsidR="00C77824">
              <w:t>(s)</w:t>
            </w:r>
            <w:r>
              <w:t xml:space="preserve"> </w:t>
            </w:r>
          </w:p>
        </w:tc>
      </w:tr>
      <w:tr w:rsidR="00B87240" w14:paraId="7267CEFB"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B4A0429" w14:textId="276FE7D3" w:rsidR="00B87240" w:rsidRDefault="00373E72" w:rsidP="00DC323E">
            <w:r>
              <w:t>SQL Query 3</w:t>
            </w:r>
          </w:p>
        </w:tc>
        <w:tc>
          <w:tcPr>
            <w:tcW w:w="7082" w:type="dxa"/>
          </w:tcPr>
          <w:p w14:paraId="7B1B6AA1" w14:textId="77777777" w:rsidR="006F0381" w:rsidRPr="006F0381" w:rsidRDefault="006F0381" w:rsidP="006F0381">
            <w:pPr>
              <w:cnfStyle w:val="000000100000" w:firstRow="0" w:lastRow="0" w:firstColumn="0" w:lastColumn="0" w:oddVBand="0" w:evenVBand="0" w:oddHBand="1" w:evenHBand="0" w:firstRowFirstColumn="0" w:firstRowLastColumn="0" w:lastRowFirstColumn="0" w:lastRowLastColumn="0"/>
              <w:rPr>
                <w:i/>
                <w:iCs/>
              </w:rPr>
            </w:pPr>
            <w:r w:rsidRPr="006F0381">
              <w:rPr>
                <w:i/>
                <w:iCs/>
              </w:rPr>
              <w:t xml:space="preserve">Plaats je screenshot(s) hier. Je mag meerdere screenshots plaatsen maar dit is niet verplicht. Zorg ervoor dat screenshots leesbaar zijn. Bestaat het onderwerp uit meerdere stappen? Maak van iedere stap een screenshot. </w:t>
            </w:r>
          </w:p>
          <w:p w14:paraId="1C2E4B90"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3715A463" w14:textId="2B1917CC" w:rsidR="00B87240" w:rsidRDefault="00F74C69" w:rsidP="00DC323E">
            <w:pPr>
              <w:cnfStyle w:val="000000100000" w:firstRow="0" w:lastRow="0" w:firstColumn="0" w:lastColumn="0" w:oddVBand="0" w:evenVBand="0" w:oddHBand="1" w:evenHBand="0" w:firstRowFirstColumn="0" w:firstRowLastColumn="0" w:lastRowFirstColumn="0" w:lastRowLastColumn="0"/>
            </w:pPr>
            <w:r>
              <w:rPr>
                <w:noProof/>
                <w:lang w:eastAsia="nl-NL"/>
              </w:rPr>
              <w:drawing>
                <wp:inline distT="0" distB="0" distL="0" distR="0" wp14:anchorId="56A27B5F" wp14:editId="0D199FEE">
                  <wp:extent cx="3162935" cy="6762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935" cy="676275"/>
                          </a:xfrm>
                          <a:prstGeom prst="rect">
                            <a:avLst/>
                          </a:prstGeom>
                          <a:noFill/>
                        </pic:spPr>
                      </pic:pic>
                    </a:graphicData>
                  </a:graphic>
                </wp:inline>
              </w:drawing>
            </w:r>
          </w:p>
          <w:p w14:paraId="2A8EEE5E"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p w14:paraId="485B520E" w14:textId="77777777" w:rsidR="00B87240" w:rsidRDefault="00B87240" w:rsidP="00DC323E">
            <w:pPr>
              <w:cnfStyle w:val="000000100000" w:firstRow="0" w:lastRow="0" w:firstColumn="0" w:lastColumn="0" w:oddVBand="0" w:evenVBand="0" w:oddHBand="1" w:evenHBand="0" w:firstRowFirstColumn="0" w:firstRowLastColumn="0" w:lastRowFirstColumn="0" w:lastRowLastColumn="0"/>
            </w:pPr>
          </w:p>
        </w:tc>
      </w:tr>
      <w:tr w:rsidR="00373E72" w14:paraId="71FC36AD" w14:textId="77777777" w:rsidTr="00DC32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DFCBE8" w14:textId="2EDAB0DC" w:rsidR="00373E72" w:rsidRDefault="00373E72" w:rsidP="00DC323E">
            <w:r>
              <w:lastRenderedPageBreak/>
              <w:t>Resultaat Query 3</w:t>
            </w:r>
          </w:p>
        </w:tc>
        <w:tc>
          <w:tcPr>
            <w:tcW w:w="7082" w:type="dxa"/>
          </w:tcPr>
          <w:p w14:paraId="4F8490C4" w14:textId="77777777" w:rsidR="006F0381" w:rsidRPr="006F0381" w:rsidRDefault="006F0381" w:rsidP="006F0381">
            <w:pPr>
              <w:cnfStyle w:val="000000010000" w:firstRow="0" w:lastRow="0" w:firstColumn="0" w:lastColumn="0" w:oddVBand="0" w:evenVBand="0" w:oddHBand="0" w:evenHBand="1" w:firstRowFirstColumn="0" w:firstRowLastColumn="0" w:lastRowFirstColumn="0" w:lastRowLastColumn="0"/>
              <w:rPr>
                <w:i/>
                <w:iCs/>
              </w:rPr>
            </w:pPr>
            <w:r w:rsidRPr="006F0381">
              <w:rPr>
                <w:i/>
                <w:iCs/>
              </w:rPr>
              <w:t xml:space="preserve">Plaats je screenshot(s) hier. Je mag meerdere screenshots plaatsen maar dit is niet verplicht. Zorg ervoor dat screenshots leesbaar zijn. Bestaat het onderwerp uit meerdere stappen? Maak van iedere stap een screenshot. </w:t>
            </w:r>
          </w:p>
          <w:p w14:paraId="028582E6" w14:textId="6CD3E268" w:rsidR="00373E72" w:rsidRDefault="00F74C69" w:rsidP="00DC323E">
            <w:pPr>
              <w:cnfStyle w:val="000000010000" w:firstRow="0" w:lastRow="0" w:firstColumn="0" w:lastColumn="0" w:oddVBand="0" w:evenVBand="0" w:oddHBand="0" w:evenHBand="1" w:firstRowFirstColumn="0" w:firstRowLastColumn="0" w:lastRowFirstColumn="0" w:lastRowLastColumn="0"/>
            </w:pPr>
            <w:r>
              <w:rPr>
                <w:noProof/>
                <w:lang w:eastAsia="nl-NL"/>
              </w:rPr>
              <w:drawing>
                <wp:inline distT="0" distB="0" distL="0" distR="0" wp14:anchorId="6F6222A6" wp14:editId="2D39BCEA">
                  <wp:extent cx="1755204" cy="2695492"/>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5668" cy="2696204"/>
                          </a:xfrm>
                          <a:prstGeom prst="rect">
                            <a:avLst/>
                          </a:prstGeom>
                          <a:noFill/>
                        </pic:spPr>
                      </pic:pic>
                    </a:graphicData>
                  </a:graphic>
                </wp:inline>
              </w:drawing>
            </w:r>
          </w:p>
          <w:p w14:paraId="03DBA70B" w14:textId="77777777" w:rsidR="00373E72" w:rsidRDefault="00373E72" w:rsidP="00DC323E">
            <w:pPr>
              <w:cnfStyle w:val="000000010000" w:firstRow="0" w:lastRow="0" w:firstColumn="0" w:lastColumn="0" w:oddVBand="0" w:evenVBand="0" w:oddHBand="0" w:evenHBand="1" w:firstRowFirstColumn="0" w:firstRowLastColumn="0" w:lastRowFirstColumn="0" w:lastRowLastColumn="0"/>
            </w:pPr>
          </w:p>
          <w:p w14:paraId="5BD0A1AE" w14:textId="77777777" w:rsidR="00373E72" w:rsidRDefault="00373E72" w:rsidP="00DC323E">
            <w:pPr>
              <w:cnfStyle w:val="000000010000" w:firstRow="0" w:lastRow="0" w:firstColumn="0" w:lastColumn="0" w:oddVBand="0" w:evenVBand="0" w:oddHBand="0" w:evenHBand="1" w:firstRowFirstColumn="0" w:firstRowLastColumn="0" w:lastRowFirstColumn="0" w:lastRowLastColumn="0"/>
            </w:pPr>
          </w:p>
          <w:p w14:paraId="7C51434A" w14:textId="77777777" w:rsidR="00373E72" w:rsidRDefault="00373E72" w:rsidP="00DC323E">
            <w:pPr>
              <w:cnfStyle w:val="000000010000" w:firstRow="0" w:lastRow="0" w:firstColumn="0" w:lastColumn="0" w:oddVBand="0" w:evenVBand="0" w:oddHBand="0" w:evenHBand="1" w:firstRowFirstColumn="0" w:firstRowLastColumn="0" w:lastRowFirstColumn="0" w:lastRowLastColumn="0"/>
            </w:pPr>
          </w:p>
          <w:p w14:paraId="789E7505" w14:textId="74A102D1" w:rsidR="00373E72" w:rsidRDefault="00373E72" w:rsidP="00DC323E">
            <w:pPr>
              <w:cnfStyle w:val="000000010000" w:firstRow="0" w:lastRow="0" w:firstColumn="0" w:lastColumn="0" w:oddVBand="0" w:evenVBand="0" w:oddHBand="0" w:evenHBand="1" w:firstRowFirstColumn="0" w:firstRowLastColumn="0" w:lastRowFirstColumn="0" w:lastRowLastColumn="0"/>
            </w:pPr>
          </w:p>
        </w:tc>
      </w:tr>
      <w:tr w:rsidR="00B87240" w14:paraId="3BDA1101"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37C629B" w14:textId="77777777" w:rsidR="00B87240" w:rsidRDefault="00B87240" w:rsidP="00DC323E">
            <w:r>
              <w:t>Opmerking:</w:t>
            </w:r>
          </w:p>
          <w:p w14:paraId="2BD59E96" w14:textId="77777777" w:rsidR="00D35436" w:rsidRPr="00B87240" w:rsidRDefault="00D35436" w:rsidP="00D35436">
            <w:pPr>
              <w:rPr>
                <w:i/>
                <w:iCs/>
              </w:rPr>
            </w:pPr>
            <w:r w:rsidRPr="00B87240">
              <w:rPr>
                <w:i/>
                <w:iCs/>
              </w:rPr>
              <w:t xml:space="preserve">Noteer hier </w:t>
            </w:r>
            <w:r>
              <w:rPr>
                <w:i/>
                <w:iCs/>
              </w:rPr>
              <w:t>eventuele problemen of onderbouwing die je nog hebt maar die niet duidelijk worden uit de screenshot(s) (het is niet verplicht dit in te vullen).</w:t>
            </w:r>
          </w:p>
          <w:p w14:paraId="0BFE74F8" w14:textId="77777777" w:rsidR="00B87240" w:rsidRDefault="00B87240" w:rsidP="00DC323E"/>
        </w:tc>
      </w:tr>
      <w:tr w:rsidR="00D0618D" w14:paraId="7872D281" w14:textId="77777777" w:rsidTr="006309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56355B" w:themeFill="text2"/>
          </w:tcPr>
          <w:p w14:paraId="1358510E" w14:textId="77777777" w:rsidR="00D0618D" w:rsidRPr="0063090C" w:rsidRDefault="00D0618D" w:rsidP="00DC323E">
            <w:pPr>
              <w:rPr>
                <w:color w:val="FFFFFF" w:themeColor="background1"/>
              </w:rPr>
            </w:pPr>
            <w:r w:rsidRPr="0063090C">
              <w:rPr>
                <w:color w:val="FFFFFF" w:themeColor="background1"/>
              </w:rPr>
              <w:t xml:space="preserve">Onderwerp </w:t>
            </w:r>
          </w:p>
        </w:tc>
        <w:tc>
          <w:tcPr>
            <w:tcW w:w="7082" w:type="dxa"/>
            <w:shd w:val="clear" w:color="auto" w:fill="56355B" w:themeFill="text2"/>
          </w:tcPr>
          <w:p w14:paraId="3E2A5104" w14:textId="7C91C991" w:rsidR="00D0618D" w:rsidRPr="0063090C" w:rsidRDefault="00D0618D" w:rsidP="00DC323E">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63090C">
              <w:rPr>
                <w:color w:val="FFFFFF" w:themeColor="background1"/>
              </w:rPr>
              <w:t>Screenshot</w:t>
            </w:r>
            <w:r w:rsidR="00C77824">
              <w:rPr>
                <w:color w:val="FFFFFF" w:themeColor="background1"/>
              </w:rPr>
              <w:t>(s)</w:t>
            </w:r>
            <w:r w:rsidRPr="0063090C">
              <w:rPr>
                <w:color w:val="FFFFFF" w:themeColor="background1"/>
              </w:rPr>
              <w:t xml:space="preserve"> </w:t>
            </w:r>
          </w:p>
        </w:tc>
      </w:tr>
      <w:tr w:rsidR="00D0618D" w14:paraId="62CE48D3"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0286B6" w14:textId="6DAF9CCE" w:rsidR="00D0618D" w:rsidRDefault="00D0618D" w:rsidP="00DC323E">
            <w:r>
              <w:t>SQL Query 4</w:t>
            </w:r>
          </w:p>
        </w:tc>
        <w:tc>
          <w:tcPr>
            <w:tcW w:w="7082" w:type="dxa"/>
          </w:tcPr>
          <w:p w14:paraId="5A23D30A" w14:textId="77777777" w:rsidR="006F0381" w:rsidRPr="006F0381" w:rsidRDefault="006F0381" w:rsidP="006F0381">
            <w:pPr>
              <w:cnfStyle w:val="000000100000" w:firstRow="0" w:lastRow="0" w:firstColumn="0" w:lastColumn="0" w:oddVBand="0" w:evenVBand="0" w:oddHBand="1" w:evenHBand="0" w:firstRowFirstColumn="0" w:firstRowLastColumn="0" w:lastRowFirstColumn="0" w:lastRowLastColumn="0"/>
              <w:rPr>
                <w:i/>
                <w:iCs/>
              </w:rPr>
            </w:pPr>
            <w:r w:rsidRPr="006F0381">
              <w:rPr>
                <w:i/>
                <w:iCs/>
              </w:rPr>
              <w:t xml:space="preserve">Plaats je screenshot(s) hier. Je mag meerdere screenshots plaatsen maar dit is niet verplicht. Zorg ervoor dat screenshots leesbaar zijn. Bestaat het onderwerp uit meerdere stappen? Maak van iedere stap een screenshot. </w:t>
            </w:r>
          </w:p>
          <w:p w14:paraId="377F3822"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269951D6" w14:textId="7E2BDC68" w:rsidR="00D0618D" w:rsidRDefault="00F74C69" w:rsidP="00DC323E">
            <w:pPr>
              <w:cnfStyle w:val="000000100000" w:firstRow="0" w:lastRow="0" w:firstColumn="0" w:lastColumn="0" w:oddVBand="0" w:evenVBand="0" w:oddHBand="1" w:evenHBand="0" w:firstRowFirstColumn="0" w:firstRowLastColumn="0" w:lastRowFirstColumn="0" w:lastRowLastColumn="0"/>
            </w:pPr>
            <w:r>
              <w:rPr>
                <w:noProof/>
                <w:lang w:eastAsia="nl-NL"/>
              </w:rPr>
              <w:drawing>
                <wp:inline distT="0" distB="0" distL="0" distR="0" wp14:anchorId="79F9E7F9" wp14:editId="4C91530C">
                  <wp:extent cx="3991610" cy="695325"/>
                  <wp:effectExtent l="0" t="0" r="889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1610" cy="695325"/>
                          </a:xfrm>
                          <a:prstGeom prst="rect">
                            <a:avLst/>
                          </a:prstGeom>
                          <a:noFill/>
                        </pic:spPr>
                      </pic:pic>
                    </a:graphicData>
                  </a:graphic>
                </wp:inline>
              </w:drawing>
            </w:r>
          </w:p>
          <w:p w14:paraId="62E53E48"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0F932B33"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1BECEB3E"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6B096756"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tc>
      </w:tr>
      <w:tr w:rsidR="00D0618D" w14:paraId="3BA30406" w14:textId="77777777" w:rsidTr="00DC32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ECCA6CA" w14:textId="25D833CC" w:rsidR="00D0618D" w:rsidRDefault="00D0618D" w:rsidP="00DC323E">
            <w:r>
              <w:t>Resultaat Query 4</w:t>
            </w:r>
          </w:p>
        </w:tc>
        <w:tc>
          <w:tcPr>
            <w:tcW w:w="7082" w:type="dxa"/>
          </w:tcPr>
          <w:p w14:paraId="5A035C7D" w14:textId="77777777" w:rsidR="006F0381" w:rsidRPr="006F0381" w:rsidRDefault="006F0381" w:rsidP="006F0381">
            <w:pPr>
              <w:cnfStyle w:val="000000010000" w:firstRow="0" w:lastRow="0" w:firstColumn="0" w:lastColumn="0" w:oddVBand="0" w:evenVBand="0" w:oddHBand="0" w:evenHBand="1" w:firstRowFirstColumn="0" w:firstRowLastColumn="0" w:lastRowFirstColumn="0" w:lastRowLastColumn="0"/>
              <w:rPr>
                <w:i/>
                <w:iCs/>
              </w:rPr>
            </w:pPr>
            <w:r w:rsidRPr="006F0381">
              <w:rPr>
                <w:i/>
                <w:iCs/>
              </w:rPr>
              <w:t xml:space="preserve">Plaats je screenshot(s) hier. Je mag meerdere screenshots plaatsen maar dit is niet verplicht. Zorg ervoor dat screenshots leesbaar zijn. Bestaat het onderwerp uit meerdere stappen? Maak van iedere stap een screenshot. </w:t>
            </w:r>
          </w:p>
          <w:p w14:paraId="657CB28F"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p w14:paraId="7BDB05CA" w14:textId="52FE3B66" w:rsidR="00D0618D" w:rsidRDefault="00F74C69" w:rsidP="00DC323E">
            <w:pPr>
              <w:cnfStyle w:val="000000010000" w:firstRow="0" w:lastRow="0" w:firstColumn="0" w:lastColumn="0" w:oddVBand="0" w:evenVBand="0" w:oddHBand="0" w:evenHBand="1" w:firstRowFirstColumn="0" w:firstRowLastColumn="0" w:lastRowFirstColumn="0" w:lastRowLastColumn="0"/>
            </w:pPr>
            <w:r>
              <w:rPr>
                <w:noProof/>
                <w:lang w:eastAsia="nl-NL"/>
              </w:rPr>
              <w:lastRenderedPageBreak/>
              <w:drawing>
                <wp:inline distT="0" distB="0" distL="0" distR="0" wp14:anchorId="469A48CC" wp14:editId="4CB12F82">
                  <wp:extent cx="2454867" cy="1264257"/>
                  <wp:effectExtent l="0" t="0" r="317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0604" cy="1262061"/>
                          </a:xfrm>
                          <a:prstGeom prst="rect">
                            <a:avLst/>
                          </a:prstGeom>
                          <a:noFill/>
                        </pic:spPr>
                      </pic:pic>
                    </a:graphicData>
                  </a:graphic>
                </wp:inline>
              </w:drawing>
            </w:r>
          </w:p>
          <w:p w14:paraId="1C7A2187"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p w14:paraId="1464F75C"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p w14:paraId="00724A8F"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tc>
      </w:tr>
      <w:tr w:rsidR="00D0618D" w14:paraId="600CB9A6"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7DE3D3C" w14:textId="77777777" w:rsidR="00D0618D" w:rsidRDefault="00D0618D" w:rsidP="00DC323E">
            <w:r>
              <w:lastRenderedPageBreak/>
              <w:t>Opmerking:</w:t>
            </w:r>
          </w:p>
          <w:p w14:paraId="469D6E0B" w14:textId="77777777" w:rsidR="00D35436" w:rsidRPr="00B87240" w:rsidRDefault="00D35436" w:rsidP="00D35436">
            <w:pPr>
              <w:rPr>
                <w:i/>
                <w:iCs/>
              </w:rPr>
            </w:pPr>
            <w:r w:rsidRPr="00B87240">
              <w:rPr>
                <w:i/>
                <w:iCs/>
              </w:rPr>
              <w:t xml:space="preserve">Noteer hier </w:t>
            </w:r>
            <w:r>
              <w:rPr>
                <w:i/>
                <w:iCs/>
              </w:rPr>
              <w:t>eventuele problemen of onderbouwing die je nog hebt maar die niet duidelijk worden uit de screenshot(s) (het is niet verplicht dit in te vullen).</w:t>
            </w:r>
          </w:p>
          <w:p w14:paraId="65FAC2B6" w14:textId="77777777" w:rsidR="00D0618D" w:rsidRDefault="00D0618D" w:rsidP="00DC323E"/>
        </w:tc>
      </w:tr>
    </w:tbl>
    <w:p w14:paraId="39AEA95D" w14:textId="77777777" w:rsidR="00B87240" w:rsidRDefault="00B87240" w:rsidP="007703FC"/>
    <w:p w14:paraId="0FF4898D" w14:textId="77777777" w:rsidR="007703FC" w:rsidRDefault="007703FC" w:rsidP="007703FC"/>
    <w:tbl>
      <w:tblPr>
        <w:tblStyle w:val="SPLVeldnamendonkerpaars-1ekolomentotaalrijgroen"/>
        <w:tblW w:w="0" w:type="auto"/>
        <w:tblLook w:val="04A0" w:firstRow="1" w:lastRow="0" w:firstColumn="1" w:lastColumn="0" w:noHBand="0" w:noVBand="1"/>
      </w:tblPr>
      <w:tblGrid>
        <w:gridCol w:w="815"/>
        <w:gridCol w:w="8473"/>
      </w:tblGrid>
      <w:tr w:rsidR="00D0618D" w14:paraId="62BB2B27" w14:textId="77777777" w:rsidTr="00DC3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33B06F8" w14:textId="77777777" w:rsidR="00D0618D" w:rsidRDefault="00D0618D" w:rsidP="00DC323E">
            <w:r>
              <w:t xml:space="preserve">Onderwerp </w:t>
            </w:r>
          </w:p>
        </w:tc>
        <w:tc>
          <w:tcPr>
            <w:tcW w:w="7082" w:type="dxa"/>
          </w:tcPr>
          <w:p w14:paraId="6A8746FC" w14:textId="59714B5C" w:rsidR="00D0618D" w:rsidRDefault="00D0618D" w:rsidP="00DC323E">
            <w:pPr>
              <w:cnfStyle w:val="100000000000" w:firstRow="1" w:lastRow="0" w:firstColumn="0" w:lastColumn="0" w:oddVBand="0" w:evenVBand="0" w:oddHBand="0" w:evenHBand="0" w:firstRowFirstColumn="0" w:firstRowLastColumn="0" w:lastRowFirstColumn="0" w:lastRowLastColumn="0"/>
            </w:pPr>
            <w:r>
              <w:t>Screenshot</w:t>
            </w:r>
            <w:r w:rsidR="00C77824">
              <w:t>(s)</w:t>
            </w:r>
          </w:p>
        </w:tc>
      </w:tr>
      <w:tr w:rsidR="00D0618D" w14:paraId="2174502F"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1736FCE" w14:textId="4C9C4D52" w:rsidR="00D0618D" w:rsidRDefault="00D0618D" w:rsidP="00DC323E">
            <w:r>
              <w:t>SQL Query 5</w:t>
            </w:r>
          </w:p>
        </w:tc>
        <w:tc>
          <w:tcPr>
            <w:tcW w:w="7082" w:type="dxa"/>
          </w:tcPr>
          <w:p w14:paraId="50562AA6" w14:textId="77777777" w:rsidR="006F0381" w:rsidRPr="006F0381" w:rsidRDefault="006F0381" w:rsidP="006F0381">
            <w:pPr>
              <w:cnfStyle w:val="000000100000" w:firstRow="0" w:lastRow="0" w:firstColumn="0" w:lastColumn="0" w:oddVBand="0" w:evenVBand="0" w:oddHBand="1" w:evenHBand="0" w:firstRowFirstColumn="0" w:firstRowLastColumn="0" w:lastRowFirstColumn="0" w:lastRowLastColumn="0"/>
              <w:rPr>
                <w:i/>
                <w:iCs/>
              </w:rPr>
            </w:pPr>
            <w:r w:rsidRPr="006F0381">
              <w:rPr>
                <w:i/>
                <w:iCs/>
              </w:rPr>
              <w:t xml:space="preserve">Plaats je screenshot(s) hier. Je mag meerdere screenshots plaatsen maar dit is niet verplicht. Zorg ervoor dat screenshots leesbaar zijn. Bestaat het onderwerp uit meerdere stappen? Maak van iedere stap een screenshot. </w:t>
            </w:r>
          </w:p>
          <w:p w14:paraId="6A8B03FC"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7224D667" w14:textId="568E299A" w:rsidR="00D0618D" w:rsidRDefault="00E54AB8" w:rsidP="00DC323E">
            <w:pPr>
              <w:cnfStyle w:val="000000100000" w:firstRow="0" w:lastRow="0" w:firstColumn="0" w:lastColumn="0" w:oddVBand="0" w:evenVBand="0" w:oddHBand="1" w:evenHBand="0" w:firstRowFirstColumn="0" w:firstRowLastColumn="0" w:lastRowFirstColumn="0" w:lastRowLastColumn="0"/>
            </w:pPr>
            <w:r>
              <w:rPr>
                <w:noProof/>
                <w:lang w:eastAsia="nl-NL"/>
              </w:rPr>
              <w:drawing>
                <wp:inline distT="0" distB="0" distL="0" distR="0" wp14:anchorId="0B82EEE8" wp14:editId="6D83061B">
                  <wp:extent cx="4639310" cy="542925"/>
                  <wp:effectExtent l="0" t="0" r="889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9310" cy="542925"/>
                          </a:xfrm>
                          <a:prstGeom prst="rect">
                            <a:avLst/>
                          </a:prstGeom>
                          <a:noFill/>
                        </pic:spPr>
                      </pic:pic>
                    </a:graphicData>
                  </a:graphic>
                </wp:inline>
              </w:drawing>
            </w:r>
          </w:p>
          <w:p w14:paraId="0A4210ED"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23900FF8"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68C15596"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5BFD5A0B"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tc>
      </w:tr>
      <w:tr w:rsidR="00D0618D" w14:paraId="642C16FC" w14:textId="77777777" w:rsidTr="00DC32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34DC0A" w14:textId="2DB0D6A9" w:rsidR="00D0618D" w:rsidRDefault="00D0618D" w:rsidP="00DC323E">
            <w:r>
              <w:t>Resultaat Query 5</w:t>
            </w:r>
          </w:p>
        </w:tc>
        <w:tc>
          <w:tcPr>
            <w:tcW w:w="7082" w:type="dxa"/>
          </w:tcPr>
          <w:p w14:paraId="11F82285" w14:textId="77777777" w:rsidR="006F0381" w:rsidRPr="006F0381" w:rsidRDefault="006F0381" w:rsidP="006F0381">
            <w:pPr>
              <w:cnfStyle w:val="000000010000" w:firstRow="0" w:lastRow="0" w:firstColumn="0" w:lastColumn="0" w:oddVBand="0" w:evenVBand="0" w:oddHBand="0" w:evenHBand="1" w:firstRowFirstColumn="0" w:firstRowLastColumn="0" w:lastRowFirstColumn="0" w:lastRowLastColumn="0"/>
              <w:rPr>
                <w:i/>
                <w:iCs/>
              </w:rPr>
            </w:pPr>
            <w:r w:rsidRPr="006F0381">
              <w:rPr>
                <w:i/>
                <w:iCs/>
              </w:rPr>
              <w:t xml:space="preserve">Plaats je screenshot(s) hier. Je mag meerdere screenshots plaatsen maar dit is niet verplicht. Zorg ervoor dat screenshots leesbaar zijn. Bestaat het onderwerp uit meerdere stappen? Maak van iedere stap een screenshot. </w:t>
            </w:r>
          </w:p>
          <w:p w14:paraId="69C3193A"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p w14:paraId="7CABC4B2" w14:textId="7982B83E" w:rsidR="00D0618D" w:rsidRDefault="00E54AB8" w:rsidP="00DC323E">
            <w:pPr>
              <w:cnfStyle w:val="000000010000" w:firstRow="0" w:lastRow="0" w:firstColumn="0" w:lastColumn="0" w:oddVBand="0" w:evenVBand="0" w:oddHBand="0" w:evenHBand="1" w:firstRowFirstColumn="0" w:firstRowLastColumn="0" w:lastRowFirstColumn="0" w:lastRowLastColumn="0"/>
            </w:pPr>
            <w:r>
              <w:rPr>
                <w:noProof/>
                <w:lang w:eastAsia="nl-NL"/>
              </w:rPr>
              <w:drawing>
                <wp:inline distT="0" distB="0" distL="0" distR="0" wp14:anchorId="46771941" wp14:editId="0794FB8B">
                  <wp:extent cx="8945245" cy="276225"/>
                  <wp:effectExtent l="0" t="0" r="8255"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945245" cy="276225"/>
                          </a:xfrm>
                          <a:prstGeom prst="rect">
                            <a:avLst/>
                          </a:prstGeom>
                          <a:noFill/>
                        </pic:spPr>
                      </pic:pic>
                    </a:graphicData>
                  </a:graphic>
                </wp:inline>
              </w:drawing>
            </w:r>
          </w:p>
          <w:p w14:paraId="64A5DFD1"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p w14:paraId="4A883835"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p w14:paraId="66E11694"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tc>
      </w:tr>
      <w:tr w:rsidR="00D0618D" w14:paraId="29296CD9"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A7ABEFB" w14:textId="77777777" w:rsidR="00D0618D" w:rsidRDefault="00D0618D" w:rsidP="00DC323E">
            <w:r>
              <w:t>Opmerking:</w:t>
            </w:r>
          </w:p>
          <w:p w14:paraId="7C137B36" w14:textId="77777777" w:rsidR="00D35436" w:rsidRPr="00B87240" w:rsidRDefault="00D35436" w:rsidP="00D35436">
            <w:pPr>
              <w:rPr>
                <w:i/>
                <w:iCs/>
              </w:rPr>
            </w:pPr>
            <w:r w:rsidRPr="00B87240">
              <w:rPr>
                <w:i/>
                <w:iCs/>
              </w:rPr>
              <w:t xml:space="preserve">Noteer hier </w:t>
            </w:r>
            <w:r>
              <w:rPr>
                <w:i/>
                <w:iCs/>
              </w:rPr>
              <w:t>eventuele problemen of onderbouwing die je nog hebt maar die niet duidelijk worden uit de screenshot(s) (het is niet verplicht dit in te vullen).</w:t>
            </w:r>
          </w:p>
          <w:p w14:paraId="0F541EAC" w14:textId="77777777" w:rsidR="00D0618D" w:rsidRDefault="00D0618D" w:rsidP="00DC323E"/>
        </w:tc>
      </w:tr>
      <w:tr w:rsidR="00D0618D" w14:paraId="4DFC2E48" w14:textId="77777777" w:rsidTr="006309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56355B" w:themeFill="text2"/>
          </w:tcPr>
          <w:p w14:paraId="35419BCC" w14:textId="77777777" w:rsidR="00D0618D" w:rsidRPr="0063090C" w:rsidRDefault="00D0618D" w:rsidP="00DC323E">
            <w:pPr>
              <w:rPr>
                <w:color w:val="FFFFFF" w:themeColor="background1"/>
              </w:rPr>
            </w:pPr>
            <w:r w:rsidRPr="0063090C">
              <w:rPr>
                <w:color w:val="FFFFFF" w:themeColor="background1"/>
              </w:rPr>
              <w:t xml:space="preserve">Onderwerp </w:t>
            </w:r>
          </w:p>
        </w:tc>
        <w:tc>
          <w:tcPr>
            <w:tcW w:w="7082" w:type="dxa"/>
            <w:shd w:val="clear" w:color="auto" w:fill="56355B" w:themeFill="text2"/>
          </w:tcPr>
          <w:p w14:paraId="3102A838" w14:textId="3FB49CE6" w:rsidR="00D0618D" w:rsidRPr="0063090C" w:rsidRDefault="00D0618D" w:rsidP="00DC323E">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63090C">
              <w:rPr>
                <w:color w:val="FFFFFF" w:themeColor="background1"/>
              </w:rPr>
              <w:t>Screenshot</w:t>
            </w:r>
            <w:r w:rsidR="00C77824">
              <w:rPr>
                <w:color w:val="FFFFFF" w:themeColor="background1"/>
              </w:rPr>
              <w:t>(s)</w:t>
            </w:r>
          </w:p>
        </w:tc>
      </w:tr>
      <w:tr w:rsidR="00D0618D" w14:paraId="08597117"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885400" w14:textId="3913BE82" w:rsidR="00D0618D" w:rsidRDefault="00D0618D" w:rsidP="00DC323E">
            <w:r>
              <w:t xml:space="preserve">SQL </w:t>
            </w:r>
            <w:r>
              <w:lastRenderedPageBreak/>
              <w:t>Query 6</w:t>
            </w:r>
          </w:p>
        </w:tc>
        <w:tc>
          <w:tcPr>
            <w:tcW w:w="7082" w:type="dxa"/>
          </w:tcPr>
          <w:p w14:paraId="43FC54C7" w14:textId="77777777" w:rsidR="006F0381" w:rsidRPr="006F0381" w:rsidRDefault="006F0381" w:rsidP="006F0381">
            <w:pPr>
              <w:cnfStyle w:val="000000100000" w:firstRow="0" w:lastRow="0" w:firstColumn="0" w:lastColumn="0" w:oddVBand="0" w:evenVBand="0" w:oddHBand="1" w:evenHBand="0" w:firstRowFirstColumn="0" w:firstRowLastColumn="0" w:lastRowFirstColumn="0" w:lastRowLastColumn="0"/>
              <w:rPr>
                <w:i/>
                <w:iCs/>
              </w:rPr>
            </w:pPr>
            <w:r w:rsidRPr="006F0381">
              <w:rPr>
                <w:i/>
                <w:iCs/>
              </w:rPr>
              <w:lastRenderedPageBreak/>
              <w:t xml:space="preserve">Plaats je screenshot(s) hier. Je mag meerdere screenshots plaatsen maar dit is niet verplicht. </w:t>
            </w:r>
            <w:r w:rsidRPr="006F0381">
              <w:rPr>
                <w:i/>
                <w:iCs/>
              </w:rPr>
              <w:lastRenderedPageBreak/>
              <w:t xml:space="preserve">Zorg ervoor dat screenshots leesbaar zijn. Bestaat het onderwerp uit meerdere stappen? Maak van iedere stap een screenshot. </w:t>
            </w:r>
          </w:p>
          <w:p w14:paraId="3EF8135D"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4E0BA190" w14:textId="3FE252B4" w:rsidR="00D0618D" w:rsidRDefault="00E54AB8" w:rsidP="00DC323E">
            <w:pPr>
              <w:cnfStyle w:val="000000100000" w:firstRow="0" w:lastRow="0" w:firstColumn="0" w:lastColumn="0" w:oddVBand="0" w:evenVBand="0" w:oddHBand="1" w:evenHBand="0" w:firstRowFirstColumn="0" w:firstRowLastColumn="0" w:lastRowFirstColumn="0" w:lastRowLastColumn="0"/>
            </w:pPr>
            <w:r>
              <w:rPr>
                <w:noProof/>
                <w:lang w:eastAsia="nl-NL"/>
              </w:rPr>
              <w:drawing>
                <wp:inline distT="0" distB="0" distL="0" distR="0" wp14:anchorId="72001397" wp14:editId="4EDAEDD1">
                  <wp:extent cx="4972685" cy="77152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2685" cy="771525"/>
                          </a:xfrm>
                          <a:prstGeom prst="rect">
                            <a:avLst/>
                          </a:prstGeom>
                          <a:noFill/>
                        </pic:spPr>
                      </pic:pic>
                    </a:graphicData>
                  </a:graphic>
                </wp:inline>
              </w:drawing>
            </w:r>
          </w:p>
          <w:p w14:paraId="2F41F5CB"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107F367B"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7B59B5F7"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p w14:paraId="3BA6C828" w14:textId="77777777" w:rsidR="00D0618D" w:rsidRDefault="00D0618D" w:rsidP="00DC323E">
            <w:pPr>
              <w:cnfStyle w:val="000000100000" w:firstRow="0" w:lastRow="0" w:firstColumn="0" w:lastColumn="0" w:oddVBand="0" w:evenVBand="0" w:oddHBand="1" w:evenHBand="0" w:firstRowFirstColumn="0" w:firstRowLastColumn="0" w:lastRowFirstColumn="0" w:lastRowLastColumn="0"/>
            </w:pPr>
          </w:p>
        </w:tc>
      </w:tr>
      <w:tr w:rsidR="00D0618D" w14:paraId="3B052F1B" w14:textId="77777777" w:rsidTr="00DC32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542890" w14:textId="643E9A5E" w:rsidR="00D0618D" w:rsidRDefault="00D0618D" w:rsidP="00DC323E">
            <w:r>
              <w:lastRenderedPageBreak/>
              <w:t>Resultaat Query 6</w:t>
            </w:r>
          </w:p>
        </w:tc>
        <w:tc>
          <w:tcPr>
            <w:tcW w:w="7082" w:type="dxa"/>
          </w:tcPr>
          <w:p w14:paraId="7534AECF" w14:textId="77777777" w:rsidR="006F0381" w:rsidRPr="006F0381" w:rsidRDefault="006F0381" w:rsidP="006F0381">
            <w:pPr>
              <w:cnfStyle w:val="000000010000" w:firstRow="0" w:lastRow="0" w:firstColumn="0" w:lastColumn="0" w:oddVBand="0" w:evenVBand="0" w:oddHBand="0" w:evenHBand="1" w:firstRowFirstColumn="0" w:firstRowLastColumn="0" w:lastRowFirstColumn="0" w:lastRowLastColumn="0"/>
              <w:rPr>
                <w:i/>
                <w:iCs/>
              </w:rPr>
            </w:pPr>
            <w:r w:rsidRPr="006F0381">
              <w:rPr>
                <w:i/>
                <w:iCs/>
              </w:rPr>
              <w:t xml:space="preserve">Plaats je screenshot(s) hier. Je mag meerdere screenshots plaatsen maar dit is niet verplicht. Zorg ervoor dat screenshots leesbaar zijn. Bestaat het onderwerp uit meerdere stappen? Maak van iedere stap een screenshot. </w:t>
            </w:r>
          </w:p>
          <w:p w14:paraId="0092400B"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p w14:paraId="05AFA204" w14:textId="36C64A42" w:rsidR="00D0618D" w:rsidRDefault="00E54AB8" w:rsidP="00DC323E">
            <w:pPr>
              <w:cnfStyle w:val="000000010000" w:firstRow="0" w:lastRow="0" w:firstColumn="0" w:lastColumn="0" w:oddVBand="0" w:evenVBand="0" w:oddHBand="0" w:evenHBand="1" w:firstRowFirstColumn="0" w:firstRowLastColumn="0" w:lastRowFirstColumn="0" w:lastRowLastColumn="0"/>
            </w:pPr>
            <w:bookmarkStart w:id="0" w:name="_GoBack"/>
            <w:bookmarkEnd w:id="0"/>
            <w:r>
              <w:rPr>
                <w:noProof/>
                <w:lang w:eastAsia="nl-NL"/>
              </w:rPr>
              <w:drawing>
                <wp:inline distT="0" distB="0" distL="0" distR="0" wp14:anchorId="4CA62E6D" wp14:editId="6F194057">
                  <wp:extent cx="2343785" cy="426783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3785" cy="4267835"/>
                          </a:xfrm>
                          <a:prstGeom prst="rect">
                            <a:avLst/>
                          </a:prstGeom>
                          <a:noFill/>
                        </pic:spPr>
                      </pic:pic>
                    </a:graphicData>
                  </a:graphic>
                </wp:inline>
              </w:drawing>
            </w:r>
          </w:p>
          <w:p w14:paraId="3DE739E3"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p w14:paraId="6AA494E8"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p w14:paraId="46F18842" w14:textId="77777777" w:rsidR="00D0618D" w:rsidRDefault="00D0618D" w:rsidP="00DC323E">
            <w:pPr>
              <w:cnfStyle w:val="000000010000" w:firstRow="0" w:lastRow="0" w:firstColumn="0" w:lastColumn="0" w:oddVBand="0" w:evenVBand="0" w:oddHBand="0" w:evenHBand="1" w:firstRowFirstColumn="0" w:firstRowLastColumn="0" w:lastRowFirstColumn="0" w:lastRowLastColumn="0"/>
            </w:pPr>
          </w:p>
        </w:tc>
      </w:tr>
      <w:tr w:rsidR="00D0618D" w14:paraId="52479715" w14:textId="77777777" w:rsidTr="00DC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0ED048F" w14:textId="77777777" w:rsidR="00D0618D" w:rsidRDefault="00D0618D" w:rsidP="00DC323E">
            <w:r>
              <w:t>Opmerking:</w:t>
            </w:r>
          </w:p>
          <w:p w14:paraId="130C19D4" w14:textId="776FED64" w:rsidR="00D0618D" w:rsidRPr="00D35436" w:rsidRDefault="00D35436" w:rsidP="00DC323E">
            <w:pPr>
              <w:rPr>
                <w:i/>
                <w:iCs/>
              </w:rPr>
            </w:pPr>
            <w:r w:rsidRPr="00B87240">
              <w:rPr>
                <w:i/>
                <w:iCs/>
              </w:rPr>
              <w:t xml:space="preserve">Noteer hier </w:t>
            </w:r>
            <w:r>
              <w:rPr>
                <w:i/>
                <w:iCs/>
              </w:rPr>
              <w:t>eventuele problemen of onderbouwing die je nog hebt maar die niet duidelijk worden uit de screenshot(s) (het is niet verplicht dit in te vullen).</w:t>
            </w:r>
          </w:p>
        </w:tc>
      </w:tr>
    </w:tbl>
    <w:p w14:paraId="4516824B" w14:textId="77777777" w:rsidR="007703FC" w:rsidRDefault="007703FC" w:rsidP="007703FC"/>
    <w:p w14:paraId="5E42C8CC" w14:textId="77777777" w:rsidR="007703FC" w:rsidRDefault="007703FC" w:rsidP="007703FC"/>
    <w:sectPr w:rsidR="007703FC" w:rsidSect="00AC48BB">
      <w:headerReference w:type="default" r:id="rId27"/>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3592E" w14:textId="77777777" w:rsidR="00DD06DC" w:rsidRDefault="00DD06DC" w:rsidP="00910A2E">
      <w:pPr>
        <w:spacing w:line="240" w:lineRule="auto"/>
      </w:pPr>
      <w:r>
        <w:separator/>
      </w:r>
    </w:p>
  </w:endnote>
  <w:endnote w:type="continuationSeparator" w:id="0">
    <w:p w14:paraId="506C711E" w14:textId="77777777" w:rsidR="00DD06DC" w:rsidRDefault="00DD06DC"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E42A0" w14:textId="620CB4C1" w:rsidR="00393111" w:rsidRDefault="00393111" w:rsidP="00393111">
    <w:pPr>
      <w:pStyle w:val="Voettekst"/>
      <w:tabs>
        <w:tab w:val="clear" w:pos="4536"/>
        <w:tab w:val="clear" w:pos="9072"/>
        <w:tab w:val="center" w:pos="567"/>
        <w:tab w:val="left" w:pos="3119"/>
        <w:tab w:val="right" w:pos="14004"/>
      </w:tabs>
      <w:jc w:val="center"/>
    </w:pPr>
    <w:r>
      <w:rPr>
        <w:noProof/>
        <w:lang w:eastAsia="nl-NL"/>
      </w:rPr>
      <w:drawing>
        <wp:inline distT="0" distB="0" distL="0" distR="0" wp14:anchorId="2AEB5F69" wp14:editId="22B80461">
          <wp:extent cx="918000" cy="360000"/>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Pr="00393111">
      <w:t xml:space="preserve">Bijlage </w:t>
    </w:r>
    <w:r w:rsidR="00A51288">
      <w:t>3.</w:t>
    </w:r>
    <w:r w:rsidR="00462582">
      <w:t>3</w:t>
    </w:r>
    <w:r w:rsidR="00A51288">
      <w:t xml:space="preserve"> </w:t>
    </w:r>
    <w:r w:rsidR="005636AA">
      <w:t>S</w:t>
    </w:r>
    <w:r w:rsidR="00A51288">
      <w:t>jabloon verslag</w:t>
    </w:r>
    <w:r w:rsidRPr="00393111">
      <w:t xml:space="preserve"> </w:t>
    </w:r>
    <w:r w:rsidR="005636AA">
      <w:t xml:space="preserve">SQL </w:t>
    </w:r>
    <w:r w:rsidRPr="00393111">
      <w:t>-</w:t>
    </w:r>
    <w:r w:rsidR="00A51288">
      <w:t xml:space="preserve"> </w:t>
    </w:r>
    <w:r w:rsidR="00B53E0C">
      <w:t>EX</w:t>
    </w:r>
    <w:r w:rsidR="00B53E0C" w:rsidRPr="00601411">
      <w:t>_</w:t>
    </w:r>
    <w:r w:rsidR="00B53E0C">
      <w:t>IT20_</w:t>
    </w:r>
    <w:r w:rsidR="00772A86">
      <w:t>EP</w:t>
    </w:r>
    <w:r w:rsidR="00B53E0C">
      <w:t>7</w:t>
    </w:r>
    <w:r w:rsidR="00B53E0C" w:rsidRPr="00601411">
      <w:t>_P</w:t>
    </w:r>
    <w:r w:rsidR="00B53E0C">
      <w:t>2</w:t>
    </w:r>
    <w:r w:rsidR="00B53E0C" w:rsidRPr="00601411">
      <w:t>-K</w:t>
    </w:r>
    <w:r w:rsidR="00B53E0C">
      <w:t>1</w:t>
    </w:r>
    <w:r w:rsidR="00B53E0C" w:rsidRPr="00601411">
      <w:t>_</w:t>
    </w:r>
    <w:r w:rsidR="00500595">
      <w:t>2</w:t>
    </w:r>
    <w:r w:rsidR="0079118F">
      <w:t>A</w:t>
    </w:r>
    <w:r w:rsidR="00B53E0C" w:rsidRPr="00601411">
      <w:t>1</w:t>
    </w:r>
    <w:r>
      <w:tab/>
    </w:r>
    <w:r>
      <w:rPr>
        <w:szCs w:val="16"/>
      </w:rPr>
      <w:fldChar w:fldCharType="begin"/>
    </w:r>
    <w:r>
      <w:rPr>
        <w:szCs w:val="16"/>
      </w:rPr>
      <w:instrText>PAGE</w:instrText>
    </w:r>
    <w:r>
      <w:rPr>
        <w:szCs w:val="16"/>
      </w:rPr>
      <w:fldChar w:fldCharType="separate"/>
    </w:r>
    <w:r w:rsidR="00E54AB8">
      <w:rPr>
        <w:noProof/>
        <w:szCs w:val="16"/>
      </w:rPr>
      <w:t>7</w:t>
    </w:r>
    <w:r>
      <w:rPr>
        <w:szCs w:val="16"/>
      </w:rPr>
      <w:fldChar w:fldCharType="end"/>
    </w:r>
    <w:r>
      <w:rPr>
        <w:szCs w:val="16"/>
      </w:rPr>
      <w:t>/</w:t>
    </w:r>
    <w:r>
      <w:rPr>
        <w:szCs w:val="16"/>
      </w:rPr>
      <w:fldChar w:fldCharType="begin"/>
    </w:r>
    <w:r>
      <w:rPr>
        <w:szCs w:val="16"/>
      </w:rPr>
      <w:instrText>NUMPAGES</w:instrText>
    </w:r>
    <w:r>
      <w:rPr>
        <w:szCs w:val="16"/>
      </w:rPr>
      <w:fldChar w:fldCharType="separate"/>
    </w:r>
    <w:r w:rsidR="00E54AB8">
      <w:rPr>
        <w:noProof/>
        <w:szCs w:val="16"/>
      </w:rPr>
      <w:t>7</w:t>
    </w:r>
    <w:r>
      <w:rPr>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A3A48" w14:textId="77777777" w:rsidR="00DD06DC" w:rsidRDefault="00DD06DC" w:rsidP="00910A2E">
      <w:pPr>
        <w:spacing w:line="240" w:lineRule="auto"/>
      </w:pPr>
      <w:r>
        <w:separator/>
      </w:r>
    </w:p>
  </w:footnote>
  <w:footnote w:type="continuationSeparator" w:id="0">
    <w:p w14:paraId="7ED23A4E" w14:textId="77777777" w:rsidR="00DD06DC" w:rsidRDefault="00DD06DC" w:rsidP="00910A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CC9CA" w14:textId="77777777" w:rsidR="00910A2E" w:rsidRDefault="00DD06DC">
    <w:pPr>
      <w:pStyle w:val="Koptekst"/>
    </w:pPr>
    <w:r>
      <w:rPr>
        <w:noProof/>
      </w:rPr>
      <w:pict w14:anchorId="3764A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2049"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8BD00" w14:textId="77777777" w:rsidR="0017583A" w:rsidRPr="00BE52E5" w:rsidRDefault="0017583A" w:rsidP="00BE52E5">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414F"/>
    <w:multiLevelType w:val="hybridMultilevel"/>
    <w:tmpl w:val="48C887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9974F7"/>
    <w:multiLevelType w:val="hybridMultilevel"/>
    <w:tmpl w:val="09B23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E020686"/>
    <w:multiLevelType w:val="hybridMultilevel"/>
    <w:tmpl w:val="D4926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E214AFB"/>
    <w:multiLevelType w:val="hybridMultilevel"/>
    <w:tmpl w:val="600651B8"/>
    <w:lvl w:ilvl="0" w:tplc="65D2B99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2E04BEB"/>
    <w:multiLevelType w:val="hybridMultilevel"/>
    <w:tmpl w:val="7B76F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5470B4E"/>
    <w:multiLevelType w:val="hybridMultilevel"/>
    <w:tmpl w:val="A0D47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74202B3"/>
    <w:multiLevelType w:val="hybridMultilevel"/>
    <w:tmpl w:val="6E484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3A77DED"/>
    <w:multiLevelType w:val="hybridMultilevel"/>
    <w:tmpl w:val="89BED5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E16454C"/>
    <w:multiLevelType w:val="hybridMultilevel"/>
    <w:tmpl w:val="66D2EC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0B96653"/>
    <w:multiLevelType w:val="hybridMultilevel"/>
    <w:tmpl w:val="A79EFE18"/>
    <w:lvl w:ilvl="0" w:tplc="9F4248D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nsid w:val="32C73136"/>
    <w:multiLevelType w:val="hybridMultilevel"/>
    <w:tmpl w:val="3176C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57A56BE"/>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360A5821"/>
    <w:multiLevelType w:val="hybridMultilevel"/>
    <w:tmpl w:val="7C0AF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6FC0E48"/>
    <w:multiLevelType w:val="hybridMultilevel"/>
    <w:tmpl w:val="27903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376273B0"/>
    <w:multiLevelType w:val="hybridMultilevel"/>
    <w:tmpl w:val="DD00D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7CC5066"/>
    <w:multiLevelType w:val="hybridMultilevel"/>
    <w:tmpl w:val="57443C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B0E3E7A"/>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4086207B"/>
    <w:multiLevelType w:val="hybridMultilevel"/>
    <w:tmpl w:val="AE42C4FA"/>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nsid w:val="420D219E"/>
    <w:multiLevelType w:val="hybridMultilevel"/>
    <w:tmpl w:val="EB50F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43FA033D"/>
    <w:multiLevelType w:val="hybridMultilevel"/>
    <w:tmpl w:val="C9009B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45226F30"/>
    <w:multiLevelType w:val="hybridMultilevel"/>
    <w:tmpl w:val="9294B3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45E11C5A"/>
    <w:multiLevelType w:val="hybridMultilevel"/>
    <w:tmpl w:val="BCA6BE06"/>
    <w:lvl w:ilvl="0" w:tplc="2D1AB3F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nsid w:val="5002138F"/>
    <w:multiLevelType w:val="hybridMultilevel"/>
    <w:tmpl w:val="1CE02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0B21639"/>
    <w:multiLevelType w:val="hybridMultilevel"/>
    <w:tmpl w:val="628CF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56DB5F8C"/>
    <w:multiLevelType w:val="hybridMultilevel"/>
    <w:tmpl w:val="8D02E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5B40707E"/>
    <w:multiLevelType w:val="hybridMultilevel"/>
    <w:tmpl w:val="CE144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5C706F9C"/>
    <w:multiLevelType w:val="hybridMultilevel"/>
    <w:tmpl w:val="E326D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5C865C41"/>
    <w:multiLevelType w:val="hybridMultilevel"/>
    <w:tmpl w:val="0C86B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5DE31772"/>
    <w:multiLevelType w:val="hybridMultilevel"/>
    <w:tmpl w:val="41C6B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DF67B8F"/>
    <w:multiLevelType w:val="hybridMultilevel"/>
    <w:tmpl w:val="FF0AE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62F77AE2"/>
    <w:multiLevelType w:val="hybridMultilevel"/>
    <w:tmpl w:val="193A1D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65B46919"/>
    <w:multiLevelType w:val="hybridMultilevel"/>
    <w:tmpl w:val="7E48F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66D95703"/>
    <w:multiLevelType w:val="hybridMultilevel"/>
    <w:tmpl w:val="B2BC8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68AF3D73"/>
    <w:multiLevelType w:val="hybridMultilevel"/>
    <w:tmpl w:val="489256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9FC282C"/>
    <w:multiLevelType w:val="hybridMultilevel"/>
    <w:tmpl w:val="B86A3D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AF2253B"/>
    <w:multiLevelType w:val="hybridMultilevel"/>
    <w:tmpl w:val="01A677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CAB3AFA"/>
    <w:multiLevelType w:val="hybridMultilevel"/>
    <w:tmpl w:val="8A7EA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710E76E7"/>
    <w:multiLevelType w:val="hybridMultilevel"/>
    <w:tmpl w:val="973EA04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1">
    <w:nsid w:val="722666E4"/>
    <w:multiLevelType w:val="hybridMultilevel"/>
    <w:tmpl w:val="11B6C91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2">
    <w:nsid w:val="737C26B8"/>
    <w:multiLevelType w:val="hybridMultilevel"/>
    <w:tmpl w:val="40961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77D57066"/>
    <w:multiLevelType w:val="hybridMultilevel"/>
    <w:tmpl w:val="B958E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C4D765B"/>
    <w:multiLevelType w:val="hybridMultilevel"/>
    <w:tmpl w:val="9912C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37"/>
  </w:num>
  <w:num w:numId="3">
    <w:abstractNumId w:val="5"/>
  </w:num>
  <w:num w:numId="4">
    <w:abstractNumId w:val="39"/>
  </w:num>
  <w:num w:numId="5">
    <w:abstractNumId w:val="15"/>
  </w:num>
  <w:num w:numId="6">
    <w:abstractNumId w:val="36"/>
  </w:num>
  <w:num w:numId="7">
    <w:abstractNumId w:val="0"/>
  </w:num>
  <w:num w:numId="8">
    <w:abstractNumId w:val="42"/>
  </w:num>
  <w:num w:numId="9">
    <w:abstractNumId w:val="22"/>
  </w:num>
  <w:num w:numId="10">
    <w:abstractNumId w:val="30"/>
  </w:num>
  <w:num w:numId="11">
    <w:abstractNumId w:val="32"/>
  </w:num>
  <w:num w:numId="12">
    <w:abstractNumId w:val="14"/>
  </w:num>
  <w:num w:numId="13">
    <w:abstractNumId w:val="31"/>
  </w:num>
  <w:num w:numId="14">
    <w:abstractNumId w:val="24"/>
  </w:num>
  <w:num w:numId="15">
    <w:abstractNumId w:val="12"/>
  </w:num>
  <w:num w:numId="16">
    <w:abstractNumId w:val="1"/>
  </w:num>
  <w:num w:numId="17">
    <w:abstractNumId w:val="20"/>
  </w:num>
  <w:num w:numId="18">
    <w:abstractNumId w:val="4"/>
  </w:num>
  <w:num w:numId="19">
    <w:abstractNumId w:val="44"/>
  </w:num>
  <w:num w:numId="20">
    <w:abstractNumId w:val="27"/>
  </w:num>
  <w:num w:numId="21">
    <w:abstractNumId w:val="43"/>
  </w:num>
  <w:num w:numId="22">
    <w:abstractNumId w:val="35"/>
  </w:num>
  <w:num w:numId="23">
    <w:abstractNumId w:val="29"/>
  </w:num>
  <w:num w:numId="24">
    <w:abstractNumId w:val="28"/>
  </w:num>
  <w:num w:numId="25">
    <w:abstractNumId w:val="25"/>
  </w:num>
  <w:num w:numId="26">
    <w:abstractNumId w:val="16"/>
  </w:num>
  <w:num w:numId="27">
    <w:abstractNumId w:val="6"/>
  </w:num>
  <w:num w:numId="28">
    <w:abstractNumId w:val="2"/>
  </w:num>
  <w:num w:numId="29">
    <w:abstractNumId w:val="33"/>
  </w:num>
  <w:num w:numId="30">
    <w:abstractNumId w:val="21"/>
  </w:num>
  <w:num w:numId="31">
    <w:abstractNumId w:val="8"/>
  </w:num>
  <w:num w:numId="32">
    <w:abstractNumId w:val="10"/>
  </w:num>
  <w:num w:numId="33">
    <w:abstractNumId w:val="38"/>
  </w:num>
  <w:num w:numId="34">
    <w:abstractNumId w:val="34"/>
  </w:num>
  <w:num w:numId="35">
    <w:abstractNumId w:val="11"/>
  </w:num>
  <w:num w:numId="36">
    <w:abstractNumId w:val="17"/>
  </w:num>
  <w:num w:numId="37">
    <w:abstractNumId w:val="23"/>
  </w:num>
  <w:num w:numId="38">
    <w:abstractNumId w:val="26"/>
  </w:num>
  <w:num w:numId="39">
    <w:abstractNumId w:val="7"/>
  </w:num>
  <w:num w:numId="40">
    <w:abstractNumId w:val="40"/>
  </w:num>
  <w:num w:numId="41">
    <w:abstractNumId w:val="41"/>
  </w:num>
  <w:num w:numId="42">
    <w:abstractNumId w:val="19"/>
  </w:num>
  <w:num w:numId="43">
    <w:abstractNumId w:val="18"/>
  </w:num>
  <w:num w:numId="44">
    <w:abstractNumId w:val="13"/>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288"/>
    <w:rsid w:val="00000234"/>
    <w:rsid w:val="0000777B"/>
    <w:rsid w:val="000172B9"/>
    <w:rsid w:val="00095F6E"/>
    <w:rsid w:val="000B3B21"/>
    <w:rsid w:val="000B611D"/>
    <w:rsid w:val="000C018E"/>
    <w:rsid w:val="000C7207"/>
    <w:rsid w:val="0017583A"/>
    <w:rsid w:val="001763E3"/>
    <w:rsid w:val="001900E9"/>
    <w:rsid w:val="001A5529"/>
    <w:rsid w:val="001B18D7"/>
    <w:rsid w:val="001D2B1F"/>
    <w:rsid w:val="001D2FCC"/>
    <w:rsid w:val="001F5A9F"/>
    <w:rsid w:val="00202305"/>
    <w:rsid w:val="002334EC"/>
    <w:rsid w:val="00237180"/>
    <w:rsid w:val="002447F3"/>
    <w:rsid w:val="00252875"/>
    <w:rsid w:val="0026276D"/>
    <w:rsid w:val="00272C48"/>
    <w:rsid w:val="002738AE"/>
    <w:rsid w:val="002757DB"/>
    <w:rsid w:val="002A74C1"/>
    <w:rsid w:val="002F3923"/>
    <w:rsid w:val="00311551"/>
    <w:rsid w:val="00325EB8"/>
    <w:rsid w:val="00326370"/>
    <w:rsid w:val="00373E72"/>
    <w:rsid w:val="00383605"/>
    <w:rsid w:val="00393111"/>
    <w:rsid w:val="003A77E9"/>
    <w:rsid w:val="003C43C7"/>
    <w:rsid w:val="003F2FF7"/>
    <w:rsid w:val="00424AEA"/>
    <w:rsid w:val="00453FAC"/>
    <w:rsid w:val="00462582"/>
    <w:rsid w:val="004C5B2D"/>
    <w:rsid w:val="004E0DA1"/>
    <w:rsid w:val="00500595"/>
    <w:rsid w:val="00544045"/>
    <w:rsid w:val="00544E3D"/>
    <w:rsid w:val="005636AA"/>
    <w:rsid w:val="00565A5A"/>
    <w:rsid w:val="00567AF6"/>
    <w:rsid w:val="00585B09"/>
    <w:rsid w:val="00594DA0"/>
    <w:rsid w:val="006069E2"/>
    <w:rsid w:val="00627195"/>
    <w:rsid w:val="0063090C"/>
    <w:rsid w:val="00642442"/>
    <w:rsid w:val="0064495A"/>
    <w:rsid w:val="0068714B"/>
    <w:rsid w:val="0069446E"/>
    <w:rsid w:val="006B5218"/>
    <w:rsid w:val="006C70B1"/>
    <w:rsid w:val="006E1649"/>
    <w:rsid w:val="006F0381"/>
    <w:rsid w:val="007703FC"/>
    <w:rsid w:val="00772A86"/>
    <w:rsid w:val="0079118F"/>
    <w:rsid w:val="007E4BCF"/>
    <w:rsid w:val="007F3090"/>
    <w:rsid w:val="007F6868"/>
    <w:rsid w:val="0080671D"/>
    <w:rsid w:val="0082745D"/>
    <w:rsid w:val="00837330"/>
    <w:rsid w:val="00854C7A"/>
    <w:rsid w:val="00881F6F"/>
    <w:rsid w:val="008E0EE0"/>
    <w:rsid w:val="008E7EC5"/>
    <w:rsid w:val="00910A2E"/>
    <w:rsid w:val="00931C11"/>
    <w:rsid w:val="009423AA"/>
    <w:rsid w:val="00993ADB"/>
    <w:rsid w:val="0099471C"/>
    <w:rsid w:val="00996768"/>
    <w:rsid w:val="009977B2"/>
    <w:rsid w:val="009D465E"/>
    <w:rsid w:val="009F6CE7"/>
    <w:rsid w:val="00A03DC3"/>
    <w:rsid w:val="00A10C66"/>
    <w:rsid w:val="00A266FE"/>
    <w:rsid w:val="00A44F52"/>
    <w:rsid w:val="00A51288"/>
    <w:rsid w:val="00A51885"/>
    <w:rsid w:val="00A856EA"/>
    <w:rsid w:val="00AA3AF9"/>
    <w:rsid w:val="00AC48BB"/>
    <w:rsid w:val="00AF2216"/>
    <w:rsid w:val="00AF55EF"/>
    <w:rsid w:val="00B21CD4"/>
    <w:rsid w:val="00B53E0C"/>
    <w:rsid w:val="00B745CB"/>
    <w:rsid w:val="00B87240"/>
    <w:rsid w:val="00B9493B"/>
    <w:rsid w:val="00BB5D61"/>
    <w:rsid w:val="00BD7D94"/>
    <w:rsid w:val="00BE16DC"/>
    <w:rsid w:val="00BE4CE2"/>
    <w:rsid w:val="00BE52E5"/>
    <w:rsid w:val="00BF15D9"/>
    <w:rsid w:val="00C02B53"/>
    <w:rsid w:val="00C459A9"/>
    <w:rsid w:val="00C77824"/>
    <w:rsid w:val="00C84117"/>
    <w:rsid w:val="00C93A88"/>
    <w:rsid w:val="00CB045F"/>
    <w:rsid w:val="00CB3D2A"/>
    <w:rsid w:val="00CC0080"/>
    <w:rsid w:val="00CE1BE8"/>
    <w:rsid w:val="00CF0278"/>
    <w:rsid w:val="00D00C9C"/>
    <w:rsid w:val="00D0618D"/>
    <w:rsid w:val="00D26CD4"/>
    <w:rsid w:val="00D35436"/>
    <w:rsid w:val="00D46F78"/>
    <w:rsid w:val="00D96909"/>
    <w:rsid w:val="00DC77EA"/>
    <w:rsid w:val="00DD06DC"/>
    <w:rsid w:val="00E20EB2"/>
    <w:rsid w:val="00E24C05"/>
    <w:rsid w:val="00E33BFA"/>
    <w:rsid w:val="00E549BE"/>
    <w:rsid w:val="00E54AB8"/>
    <w:rsid w:val="00E5750A"/>
    <w:rsid w:val="00E63944"/>
    <w:rsid w:val="00E715B5"/>
    <w:rsid w:val="00EA5EDA"/>
    <w:rsid w:val="00EC4011"/>
    <w:rsid w:val="00ED0368"/>
    <w:rsid w:val="00F21B9C"/>
    <w:rsid w:val="00F314EA"/>
    <w:rsid w:val="00F43BFF"/>
    <w:rsid w:val="00F74C69"/>
    <w:rsid w:val="00F86F0C"/>
    <w:rsid w:val="00FA46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32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334EC"/>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2334EC"/>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Ind w:w="0" w:type="dxa"/>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2334EC"/>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BD7D94"/>
    <w:pPr>
      <w:spacing w:after="0" w:line="276" w:lineRule="auto"/>
    </w:pPr>
    <w:tblPr>
      <w:tblStyleRowBandSize w:val="1"/>
      <w:tblStyleColBandSize w:val="1"/>
      <w:tblInd w:w="0" w:type="dxa"/>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CellMar>
        <w:top w:w="0" w:type="dxa"/>
        <w:left w:w="108" w:type="dxa"/>
        <w:bottom w:w="0" w:type="dxa"/>
        <w:right w:w="108" w:type="dxa"/>
      </w:tblCellMar>
    </w:tblPr>
    <w:tblStylePr w:type="firstRow">
      <w:pPr>
        <w:wordWrap/>
        <w:spacing w:beforeLines="0" w:before="0" w:beforeAutospacing="0" w:afterLines="0" w:after="0" w:afterAutospacing="0" w:line="276" w:lineRule="auto"/>
      </w:pPr>
      <w:rPr>
        <w:rFonts w:ascii="Calibri" w:hAnsi="Calibri"/>
        <w:b w:val="0"/>
        <w:color w:val="FFFFFF" w:themeColor="background1"/>
        <w:sz w:val="22"/>
      </w:rPr>
      <w:tblPr/>
      <w:tcPr>
        <w:shd w:val="clear" w:color="auto" w:fill="56355B" w:themeFill="text2"/>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customStyle="1" w:styleId="PlainTable2">
    <w:name w:val="Plain Table 2"/>
    <w:basedOn w:val="Standaardtabel"/>
    <w:uiPriority w:val="42"/>
    <w:rsid w:val="008E7EC5"/>
    <w:pPr>
      <w:spacing w:after="0" w:line="240" w:lineRule="auto"/>
    </w:pPr>
    <w:tblPr>
      <w:tblStyleRowBandSize w:val="1"/>
      <w:tblStyleColBandSize w:val="1"/>
      <w:tblInd w:w="0" w:type="dxa"/>
      <w:tblBorders>
        <w:top w:val="single" w:sz="4" w:space="0" w:color="FFFFFF" w:themeColor="text1" w:themeTint="80"/>
        <w:bottom w:val="single" w:sz="4" w:space="0" w:color="FFFFFF" w:themeColor="text1" w:themeTint="80"/>
      </w:tblBorders>
      <w:tblCellMar>
        <w:top w:w="0" w:type="dxa"/>
        <w:left w:w="108" w:type="dxa"/>
        <w:bottom w:w="0" w:type="dxa"/>
        <w:right w:w="108" w:type="dxa"/>
      </w:tblCellMar>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table" w:customStyle="1" w:styleId="GridTableLight">
    <w:name w:val="Grid Table Light"/>
    <w:basedOn w:val="Standaardtabel"/>
    <w:uiPriority w:val="40"/>
    <w:rsid w:val="00CC008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Revisie">
    <w:name w:val="Revision"/>
    <w:hidden/>
    <w:uiPriority w:val="99"/>
    <w:semiHidden/>
    <w:rsid w:val="00500595"/>
    <w:pPr>
      <w:spacing w:after="0" w:line="240" w:lineRule="auto"/>
    </w:pPr>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334EC"/>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2334EC"/>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Ind w:w="0" w:type="dxa"/>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2334EC"/>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BD7D94"/>
    <w:pPr>
      <w:spacing w:after="0" w:line="276" w:lineRule="auto"/>
    </w:pPr>
    <w:tblPr>
      <w:tblStyleRowBandSize w:val="1"/>
      <w:tblStyleColBandSize w:val="1"/>
      <w:tblInd w:w="0" w:type="dxa"/>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CellMar>
        <w:top w:w="0" w:type="dxa"/>
        <w:left w:w="108" w:type="dxa"/>
        <w:bottom w:w="0" w:type="dxa"/>
        <w:right w:w="108" w:type="dxa"/>
      </w:tblCellMar>
    </w:tblPr>
    <w:tblStylePr w:type="firstRow">
      <w:pPr>
        <w:wordWrap/>
        <w:spacing w:beforeLines="0" w:before="0" w:beforeAutospacing="0" w:afterLines="0" w:after="0" w:afterAutospacing="0" w:line="276" w:lineRule="auto"/>
      </w:pPr>
      <w:rPr>
        <w:rFonts w:ascii="Calibri" w:hAnsi="Calibri"/>
        <w:b w:val="0"/>
        <w:color w:val="FFFFFF" w:themeColor="background1"/>
        <w:sz w:val="22"/>
      </w:rPr>
      <w:tblPr/>
      <w:tcPr>
        <w:shd w:val="clear" w:color="auto" w:fill="56355B" w:themeFill="text2"/>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customStyle="1" w:styleId="PlainTable2">
    <w:name w:val="Plain Table 2"/>
    <w:basedOn w:val="Standaardtabel"/>
    <w:uiPriority w:val="42"/>
    <w:rsid w:val="008E7EC5"/>
    <w:pPr>
      <w:spacing w:after="0" w:line="240" w:lineRule="auto"/>
    </w:pPr>
    <w:tblPr>
      <w:tblStyleRowBandSize w:val="1"/>
      <w:tblStyleColBandSize w:val="1"/>
      <w:tblInd w:w="0" w:type="dxa"/>
      <w:tblBorders>
        <w:top w:val="single" w:sz="4" w:space="0" w:color="FFFFFF" w:themeColor="text1" w:themeTint="80"/>
        <w:bottom w:val="single" w:sz="4" w:space="0" w:color="FFFFFF" w:themeColor="text1" w:themeTint="80"/>
      </w:tblBorders>
      <w:tblCellMar>
        <w:top w:w="0" w:type="dxa"/>
        <w:left w:w="108" w:type="dxa"/>
        <w:bottom w:w="0" w:type="dxa"/>
        <w:right w:w="108" w:type="dxa"/>
      </w:tblCellMar>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table" w:customStyle="1" w:styleId="GridTableLight">
    <w:name w:val="Grid Table Light"/>
    <w:basedOn w:val="Standaardtabel"/>
    <w:uiPriority w:val="40"/>
    <w:rsid w:val="00CC008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Revisie">
    <w:name w:val="Revision"/>
    <w:hidden/>
    <w:uiPriority w:val="99"/>
    <w:semiHidden/>
    <w:rsid w:val="00500595"/>
    <w:pPr>
      <w:spacing w:after="0" w:line="240"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82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vdfeen\OneDrive%20-%20ROC%20Friese%20Poort\Examens\KD%202020%20EX-DEFXX-P2%20K1\EX-DEF1B-P2K1\Bijlagen%20kandidaat\jjmmdd_in_Bijlage%20x%20Naam%20bijlage%20(staand%20met%20voorblad).dotx" TargetMode="External"/></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5c6331a-2a23-464e-9aa5-03df216f8e92" xsi:nil="true"/>
    <SharedWithUsers xmlns="35c6331a-2a23-464e-9aa5-03df216f8e92">
      <UserInfo>
        <DisplayName/>
        <AccountId xsi:nil="true"/>
        <AccountType/>
      </UserInfo>
    </SharedWithUsers>
    <lcf76f155ced4ddcb4097134ff3c332f xmlns="ef046627-44dc-457e-88b4-6fe26c1e4406">
      <Terms xmlns="http://schemas.microsoft.com/office/infopath/2007/PartnerControls"/>
    </lcf76f155ced4ddcb4097134ff3c332f>
    <MediaLengthInSeconds xmlns="ef046627-44dc-457e-88b4-6fe26c1e44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E302C1959174F9C2B11D804209EAA" ma:contentTypeVersion="16" ma:contentTypeDescription="Een nieuw document maken." ma:contentTypeScope="" ma:versionID="490de65770cd13502d494ca4fa783ee4">
  <xsd:schema xmlns:xsd="http://www.w3.org/2001/XMLSchema" xmlns:xs="http://www.w3.org/2001/XMLSchema" xmlns:p="http://schemas.microsoft.com/office/2006/metadata/properties" xmlns:ns2="ef046627-44dc-457e-88b4-6fe26c1e4406" xmlns:ns3="35c6331a-2a23-464e-9aa5-03df216f8e92" targetNamespace="http://schemas.microsoft.com/office/2006/metadata/properties" ma:root="true" ma:fieldsID="6d474cc6b9718cee6cadcc4bf5e803f9" ns2:_="" ns3:_="">
    <xsd:import namespace="ef046627-44dc-457e-88b4-6fe26c1e4406"/>
    <xsd:import namespace="35c6331a-2a23-464e-9aa5-03df216f8e9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046627-44dc-457e-88b4-6fe26c1e44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3a693f84-d9d9-45de-9cc2-e572aa08d8e3"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c6331a-2a23-464e-9aa5-03df216f8e9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2" nillable="true" ma:displayName="Taxonomy Catch All Column" ma:hidden="true" ma:list="{6b1ebadc-e816-4f80-8689-11ff79f33e0a}" ma:internalName="TaxCatchAll" ma:showField="CatchAllData" ma:web="35c6331a-2a23-464e-9aa5-03df216f8e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361D4-7BBF-4782-ABFA-627F5AB4B54F}">
  <ds:schemaRefs>
    <ds:schemaRef ds:uri="http://schemas.microsoft.com/sharepoint/v3/contenttype/forms"/>
  </ds:schemaRefs>
</ds:datastoreItem>
</file>

<file path=customXml/itemProps2.xml><?xml version="1.0" encoding="utf-8"?>
<ds:datastoreItem xmlns:ds="http://schemas.openxmlformats.org/officeDocument/2006/customXml" ds:itemID="{0A4183D7-C0D4-42A7-BB32-82DC1CA3BB88}">
  <ds:schemaRefs>
    <ds:schemaRef ds:uri="http://schemas.microsoft.com/office/2006/metadata/properties"/>
    <ds:schemaRef ds:uri="http://schemas.microsoft.com/office/infopath/2007/PartnerControls"/>
    <ds:schemaRef ds:uri="35c6331a-2a23-464e-9aa5-03df216f8e92"/>
    <ds:schemaRef ds:uri="ef046627-44dc-457e-88b4-6fe26c1e4406"/>
  </ds:schemaRefs>
</ds:datastoreItem>
</file>

<file path=customXml/itemProps3.xml><?xml version="1.0" encoding="utf-8"?>
<ds:datastoreItem xmlns:ds="http://schemas.openxmlformats.org/officeDocument/2006/customXml" ds:itemID="{029EDCC6-D22B-4D8F-91BB-A53189BCF2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046627-44dc-457e-88b4-6fe26c1e4406"/>
    <ds:schemaRef ds:uri="35c6331a-2a23-464e-9aa5-03df216f8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2F80D3-21ED-49A8-9C75-031325139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jjmmdd_in_Bijlage x Naam bijlage (staand met voorblad)</Template>
  <TotalTime>19</TotalTime>
  <Pages>7</Pages>
  <Words>708</Words>
  <Characters>3897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ROC Mondriaan</Company>
  <LinksUpToDate>false</LinksUpToDate>
  <CharactersWithSpaces>4596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 van der Feen</dc:creator>
  <cp:lastModifiedBy>student</cp:lastModifiedBy>
  <cp:revision>3</cp:revision>
  <dcterms:created xsi:type="dcterms:W3CDTF">2023-05-24T12:47:00Z</dcterms:created>
  <dcterms:modified xsi:type="dcterms:W3CDTF">2023-05-24T13:06:00Z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0x010100C39E302C1959174F9C2B11D804209EAA</vt:lpwstr>
  </property>
  <property fmtid="{D5CDD505-2E9C-101B-9397-08002B2CF9AE}" pid="3" name="Order">
    <vt:r8>9864800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