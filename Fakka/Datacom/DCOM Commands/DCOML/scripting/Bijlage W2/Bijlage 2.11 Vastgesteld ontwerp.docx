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A41BF" w14:textId="0DDBF45C" w:rsidR="00182612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182612">
        <w:rPr>
          <w:sz w:val="48"/>
          <w:szCs w:val="48"/>
        </w:rPr>
        <w:t xml:space="preserve">2.11 </w:t>
      </w:r>
      <w:r w:rsidR="00154C89">
        <w:rPr>
          <w:sz w:val="48"/>
          <w:szCs w:val="48"/>
        </w:rPr>
        <w:t>V</w:t>
      </w:r>
      <w:r w:rsidR="00182612">
        <w:rPr>
          <w:sz w:val="48"/>
          <w:szCs w:val="48"/>
        </w:rPr>
        <w:t>astgesteld ontwerp</w:t>
      </w:r>
    </w:p>
    <w:p w14:paraId="68AA4941" w14:textId="0C487F1F" w:rsidR="00182612" w:rsidRPr="000D0AD1" w:rsidRDefault="00182612" w:rsidP="00182612">
      <w:pPr>
        <w:jc w:val="center"/>
        <w:rPr>
          <w:sz w:val="40"/>
          <w:szCs w:val="40"/>
        </w:rPr>
      </w:pPr>
      <w:r w:rsidRPr="000D0AD1">
        <w:rPr>
          <w:sz w:val="40"/>
          <w:szCs w:val="40"/>
        </w:rPr>
        <w:t xml:space="preserve">Kort ontwerp programma </w:t>
      </w:r>
      <w:r w:rsidR="00C857BC" w:rsidRPr="000D0AD1">
        <w:rPr>
          <w:b/>
          <w:bCs/>
          <w:sz w:val="40"/>
          <w:szCs w:val="40"/>
        </w:rPr>
        <w:t>kenteken Check</w:t>
      </w:r>
    </w:p>
    <w:p w14:paraId="4C014B15" w14:textId="77777777" w:rsidR="00182612" w:rsidRDefault="00182612" w:rsidP="00BE52E5">
      <w:pPr>
        <w:jc w:val="center"/>
        <w:rPr>
          <w:sz w:val="48"/>
          <w:szCs w:val="48"/>
        </w:rPr>
      </w:pPr>
    </w:p>
    <w:p w14:paraId="6AC35685" w14:textId="28492570" w:rsidR="00BE52E5" w:rsidRPr="00E715B5" w:rsidRDefault="00BE52E5" w:rsidP="00182612">
      <w:pPr>
        <w:jc w:val="center"/>
        <w:rPr>
          <w:sz w:val="40"/>
          <w:szCs w:val="40"/>
        </w:rPr>
      </w:pPr>
      <w:r w:rsidRPr="00EA2A08">
        <w:rPr>
          <w:sz w:val="48"/>
          <w:szCs w:val="48"/>
        </w:rPr>
        <w:t xml:space="preserve"> </w:t>
      </w:r>
    </w:p>
    <w:p w14:paraId="62DB2F97" w14:textId="77777777" w:rsidR="0017583A" w:rsidRDefault="0017583A" w:rsidP="00910A2E"/>
    <w:p w14:paraId="3AD23791" w14:textId="77777777" w:rsidR="00565A5A" w:rsidRDefault="00565A5A" w:rsidP="00910A2E"/>
    <w:p w14:paraId="2DAA9151" w14:textId="77777777" w:rsidR="00565A5A" w:rsidRDefault="00565A5A" w:rsidP="00910A2E"/>
    <w:p w14:paraId="03958986" w14:textId="77777777" w:rsidR="00565A5A" w:rsidRDefault="00565A5A" w:rsidP="00910A2E"/>
    <w:p w14:paraId="1AC99CE5" w14:textId="77777777" w:rsidR="00565A5A" w:rsidRDefault="00565A5A" w:rsidP="00910A2E"/>
    <w:p w14:paraId="4394AE0B" w14:textId="77777777" w:rsidR="00565A5A" w:rsidRDefault="00565A5A" w:rsidP="00910A2E"/>
    <w:p w14:paraId="39E5C652" w14:textId="77777777" w:rsidR="00565A5A" w:rsidRDefault="00565A5A" w:rsidP="00910A2E"/>
    <w:p w14:paraId="3EF607F6" w14:textId="77777777" w:rsidR="00565A5A" w:rsidRDefault="00565A5A" w:rsidP="00910A2E"/>
    <w:p w14:paraId="7F9C4FD7" w14:textId="77777777" w:rsidR="00565A5A" w:rsidRDefault="00565A5A" w:rsidP="00910A2E"/>
    <w:p w14:paraId="2AAFE564" w14:textId="77777777" w:rsidR="00565A5A" w:rsidRDefault="00565A5A" w:rsidP="00910A2E"/>
    <w:p w14:paraId="38FFF197" w14:textId="77777777" w:rsidR="00565A5A" w:rsidRDefault="00565A5A" w:rsidP="00910A2E"/>
    <w:p w14:paraId="4DE3F38A" w14:textId="77777777" w:rsidR="00565A5A" w:rsidRDefault="00565A5A" w:rsidP="00910A2E"/>
    <w:p w14:paraId="3D02CC20" w14:textId="77777777" w:rsidR="00565A5A" w:rsidRDefault="00565A5A" w:rsidP="00910A2E"/>
    <w:p w14:paraId="2F5DBD0B" w14:textId="77777777" w:rsidR="00565A5A" w:rsidRDefault="00565A5A" w:rsidP="00910A2E"/>
    <w:p w14:paraId="3A2A2B89" w14:textId="77777777" w:rsidR="00565A5A" w:rsidRDefault="00565A5A" w:rsidP="00910A2E"/>
    <w:p w14:paraId="7ED4E6C1" w14:textId="77777777" w:rsidR="00565A5A" w:rsidRDefault="00565A5A" w:rsidP="00910A2E"/>
    <w:p w14:paraId="48A57EF6" w14:textId="77777777" w:rsidR="00565A5A" w:rsidRDefault="00565A5A" w:rsidP="00910A2E"/>
    <w:p w14:paraId="10047F28" w14:textId="77777777" w:rsidR="00565A5A" w:rsidRDefault="00565A5A" w:rsidP="00910A2E"/>
    <w:p w14:paraId="178EE891" w14:textId="77777777" w:rsidR="00565A5A" w:rsidRDefault="00565A5A" w:rsidP="00910A2E"/>
    <w:p w14:paraId="607CBDA5" w14:textId="77777777" w:rsidR="00565A5A" w:rsidRDefault="00565A5A" w:rsidP="00910A2E"/>
    <w:p w14:paraId="2C843AE9" w14:textId="77777777" w:rsidR="00565A5A" w:rsidRDefault="00565A5A" w:rsidP="00910A2E"/>
    <w:p w14:paraId="67D4B98F" w14:textId="77777777" w:rsidR="00565A5A" w:rsidRDefault="00565A5A" w:rsidP="00910A2E"/>
    <w:p w14:paraId="66DF96A3" w14:textId="77777777" w:rsidR="00565A5A" w:rsidRDefault="00565A5A" w:rsidP="00910A2E"/>
    <w:p w14:paraId="2AA2D670" w14:textId="77777777" w:rsidR="00565A5A" w:rsidRDefault="00565A5A" w:rsidP="00910A2E"/>
    <w:p w14:paraId="44095DC1" w14:textId="77777777" w:rsidR="00565A5A" w:rsidRDefault="00565A5A" w:rsidP="00910A2E"/>
    <w:p w14:paraId="365E9180" w14:textId="77777777" w:rsidR="00565A5A" w:rsidRDefault="00565A5A" w:rsidP="00910A2E">
      <w:pPr>
        <w:sectPr w:rsidR="00565A5A" w:rsidSect="00594DA0">
          <w:headerReference w:type="default" r:id="rId12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5594EF90" w14:textId="0742EF1E" w:rsidR="00182612" w:rsidRDefault="00182612" w:rsidP="00182612">
      <w:pPr>
        <w:pStyle w:val="Kop2"/>
      </w:pPr>
      <w:r>
        <w:lastRenderedPageBreak/>
        <w:t>Doel</w:t>
      </w:r>
    </w:p>
    <w:p w14:paraId="3F509D3A" w14:textId="3E72FC7D" w:rsidR="00CA072A" w:rsidRDefault="00CA072A" w:rsidP="00CA072A">
      <w:r>
        <w:t xml:space="preserve">Het programma heeft als doel valse kentekens bij de poort te identificeren. Dit is een </w:t>
      </w:r>
      <w:proofErr w:type="spellStart"/>
      <w:r w:rsidR="00964447">
        <w:t>p</w:t>
      </w:r>
      <w:r>
        <w:t>roof</w:t>
      </w:r>
      <w:proofErr w:type="spellEnd"/>
      <w:r>
        <w:t xml:space="preserve"> of concept om vast te stellen of dit principe werkbaar is voor de </w:t>
      </w:r>
      <w:r w:rsidR="004D19B7">
        <w:t>beveiliger</w:t>
      </w:r>
      <w:r>
        <w:t xml:space="preserve">. </w:t>
      </w:r>
    </w:p>
    <w:p w14:paraId="507F540D" w14:textId="77777777" w:rsidR="00182612" w:rsidRDefault="00182612" w:rsidP="00182612"/>
    <w:p w14:paraId="0E395994" w14:textId="77777777" w:rsidR="00182612" w:rsidRDefault="00182612" w:rsidP="00182612">
      <w:pPr>
        <w:pStyle w:val="Kop2"/>
      </w:pPr>
      <w:r>
        <w:t>Aanpak</w:t>
      </w:r>
    </w:p>
    <w:p w14:paraId="284D9DF6" w14:textId="6EEB3B75" w:rsidR="00960A65" w:rsidRDefault="00960A65" w:rsidP="00960A65">
      <w:pPr>
        <w:pStyle w:val="Lijstalinea"/>
        <w:numPr>
          <w:ilvl w:val="0"/>
          <w:numId w:val="2"/>
        </w:numPr>
        <w:spacing w:after="160" w:line="259" w:lineRule="auto"/>
      </w:pPr>
      <w:r>
        <w:t xml:space="preserve">Aanvraag is vanuit </w:t>
      </w:r>
      <w:r w:rsidR="00363975">
        <w:t>Parkbeheer</w:t>
      </w:r>
      <w:r>
        <w:t xml:space="preserve"> via mijn </w:t>
      </w:r>
      <w:r w:rsidR="00363975">
        <w:t>manager</w:t>
      </w:r>
      <w:r>
        <w:t xml:space="preserve"> gegeven</w:t>
      </w:r>
      <w:r w:rsidR="00835B8D">
        <w:t>.</w:t>
      </w:r>
    </w:p>
    <w:p w14:paraId="44B1AED3" w14:textId="5154E13A" w:rsidR="00960A65" w:rsidRDefault="00960A65" w:rsidP="00960A65">
      <w:pPr>
        <w:pStyle w:val="Lijstalinea"/>
        <w:numPr>
          <w:ilvl w:val="0"/>
          <w:numId w:val="2"/>
        </w:numPr>
        <w:spacing w:after="160" w:line="259" w:lineRule="auto"/>
      </w:pPr>
      <w:r>
        <w:t xml:space="preserve">Na een interview met de </w:t>
      </w:r>
      <w:r w:rsidR="00363975">
        <w:t>parkbeheerder</w:t>
      </w:r>
      <w:r>
        <w:t xml:space="preserve"> is dit ontwerp opgesteld</w:t>
      </w:r>
      <w:r w:rsidR="00835B8D">
        <w:t>.</w:t>
      </w:r>
    </w:p>
    <w:p w14:paraId="6F8CA0ED" w14:textId="4E50B8E8" w:rsidR="00960A65" w:rsidRDefault="00960A65" w:rsidP="00960A65">
      <w:pPr>
        <w:pStyle w:val="Lijstalinea"/>
        <w:numPr>
          <w:ilvl w:val="0"/>
          <w:numId w:val="2"/>
        </w:numPr>
        <w:spacing w:after="160" w:line="259" w:lineRule="auto"/>
      </w:pPr>
      <w:r>
        <w:t>Als het ontwerp goedgekeurd is</w:t>
      </w:r>
      <w:r w:rsidR="00835B8D">
        <w:t>,</w:t>
      </w:r>
      <w:r>
        <w:t xml:space="preserve"> </w:t>
      </w:r>
      <w:r w:rsidR="00A8776C">
        <w:t xml:space="preserve">dan </w:t>
      </w:r>
      <w:r>
        <w:t>wordt het gebouwd</w:t>
      </w:r>
      <w:r w:rsidR="00835B8D">
        <w:t>.</w:t>
      </w:r>
    </w:p>
    <w:p w14:paraId="0106A0DC" w14:textId="0562E733" w:rsidR="00960A65" w:rsidRDefault="00960A65" w:rsidP="00960A65">
      <w:pPr>
        <w:pStyle w:val="Lijstalinea"/>
        <w:numPr>
          <w:ilvl w:val="0"/>
          <w:numId w:val="2"/>
        </w:numPr>
        <w:spacing w:after="160" w:line="259" w:lineRule="auto"/>
      </w:pPr>
      <w:r>
        <w:t>Zowel het programma (Python) als de bestanden (.</w:t>
      </w:r>
      <w:proofErr w:type="spellStart"/>
      <w:r>
        <w:t>csv</w:t>
      </w:r>
      <w:proofErr w:type="spellEnd"/>
      <w:r>
        <w:t xml:space="preserve">) staan op de </w:t>
      </w:r>
      <w:r w:rsidRPr="00A8776C">
        <w:rPr>
          <w:i/>
          <w:iCs/>
        </w:rPr>
        <w:t>VM2</w:t>
      </w:r>
      <w:r>
        <w:t xml:space="preserve"> van SPL. Via</w:t>
      </w:r>
      <w:r w:rsidR="00EF236B">
        <w:t xml:space="preserve"> VSC</w:t>
      </w:r>
      <w:r>
        <w:t xml:space="preserve"> wordt de software gebouwd en getest. </w:t>
      </w:r>
    </w:p>
    <w:p w14:paraId="51273F3B" w14:textId="7BD6A5B2" w:rsidR="00960A65" w:rsidRDefault="00960A65" w:rsidP="00960A65">
      <w:pPr>
        <w:pStyle w:val="Lijstalinea"/>
        <w:numPr>
          <w:ilvl w:val="0"/>
          <w:numId w:val="2"/>
        </w:numPr>
        <w:spacing w:after="160" w:line="259" w:lineRule="auto"/>
      </w:pPr>
      <w:r>
        <w:t>Na</w:t>
      </w:r>
      <w:r w:rsidR="004F0994">
        <w:t xml:space="preserve"> e</w:t>
      </w:r>
      <w:r>
        <w:t>e</w:t>
      </w:r>
      <w:r w:rsidR="004F0994">
        <w:t>n</w:t>
      </w:r>
      <w:r>
        <w:t xml:space="preserve"> technisch </w:t>
      </w:r>
      <w:r w:rsidR="004F0994">
        <w:t xml:space="preserve">geslaagde </w:t>
      </w:r>
      <w:r>
        <w:t xml:space="preserve">test wordt </w:t>
      </w:r>
      <w:r w:rsidR="00CD215B">
        <w:t xml:space="preserve">de </w:t>
      </w:r>
      <w:r>
        <w:t>omgeving overgedragen</w:t>
      </w:r>
      <w:r w:rsidR="00835B8D">
        <w:t>.</w:t>
      </w:r>
    </w:p>
    <w:p w14:paraId="4EB6DB1D" w14:textId="1A8F757B" w:rsidR="00182612" w:rsidRDefault="00182612" w:rsidP="00182612">
      <w:pPr>
        <w:pStyle w:val="Kop2"/>
      </w:pPr>
      <w:r>
        <w:t>Input data</w:t>
      </w:r>
    </w:p>
    <w:p w14:paraId="2B85DD3B" w14:textId="670F7F3B" w:rsidR="00960A65" w:rsidRDefault="009C221C" w:rsidP="004F0994">
      <w:pPr>
        <w:pStyle w:val="Lijstalinea"/>
        <w:numPr>
          <w:ilvl w:val="0"/>
          <w:numId w:val="2"/>
        </w:numPr>
        <w:spacing w:after="160" w:line="259" w:lineRule="auto"/>
      </w:pPr>
      <w:r>
        <w:t>H</w:t>
      </w:r>
      <w:r w:rsidR="00960A65" w:rsidRPr="00C922F2">
        <w:t>et</w:t>
      </w:r>
      <w:r w:rsidR="00960A65">
        <w:t xml:space="preserve"> kentekenbestand van RDW opgeslagen in </w:t>
      </w:r>
      <w:r w:rsidR="00F3130B">
        <w:t xml:space="preserve">bestand </w:t>
      </w:r>
      <w:r w:rsidR="00F3130B" w:rsidRPr="00A40199">
        <w:rPr>
          <w:i/>
          <w:iCs/>
        </w:rPr>
        <w:t>RDW.csv</w:t>
      </w:r>
    </w:p>
    <w:p w14:paraId="4984FD6B" w14:textId="56F230F2" w:rsidR="00960A65" w:rsidRPr="004D6F8A" w:rsidRDefault="00960A65" w:rsidP="004F0994">
      <w:pPr>
        <w:pStyle w:val="Lijstalinea"/>
        <w:numPr>
          <w:ilvl w:val="0"/>
          <w:numId w:val="2"/>
        </w:numPr>
        <w:spacing w:after="160" w:line="259" w:lineRule="auto"/>
      </w:pPr>
      <w:r>
        <w:t xml:space="preserve">Transferbestand in </w:t>
      </w:r>
      <w:r w:rsidR="005E0ACF">
        <w:t>.</w:t>
      </w:r>
      <w:proofErr w:type="spellStart"/>
      <w:r w:rsidR="00D35A0D">
        <w:t>csv</w:t>
      </w:r>
      <w:proofErr w:type="spellEnd"/>
      <w:r w:rsidR="005E0ACF">
        <w:t>-</w:t>
      </w:r>
      <w:r>
        <w:t>formaat van het IOT</w:t>
      </w:r>
      <w:r w:rsidR="00A40199">
        <w:t>-</w:t>
      </w:r>
      <w:r>
        <w:t>apparaat met AI</w:t>
      </w:r>
      <w:r w:rsidR="005C3B9B">
        <w:t>,</w:t>
      </w:r>
      <w:r>
        <w:t xml:space="preserve"> kenteken en voertuigherkenning, </w:t>
      </w:r>
      <w:r w:rsidR="00B42709" w:rsidRPr="00A40199">
        <w:rPr>
          <w:i/>
          <w:iCs/>
        </w:rPr>
        <w:t>Gescande</w:t>
      </w:r>
      <w:r w:rsidR="00F3130B" w:rsidRPr="00A40199">
        <w:rPr>
          <w:i/>
          <w:iCs/>
        </w:rPr>
        <w:t>D</w:t>
      </w:r>
      <w:r w:rsidR="00B42709" w:rsidRPr="00A40199">
        <w:rPr>
          <w:i/>
          <w:iCs/>
        </w:rPr>
        <w:t>ata</w:t>
      </w:r>
      <w:r w:rsidRPr="00A40199">
        <w:rPr>
          <w:i/>
          <w:iCs/>
        </w:rPr>
        <w:t>.csv</w:t>
      </w:r>
    </w:p>
    <w:p w14:paraId="4C6E8484" w14:textId="351AFC6E" w:rsidR="004D6F8A" w:rsidRDefault="004D6F8A" w:rsidP="004F0994">
      <w:pPr>
        <w:pStyle w:val="Lijstalinea"/>
        <w:numPr>
          <w:ilvl w:val="0"/>
          <w:numId w:val="2"/>
        </w:numPr>
        <w:spacing w:after="160" w:line="259" w:lineRule="auto"/>
      </w:pPr>
      <w:r w:rsidRPr="004D6F8A">
        <w:t xml:space="preserve">Antwoord of </w:t>
      </w:r>
      <w:r w:rsidRPr="00A40199">
        <w:rPr>
          <w:i/>
          <w:iCs/>
        </w:rPr>
        <w:t>vals.txt</w:t>
      </w:r>
      <w:r w:rsidRPr="004D6F8A">
        <w:t xml:space="preserve"> leeggemaakt moet w</w:t>
      </w:r>
      <w:r w:rsidR="004D19B7">
        <w:t>o</w:t>
      </w:r>
      <w:r w:rsidRPr="004D6F8A">
        <w:t>rden</w:t>
      </w:r>
      <w:r w:rsidR="00534289">
        <w:t>.</w:t>
      </w:r>
    </w:p>
    <w:p w14:paraId="15C80E6E" w14:textId="77777777" w:rsidR="00960A65" w:rsidRDefault="00960A65" w:rsidP="00960A65">
      <w:pPr>
        <w:pStyle w:val="Kop2"/>
      </w:pPr>
      <w:r>
        <w:t>Output data</w:t>
      </w:r>
    </w:p>
    <w:p w14:paraId="3B719F92" w14:textId="11D45DF9" w:rsidR="004D6F8A" w:rsidRDefault="004D6F8A" w:rsidP="004F0994">
      <w:pPr>
        <w:pStyle w:val="Lijstalinea"/>
        <w:numPr>
          <w:ilvl w:val="0"/>
          <w:numId w:val="2"/>
        </w:numPr>
        <w:spacing w:after="160" w:line="259" w:lineRule="auto"/>
      </w:pPr>
      <w:r>
        <w:t xml:space="preserve">Vraag of </w:t>
      </w:r>
      <w:r w:rsidRPr="005C3B9B">
        <w:rPr>
          <w:i/>
          <w:iCs/>
        </w:rPr>
        <w:t>vals.txt</w:t>
      </w:r>
      <w:r>
        <w:t xml:space="preserve"> leeggemaakt moet worden</w:t>
      </w:r>
      <w:r w:rsidR="005C3B9B">
        <w:t>.</w:t>
      </w:r>
    </w:p>
    <w:p w14:paraId="7AADB845" w14:textId="299AAFDB" w:rsidR="00DC3010" w:rsidRDefault="00DC3010" w:rsidP="004F0994">
      <w:pPr>
        <w:pStyle w:val="Lijstalinea"/>
        <w:numPr>
          <w:ilvl w:val="0"/>
          <w:numId w:val="2"/>
        </w:numPr>
        <w:spacing w:after="160" w:line="259" w:lineRule="auto"/>
      </w:pPr>
      <w:r>
        <w:t xml:space="preserve">Indien gewenst </w:t>
      </w:r>
      <w:r w:rsidR="00FF3AA3">
        <w:t xml:space="preserve">een lege </w:t>
      </w:r>
      <w:r w:rsidR="00FF3AA3" w:rsidRPr="005C3B9B">
        <w:rPr>
          <w:i/>
          <w:iCs/>
        </w:rPr>
        <w:t>vals.txt</w:t>
      </w:r>
    </w:p>
    <w:p w14:paraId="36DE46A3" w14:textId="276A7E07" w:rsidR="00960A65" w:rsidRPr="0027486B" w:rsidRDefault="00EA1668" w:rsidP="004F0994">
      <w:pPr>
        <w:pStyle w:val="Lijstalinea"/>
        <w:numPr>
          <w:ilvl w:val="0"/>
          <w:numId w:val="2"/>
        </w:numPr>
        <w:spacing w:after="160" w:line="259" w:lineRule="auto"/>
      </w:pPr>
      <w:r>
        <w:t>Bestand</w:t>
      </w:r>
      <w:r w:rsidR="00960A65">
        <w:t xml:space="preserve"> met valse kentekeninformatie onder de naam </w:t>
      </w:r>
      <w:r w:rsidR="00960A65" w:rsidRPr="005C3B9B">
        <w:rPr>
          <w:i/>
          <w:iCs/>
        </w:rPr>
        <w:t>vals</w:t>
      </w:r>
      <w:r w:rsidRPr="005C3B9B">
        <w:rPr>
          <w:i/>
          <w:iCs/>
        </w:rPr>
        <w:t>.txt</w:t>
      </w:r>
    </w:p>
    <w:p w14:paraId="0848A94B" w14:textId="77777777" w:rsidR="00960A65" w:rsidRDefault="00960A65" w:rsidP="004F0994">
      <w:pPr>
        <w:pStyle w:val="Lijstalinea"/>
        <w:numPr>
          <w:ilvl w:val="0"/>
          <w:numId w:val="2"/>
        </w:numPr>
        <w:spacing w:after="160" w:line="259" w:lineRule="auto"/>
      </w:pPr>
      <w:r w:rsidRPr="00C922F2">
        <w:t>Melding bij het vinden van een vals kenteken</w:t>
      </w:r>
    </w:p>
    <w:p w14:paraId="6693600F" w14:textId="7EF95ACC" w:rsidR="00960A65" w:rsidRPr="00C922F2" w:rsidRDefault="00D4591A" w:rsidP="004F0994">
      <w:pPr>
        <w:pStyle w:val="Lijstalinea"/>
        <w:numPr>
          <w:ilvl w:val="0"/>
          <w:numId w:val="2"/>
        </w:numPr>
        <w:spacing w:after="160" w:line="259" w:lineRule="auto"/>
      </w:pPr>
      <w:r>
        <w:t>M</w:t>
      </w:r>
      <w:r w:rsidR="00960A65">
        <w:t>elding bij het afsluiten van het programma van de t</w:t>
      </w:r>
      <w:r w:rsidR="00960A65" w:rsidRPr="00C922F2">
        <w:t xml:space="preserve">otalen van </w:t>
      </w:r>
      <w:r w:rsidR="00960A65">
        <w:t xml:space="preserve">het </w:t>
      </w:r>
      <w:r w:rsidR="00960A65" w:rsidRPr="00C922F2">
        <w:t>aantal kentekens getest en aantal valse</w:t>
      </w:r>
      <w:r w:rsidR="00960A65">
        <w:t xml:space="preserve"> kentekens</w:t>
      </w:r>
      <w:r w:rsidR="00960A65" w:rsidRPr="00C922F2">
        <w:t xml:space="preserve"> gesignaleerd</w:t>
      </w:r>
    </w:p>
    <w:p w14:paraId="4715A04A" w14:textId="77777777" w:rsidR="00182612" w:rsidRPr="00CA072A" w:rsidRDefault="00182612" w:rsidP="00182612">
      <w:pPr>
        <w:pStyle w:val="Lijstalinea"/>
        <w:numPr>
          <w:ilvl w:val="0"/>
          <w:numId w:val="7"/>
        </w:numPr>
        <w:spacing w:after="160" w:line="259" w:lineRule="auto"/>
      </w:pPr>
      <w:r>
        <w:br w:type="page"/>
      </w:r>
    </w:p>
    <w:p w14:paraId="23B3239C" w14:textId="77777777" w:rsidR="00182612" w:rsidRDefault="00182612" w:rsidP="00182612">
      <w:pPr>
        <w:pStyle w:val="Kop2"/>
      </w:pPr>
      <w:r>
        <w:lastRenderedPageBreak/>
        <w:t>Toelichting bij stappen stroomdiagram</w:t>
      </w:r>
    </w:p>
    <w:p w14:paraId="2A69D14B" w14:textId="112F6873" w:rsidR="00182612" w:rsidRDefault="00182612" w:rsidP="00C75DFD">
      <w:pPr>
        <w:pStyle w:val="Lijstalinea"/>
        <w:numPr>
          <w:ilvl w:val="0"/>
          <w:numId w:val="1"/>
        </w:numPr>
        <w:spacing w:after="160" w:line="259" w:lineRule="auto"/>
      </w:pPr>
      <w:r>
        <w:t>Start programma, vaste documentatie in de kop</w:t>
      </w:r>
    </w:p>
    <w:p w14:paraId="388EF7DF" w14:textId="7A1C35E4" w:rsidR="00182612" w:rsidRDefault="00500106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V</w:t>
      </w:r>
      <w:r w:rsidR="00411B96">
        <w:t xml:space="preserve">raag of het bestand </w:t>
      </w:r>
      <w:r w:rsidR="00411B96" w:rsidRPr="00A362EC">
        <w:rPr>
          <w:i/>
          <w:iCs/>
        </w:rPr>
        <w:t>vals.txt</w:t>
      </w:r>
      <w:r w:rsidR="00411B96">
        <w:t xml:space="preserve"> leeggemaakt moet worde</w:t>
      </w:r>
      <w:r>
        <w:t>n</w:t>
      </w:r>
      <w:r w:rsidR="00A37A95">
        <w:t>.</w:t>
      </w:r>
    </w:p>
    <w:p w14:paraId="74AB9A32" w14:textId="7D462F18" w:rsidR="00500106" w:rsidRDefault="00C75DFD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Indien </w:t>
      </w:r>
      <w:r w:rsidR="005B11BA">
        <w:t xml:space="preserve">gewenst, leegmaken </w:t>
      </w:r>
      <w:r w:rsidR="005B11BA" w:rsidRPr="00A362EC">
        <w:rPr>
          <w:i/>
          <w:iCs/>
        </w:rPr>
        <w:t>vals.txt</w:t>
      </w:r>
    </w:p>
    <w:p w14:paraId="5FC806BE" w14:textId="039B7C89" w:rsidR="00182612" w:rsidRDefault="005B11BA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Openen </w:t>
      </w:r>
      <w:r w:rsidR="00811516">
        <w:t xml:space="preserve">en voorbereiden </w:t>
      </w:r>
      <w:r>
        <w:t>bestanden</w:t>
      </w:r>
    </w:p>
    <w:p w14:paraId="17B793F9" w14:textId="3698BAAA" w:rsidR="00182612" w:rsidRDefault="00811516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Lezen regel uit </w:t>
      </w:r>
      <w:r w:rsidRPr="00A362EC">
        <w:rPr>
          <w:i/>
          <w:iCs/>
        </w:rPr>
        <w:t>GescandeData.csv</w:t>
      </w:r>
      <w:r w:rsidR="00760366">
        <w:t>.</w:t>
      </w:r>
    </w:p>
    <w:p w14:paraId="78B46EFA" w14:textId="3BD1CE4E" w:rsidR="00182612" w:rsidRDefault="001723F0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Einde bestand bereikt</w:t>
      </w:r>
      <w:r w:rsidR="00F935A0">
        <w:t>? Z</w:t>
      </w:r>
      <w:r w:rsidR="00573A72">
        <w:t>o ja naar stap 13</w:t>
      </w:r>
    </w:p>
    <w:p w14:paraId="3D125D83" w14:textId="0CDFD1AD" w:rsidR="00182612" w:rsidRDefault="00573A72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Zoek kenteken in </w:t>
      </w:r>
      <w:r w:rsidRPr="00F935A0">
        <w:rPr>
          <w:i/>
          <w:iCs/>
        </w:rPr>
        <w:t>RDW.csv</w:t>
      </w:r>
      <w:r w:rsidR="00760366">
        <w:t>.</w:t>
      </w:r>
    </w:p>
    <w:p w14:paraId="049A4BA0" w14:textId="017B9F63" w:rsidR="00182612" w:rsidRDefault="00633D40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Contr</w:t>
      </w:r>
      <w:r w:rsidR="00F9764E">
        <w:t>oleer de gegevens</w:t>
      </w:r>
      <w:r w:rsidR="00760366">
        <w:t>.</w:t>
      </w:r>
    </w:p>
    <w:p w14:paraId="2E53F538" w14:textId="52EEE1CF" w:rsidR="00182612" w:rsidRDefault="00F9764E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Kenteken, merk en type </w:t>
      </w:r>
      <w:r w:rsidR="00760366">
        <w:t>correct</w:t>
      </w:r>
      <w:r w:rsidR="00F935A0">
        <w:t>? Z</w:t>
      </w:r>
      <w:r w:rsidR="00576B22">
        <w:t>o niet</w:t>
      </w:r>
      <w:r w:rsidR="00F935A0">
        <w:t>,</w:t>
      </w:r>
      <w:r w:rsidR="00576B22">
        <w:t xml:space="preserve"> dan naar stap 10</w:t>
      </w:r>
    </w:p>
    <w:p w14:paraId="33F398E8" w14:textId="21E88463" w:rsidR="00576B22" w:rsidRDefault="00576B22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Bijwerken totalen en naar stap 4</w:t>
      </w:r>
    </w:p>
    <w:p w14:paraId="5288E66A" w14:textId="6F51F7B5" w:rsidR="00576B22" w:rsidRDefault="00576B22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Print melding </w:t>
      </w:r>
      <w:r w:rsidR="00CB6911">
        <w:t>over onjuist kenteken/merk/type</w:t>
      </w:r>
      <w:r w:rsidR="00760366">
        <w:t>.</w:t>
      </w:r>
    </w:p>
    <w:p w14:paraId="2BBFE544" w14:textId="132C43AD" w:rsidR="000F26F9" w:rsidRDefault="000F26F9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Schrijf melding in </w:t>
      </w:r>
      <w:r w:rsidRPr="001E0B6D">
        <w:rPr>
          <w:i/>
          <w:iCs/>
        </w:rPr>
        <w:t>vals.txt</w:t>
      </w:r>
      <w:r w:rsidR="00760366">
        <w:t>.</w:t>
      </w:r>
    </w:p>
    <w:p w14:paraId="65BC04A3" w14:textId="51838C3C" w:rsidR="000F26F9" w:rsidRDefault="003E7FB7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Bijwerken totalen en naar stap 4</w:t>
      </w:r>
    </w:p>
    <w:p w14:paraId="44B9EDD5" w14:textId="242D0CD4" w:rsidR="003E7FB7" w:rsidRDefault="000C7B1A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Print de bijgehouden totalen</w:t>
      </w:r>
      <w:r w:rsidR="00760366">
        <w:t>.</w:t>
      </w:r>
    </w:p>
    <w:p w14:paraId="65917389" w14:textId="205247E6" w:rsidR="001E135D" w:rsidRDefault="00D4591A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Afronding en sluiten bestanden</w:t>
      </w:r>
    </w:p>
    <w:p w14:paraId="2CC26EBB" w14:textId="7DD915DA" w:rsidR="00182612" w:rsidRDefault="00D4591A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Afsluiten programma</w:t>
      </w:r>
    </w:p>
    <w:p w14:paraId="4FCBF84E" w14:textId="77777777" w:rsidR="004300A1" w:rsidRDefault="004300A1" w:rsidP="004300A1">
      <w:pPr>
        <w:jc w:val="center"/>
        <w:rPr>
          <w:noProof/>
        </w:rPr>
      </w:pPr>
    </w:p>
    <w:p w14:paraId="3A1ED28D" w14:textId="252677BB" w:rsidR="00182612" w:rsidRDefault="004300A1" w:rsidP="004300A1">
      <w:pPr>
        <w:jc w:val="center"/>
      </w:pPr>
      <w:r>
        <w:rPr>
          <w:noProof/>
          <w:lang w:eastAsia="nl-NL"/>
        </w:rPr>
        <w:drawing>
          <wp:inline distT="0" distB="0" distL="0" distR="0" wp14:anchorId="7FCE4133" wp14:editId="5C5B0F9F">
            <wp:extent cx="3738067" cy="537666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31" t="1120" r="3945"/>
                    <a:stretch/>
                  </pic:blipFill>
                  <pic:spPr bwMode="auto">
                    <a:xfrm>
                      <a:off x="0" y="0"/>
                      <a:ext cx="3741082" cy="538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80442A" w14:textId="381E293C" w:rsidR="00182612" w:rsidRDefault="00182612" w:rsidP="00182612">
      <w:pPr>
        <w:pStyle w:val="Kop2"/>
      </w:pPr>
      <w:r>
        <w:lastRenderedPageBreak/>
        <w:t>Resultaat uitvoer</w:t>
      </w:r>
    </w:p>
    <w:p w14:paraId="12C3CA0A" w14:textId="1E9EB6B7" w:rsidR="00182612" w:rsidRDefault="00182612" w:rsidP="00182612">
      <w:r>
        <w:t>Het programma heeft de volgende resultaten als uitvoer (</w:t>
      </w:r>
      <w:r w:rsidRPr="009E0A3C">
        <w:t>niet elke output is opgenomen</w:t>
      </w:r>
      <w:r>
        <w:t>)</w:t>
      </w:r>
      <w:r w:rsidR="00BA30BA">
        <w:t>.</w:t>
      </w:r>
    </w:p>
    <w:p w14:paraId="7C2A9FBF" w14:textId="232F419D" w:rsidR="00182612" w:rsidRDefault="00182612" w:rsidP="002E3D7E">
      <w:pPr>
        <w:pStyle w:val="Lijstalinea"/>
        <w:numPr>
          <w:ilvl w:val="0"/>
          <w:numId w:val="5"/>
        </w:numPr>
        <w:spacing w:after="160" w:line="259" w:lineRule="auto"/>
      </w:pPr>
      <w:r>
        <w:t>Melding start van het programma</w:t>
      </w:r>
    </w:p>
    <w:p w14:paraId="6F07CFCF" w14:textId="44446738" w:rsidR="005617C3" w:rsidRDefault="006731F6" w:rsidP="005617C3">
      <w:pPr>
        <w:pStyle w:val="Lijstalinea"/>
        <w:rPr>
          <w:noProof/>
        </w:rPr>
      </w:pPr>
      <w:r>
        <w:rPr>
          <w:noProof/>
          <w:lang w:eastAsia="nl-NL"/>
        </w:rPr>
        <w:drawing>
          <wp:inline distT="0" distB="0" distL="0" distR="0" wp14:anchorId="2F6A3334" wp14:editId="39A51FC0">
            <wp:extent cx="5760720" cy="2286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DC22" w14:textId="08054A6D" w:rsidR="005617C3" w:rsidRDefault="005617C3" w:rsidP="006C0FA6">
      <w:pPr>
        <w:pStyle w:val="Lijstalinea"/>
        <w:numPr>
          <w:ilvl w:val="0"/>
          <w:numId w:val="5"/>
        </w:numPr>
        <w:rPr>
          <w:noProof/>
        </w:rPr>
      </w:pPr>
      <w:r>
        <w:rPr>
          <w:noProof/>
        </w:rPr>
        <w:t xml:space="preserve">Vraag of </w:t>
      </w:r>
      <w:r w:rsidRPr="009E0A3C">
        <w:rPr>
          <w:i/>
          <w:iCs/>
          <w:noProof/>
        </w:rPr>
        <w:t>vals.txt</w:t>
      </w:r>
      <w:r>
        <w:rPr>
          <w:noProof/>
        </w:rPr>
        <w:t xml:space="preserve"> leeggemaakt moet worden</w:t>
      </w:r>
      <w:r w:rsidR="00FD5EC2">
        <w:rPr>
          <w:noProof/>
        </w:rPr>
        <w:t>.</w:t>
      </w:r>
    </w:p>
    <w:p w14:paraId="558A2E52" w14:textId="2866EE63" w:rsidR="005617C3" w:rsidRDefault="006C0FA6" w:rsidP="005617C3">
      <w:pPr>
        <w:pStyle w:val="Lijstalinea"/>
        <w:rPr>
          <w:noProof/>
        </w:rPr>
      </w:pPr>
      <w:r>
        <w:rPr>
          <w:noProof/>
          <w:lang w:eastAsia="nl-NL"/>
        </w:rPr>
        <w:drawing>
          <wp:inline distT="0" distB="0" distL="0" distR="0" wp14:anchorId="0FD408F6" wp14:editId="5468734C">
            <wp:extent cx="2495550" cy="2286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0855" w14:textId="66F4F734" w:rsidR="00182612" w:rsidRDefault="00182612" w:rsidP="002E3D7E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Bijgewerkt bestand </w:t>
      </w:r>
      <w:r w:rsidR="000D296B" w:rsidRPr="009E0A3C">
        <w:rPr>
          <w:i/>
          <w:iCs/>
        </w:rPr>
        <w:t>vals.txt</w:t>
      </w:r>
    </w:p>
    <w:p w14:paraId="11E881F1" w14:textId="4F44FF11" w:rsidR="00182612" w:rsidRDefault="00AC129A" w:rsidP="00182612">
      <w:pPr>
        <w:pStyle w:val="Lijstalinea"/>
      </w:pPr>
      <w:r>
        <w:rPr>
          <w:noProof/>
          <w:lang w:eastAsia="nl-NL"/>
        </w:rPr>
        <w:drawing>
          <wp:inline distT="0" distB="0" distL="0" distR="0" wp14:anchorId="24F9FE74" wp14:editId="25A3625D">
            <wp:extent cx="3400425" cy="876300"/>
            <wp:effectExtent l="0" t="0" r="9525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C4F5" w14:textId="759AA0EC" w:rsidR="00182612" w:rsidRDefault="00182612" w:rsidP="002E3D7E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Signalering op scherm van </w:t>
      </w:r>
      <w:r w:rsidR="00521CC8">
        <w:t>onjuiste kentekens</w:t>
      </w:r>
    </w:p>
    <w:p w14:paraId="4FDF4DD6" w14:textId="42A5E8F9" w:rsidR="008B5637" w:rsidRDefault="008B5637" w:rsidP="008B5637">
      <w:pPr>
        <w:pStyle w:val="Lijstalinea"/>
        <w:spacing w:after="160" w:line="259" w:lineRule="auto"/>
      </w:pPr>
      <w:r>
        <w:rPr>
          <w:noProof/>
          <w:lang w:eastAsia="nl-NL"/>
        </w:rPr>
        <w:drawing>
          <wp:inline distT="0" distB="0" distL="0" distR="0" wp14:anchorId="71E77537" wp14:editId="5788BA3D">
            <wp:extent cx="3228975" cy="2162175"/>
            <wp:effectExtent l="0" t="0" r="9525" b="9525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A27A" w14:textId="56C1098C" w:rsidR="00182612" w:rsidRDefault="00182612" w:rsidP="002E3D7E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Overzicht </w:t>
      </w:r>
      <w:r w:rsidR="00EA550F">
        <w:t>van de eindtotalen</w:t>
      </w:r>
    </w:p>
    <w:p w14:paraId="7496EE98" w14:textId="6342B5FA" w:rsidR="00182612" w:rsidRDefault="006D5CB3" w:rsidP="00182612">
      <w:pPr>
        <w:pStyle w:val="Lijstalinea"/>
      </w:pPr>
      <w:r>
        <w:rPr>
          <w:noProof/>
          <w:lang w:eastAsia="nl-NL"/>
        </w:rPr>
        <w:drawing>
          <wp:inline distT="0" distB="0" distL="0" distR="0" wp14:anchorId="6CC374D5" wp14:editId="216613A1">
            <wp:extent cx="2647950" cy="581025"/>
            <wp:effectExtent l="0" t="0" r="0" b="9525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39F9" w14:textId="77777777" w:rsidR="00182612" w:rsidRDefault="00182612" w:rsidP="002E3D7E">
      <w:pPr>
        <w:pStyle w:val="Lijstalinea"/>
        <w:numPr>
          <w:ilvl w:val="0"/>
          <w:numId w:val="6"/>
        </w:numPr>
        <w:spacing w:after="160" w:line="259" w:lineRule="auto"/>
      </w:pPr>
      <w:r>
        <w:t>Een afsluitende boodschap (18)</w:t>
      </w:r>
    </w:p>
    <w:p w14:paraId="5058EFEE" w14:textId="18B7F190" w:rsidR="00182612" w:rsidRDefault="00EB5D38" w:rsidP="00182612">
      <w:pPr>
        <w:pStyle w:val="Lijstalinea"/>
      </w:pPr>
      <w:r>
        <w:rPr>
          <w:noProof/>
          <w:lang w:eastAsia="nl-NL"/>
        </w:rPr>
        <w:drawing>
          <wp:inline distT="0" distB="0" distL="0" distR="0" wp14:anchorId="0713957C" wp14:editId="155A7D9B">
            <wp:extent cx="5524500" cy="26670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B91" w14:textId="77777777" w:rsidR="00182612" w:rsidRDefault="00182612" w:rsidP="00182612">
      <w:pPr>
        <w:pStyle w:val="Lijstalinea"/>
      </w:pPr>
    </w:p>
    <w:sectPr w:rsidR="00182612" w:rsidSect="00AC48BB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19796" w14:textId="77777777" w:rsidR="00D11D1C" w:rsidRDefault="00D11D1C" w:rsidP="00910A2E">
      <w:pPr>
        <w:spacing w:line="240" w:lineRule="auto"/>
      </w:pPr>
      <w:r>
        <w:separator/>
      </w:r>
    </w:p>
  </w:endnote>
  <w:endnote w:type="continuationSeparator" w:id="0">
    <w:p w14:paraId="15F1DD9E" w14:textId="77777777" w:rsidR="00D11D1C" w:rsidRDefault="00D11D1C" w:rsidP="00910A2E">
      <w:pPr>
        <w:spacing w:line="240" w:lineRule="auto"/>
      </w:pPr>
      <w:r>
        <w:continuationSeparator/>
      </w:r>
    </w:p>
  </w:endnote>
  <w:endnote w:type="continuationNotice" w:id="1">
    <w:p w14:paraId="0D6C9443" w14:textId="77777777" w:rsidR="00D11D1C" w:rsidRDefault="00D11D1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2489B" w14:textId="6B37F7A2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  <w:lang w:eastAsia="nl-NL"/>
      </w:rPr>
      <w:drawing>
        <wp:inline distT="0" distB="0" distL="0" distR="0" wp14:anchorId="3D2CC6A5" wp14:editId="79CD88D2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182612">
      <w:t xml:space="preserve">2.11 </w:t>
    </w:r>
    <w:r w:rsidR="00A41630">
      <w:t>V</w:t>
    </w:r>
    <w:r w:rsidR="00182612">
      <w:t xml:space="preserve">astgesteld ontwerp </w:t>
    </w:r>
    <w:r w:rsidRPr="00393111">
      <w:t xml:space="preserve">- </w:t>
    </w:r>
    <w:r w:rsidR="00A41630" w:rsidRPr="00A41630">
      <w:t>EX_IT20</w:t>
    </w:r>
    <w:r w:rsidR="0065601D">
      <w:t>_</w:t>
    </w:r>
    <w:r w:rsidR="00A41630" w:rsidRPr="00A41630">
      <w:t>EP7_P2-K1_</w:t>
    </w:r>
    <w:r w:rsidR="008C551F">
      <w:t>2</w:t>
    </w:r>
    <w:r w:rsidR="00A41630" w:rsidRPr="00A41630">
      <w:t>A1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 w:rsidR="003F0A0B">
      <w:rPr>
        <w:noProof/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 w:rsidR="003F0A0B">
      <w:rPr>
        <w:noProof/>
        <w:szCs w:val="16"/>
      </w:rPr>
      <w:t>4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0DCF7" w14:textId="77777777" w:rsidR="00D11D1C" w:rsidRDefault="00D11D1C" w:rsidP="00910A2E">
      <w:pPr>
        <w:spacing w:line="240" w:lineRule="auto"/>
      </w:pPr>
      <w:r>
        <w:separator/>
      </w:r>
    </w:p>
  </w:footnote>
  <w:footnote w:type="continuationSeparator" w:id="0">
    <w:p w14:paraId="48139160" w14:textId="77777777" w:rsidR="00D11D1C" w:rsidRDefault="00D11D1C" w:rsidP="00910A2E">
      <w:pPr>
        <w:spacing w:line="240" w:lineRule="auto"/>
      </w:pPr>
      <w:r>
        <w:continuationSeparator/>
      </w:r>
    </w:p>
  </w:footnote>
  <w:footnote w:type="continuationNotice" w:id="1">
    <w:p w14:paraId="35C99563" w14:textId="77777777" w:rsidR="00D11D1C" w:rsidRDefault="00D11D1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1C0C0" w14:textId="77777777" w:rsidR="00910A2E" w:rsidRDefault="00D11D1C">
    <w:pPr>
      <w:pStyle w:val="Koptekst"/>
    </w:pPr>
    <w:r>
      <w:rPr>
        <w:noProof/>
      </w:rPr>
      <w:pict w14:anchorId="054B84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4ABD9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3929"/>
    <w:multiLevelType w:val="hybridMultilevel"/>
    <w:tmpl w:val="2D741AB0"/>
    <w:lvl w:ilvl="0" w:tplc="0413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1156F"/>
    <w:multiLevelType w:val="hybridMultilevel"/>
    <w:tmpl w:val="E1228E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7047C"/>
    <w:multiLevelType w:val="hybridMultilevel"/>
    <w:tmpl w:val="65A860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32715"/>
    <w:multiLevelType w:val="hybridMultilevel"/>
    <w:tmpl w:val="C58AF83E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C1F8A"/>
    <w:multiLevelType w:val="hybridMultilevel"/>
    <w:tmpl w:val="C130DD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E0D34"/>
    <w:multiLevelType w:val="hybridMultilevel"/>
    <w:tmpl w:val="65E690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12"/>
    <w:rsid w:val="000172B9"/>
    <w:rsid w:val="00030A3F"/>
    <w:rsid w:val="00073CE9"/>
    <w:rsid w:val="00095F6E"/>
    <w:rsid w:val="000B3B21"/>
    <w:rsid w:val="000C018E"/>
    <w:rsid w:val="000C7207"/>
    <w:rsid w:val="000C7B1A"/>
    <w:rsid w:val="000D0AD1"/>
    <w:rsid w:val="000D296B"/>
    <w:rsid w:val="000F26F9"/>
    <w:rsid w:val="00154C89"/>
    <w:rsid w:val="001723F0"/>
    <w:rsid w:val="0017583A"/>
    <w:rsid w:val="001763E3"/>
    <w:rsid w:val="00182612"/>
    <w:rsid w:val="00184788"/>
    <w:rsid w:val="001A5529"/>
    <w:rsid w:val="001D2FCC"/>
    <w:rsid w:val="001E0B6D"/>
    <w:rsid w:val="001E135D"/>
    <w:rsid w:val="001F5A9F"/>
    <w:rsid w:val="00202305"/>
    <w:rsid w:val="002334EC"/>
    <w:rsid w:val="00237180"/>
    <w:rsid w:val="002447F3"/>
    <w:rsid w:val="00252875"/>
    <w:rsid w:val="0026276D"/>
    <w:rsid w:val="002738AE"/>
    <w:rsid w:val="002757DB"/>
    <w:rsid w:val="002A74C1"/>
    <w:rsid w:val="002E3D7E"/>
    <w:rsid w:val="002F3923"/>
    <w:rsid w:val="00363975"/>
    <w:rsid w:val="0037782A"/>
    <w:rsid w:val="00383605"/>
    <w:rsid w:val="00393111"/>
    <w:rsid w:val="003E7FB7"/>
    <w:rsid w:val="003F0A0B"/>
    <w:rsid w:val="003F2FF7"/>
    <w:rsid w:val="00411B96"/>
    <w:rsid w:val="00424AEA"/>
    <w:rsid w:val="004300A1"/>
    <w:rsid w:val="00453FAC"/>
    <w:rsid w:val="004C316F"/>
    <w:rsid w:val="004C5B2D"/>
    <w:rsid w:val="004D19B7"/>
    <w:rsid w:val="004D6F8A"/>
    <w:rsid w:val="004E0DA1"/>
    <w:rsid w:val="004F0994"/>
    <w:rsid w:val="00500106"/>
    <w:rsid w:val="00510D97"/>
    <w:rsid w:val="00521CC8"/>
    <w:rsid w:val="00534289"/>
    <w:rsid w:val="00544045"/>
    <w:rsid w:val="005617C3"/>
    <w:rsid w:val="00565A5A"/>
    <w:rsid w:val="00567AF6"/>
    <w:rsid w:val="00573A72"/>
    <w:rsid w:val="00576B22"/>
    <w:rsid w:val="00594DA0"/>
    <w:rsid w:val="005B11BA"/>
    <w:rsid w:val="005C3B9B"/>
    <w:rsid w:val="005E0ACF"/>
    <w:rsid w:val="005E38B0"/>
    <w:rsid w:val="006069E2"/>
    <w:rsid w:val="00633D40"/>
    <w:rsid w:val="0065601D"/>
    <w:rsid w:val="00666DBD"/>
    <w:rsid w:val="006731F6"/>
    <w:rsid w:val="0068714B"/>
    <w:rsid w:val="00687330"/>
    <w:rsid w:val="006942CD"/>
    <w:rsid w:val="0069446E"/>
    <w:rsid w:val="006B5218"/>
    <w:rsid w:val="006C0FA6"/>
    <w:rsid w:val="006C70B1"/>
    <w:rsid w:val="006D5CB3"/>
    <w:rsid w:val="006E1649"/>
    <w:rsid w:val="007208A7"/>
    <w:rsid w:val="00730D98"/>
    <w:rsid w:val="00760366"/>
    <w:rsid w:val="007E2CAB"/>
    <w:rsid w:val="007E4BCF"/>
    <w:rsid w:val="007F3090"/>
    <w:rsid w:val="007F6868"/>
    <w:rsid w:val="00811516"/>
    <w:rsid w:val="0082745D"/>
    <w:rsid w:val="00835B8D"/>
    <w:rsid w:val="00837330"/>
    <w:rsid w:val="00854C7A"/>
    <w:rsid w:val="00881F6F"/>
    <w:rsid w:val="008B5637"/>
    <w:rsid w:val="008B71F7"/>
    <w:rsid w:val="008C551F"/>
    <w:rsid w:val="008E0EE0"/>
    <w:rsid w:val="008E7EC5"/>
    <w:rsid w:val="00910A2E"/>
    <w:rsid w:val="00931C11"/>
    <w:rsid w:val="009403EA"/>
    <w:rsid w:val="009423AA"/>
    <w:rsid w:val="00960A65"/>
    <w:rsid w:val="00964447"/>
    <w:rsid w:val="0099471C"/>
    <w:rsid w:val="00995F4B"/>
    <w:rsid w:val="00996768"/>
    <w:rsid w:val="009977B2"/>
    <w:rsid w:val="009C221C"/>
    <w:rsid w:val="009E0A3C"/>
    <w:rsid w:val="00A03DC3"/>
    <w:rsid w:val="00A10C66"/>
    <w:rsid w:val="00A266FE"/>
    <w:rsid w:val="00A362EC"/>
    <w:rsid w:val="00A37A95"/>
    <w:rsid w:val="00A40199"/>
    <w:rsid w:val="00A41630"/>
    <w:rsid w:val="00A6623A"/>
    <w:rsid w:val="00A856EA"/>
    <w:rsid w:val="00A8776C"/>
    <w:rsid w:val="00AA3AF9"/>
    <w:rsid w:val="00AC129A"/>
    <w:rsid w:val="00AC48BB"/>
    <w:rsid w:val="00AF208A"/>
    <w:rsid w:val="00AF7321"/>
    <w:rsid w:val="00B42709"/>
    <w:rsid w:val="00B9493B"/>
    <w:rsid w:val="00BA30BA"/>
    <w:rsid w:val="00BB5D61"/>
    <w:rsid w:val="00BD7D94"/>
    <w:rsid w:val="00BE16DC"/>
    <w:rsid w:val="00BE4CE2"/>
    <w:rsid w:val="00BE52E5"/>
    <w:rsid w:val="00C02B53"/>
    <w:rsid w:val="00C042FC"/>
    <w:rsid w:val="00C65746"/>
    <w:rsid w:val="00C75DFD"/>
    <w:rsid w:val="00C84117"/>
    <w:rsid w:val="00C857BC"/>
    <w:rsid w:val="00C93A88"/>
    <w:rsid w:val="00CA072A"/>
    <w:rsid w:val="00CB045F"/>
    <w:rsid w:val="00CB3D2A"/>
    <w:rsid w:val="00CB6911"/>
    <w:rsid w:val="00CC0080"/>
    <w:rsid w:val="00CD215B"/>
    <w:rsid w:val="00CD6B01"/>
    <w:rsid w:val="00CE1BE8"/>
    <w:rsid w:val="00CF0278"/>
    <w:rsid w:val="00D11D1C"/>
    <w:rsid w:val="00D26CD4"/>
    <w:rsid w:val="00D32BE7"/>
    <w:rsid w:val="00D35A0D"/>
    <w:rsid w:val="00D4591A"/>
    <w:rsid w:val="00D46F78"/>
    <w:rsid w:val="00D90BD1"/>
    <w:rsid w:val="00DA0E77"/>
    <w:rsid w:val="00DC3010"/>
    <w:rsid w:val="00E20EB2"/>
    <w:rsid w:val="00E24C05"/>
    <w:rsid w:val="00E33BFA"/>
    <w:rsid w:val="00E549BE"/>
    <w:rsid w:val="00E63944"/>
    <w:rsid w:val="00E715B5"/>
    <w:rsid w:val="00EA1668"/>
    <w:rsid w:val="00EA30E1"/>
    <w:rsid w:val="00EA550F"/>
    <w:rsid w:val="00EA5EDA"/>
    <w:rsid w:val="00EB5D38"/>
    <w:rsid w:val="00EC4011"/>
    <w:rsid w:val="00EF236B"/>
    <w:rsid w:val="00F21B9C"/>
    <w:rsid w:val="00F3130B"/>
    <w:rsid w:val="00F314EA"/>
    <w:rsid w:val="00F43BFF"/>
    <w:rsid w:val="00F445B1"/>
    <w:rsid w:val="00F85009"/>
    <w:rsid w:val="00F86F0C"/>
    <w:rsid w:val="00F935A0"/>
    <w:rsid w:val="00F9764E"/>
    <w:rsid w:val="00FA468C"/>
    <w:rsid w:val="00FD5EC2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12F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e">
    <w:name w:val="Revision"/>
    <w:hidden/>
    <w:uiPriority w:val="99"/>
    <w:semiHidden/>
    <w:rsid w:val="009403EA"/>
    <w:pPr>
      <w:spacing w:after="0" w:line="240" w:lineRule="auto"/>
    </w:pPr>
    <w:rPr>
      <w:rFonts w:ascii="Calibri" w:hAnsi="Calibri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5EC2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5EC2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e">
    <w:name w:val="Revision"/>
    <w:hidden/>
    <w:uiPriority w:val="99"/>
    <w:semiHidden/>
    <w:rsid w:val="009403EA"/>
    <w:pPr>
      <w:spacing w:after="0" w:line="240" w:lineRule="auto"/>
    </w:pPr>
    <w:rPr>
      <w:rFonts w:ascii="Calibri" w:hAnsi="Calibri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5EC2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5EC2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examinator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6" ma:contentTypeDescription="Een nieuw document maken." ma:contentTypeScope="" ma:versionID="490de65770cd13502d494ca4fa783ee4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6d474cc6b9718cee6cadcc4bf5e803f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ef046627-44dc-457e-88b4-6fe26c1e4406">
      <Terms xmlns="http://schemas.microsoft.com/office/infopath/2007/PartnerControls"/>
    </lcf76f155ced4ddcb4097134ff3c332f>
    <MediaLengthInSeconds xmlns="ef046627-44dc-457e-88b4-6fe26c1e4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97E65-5FA6-44B8-8CBF-35CC7C25F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ef046627-44dc-457e-88b4-6fe26c1e4406"/>
  </ds:schemaRefs>
</ds:datastoreItem>
</file>

<file path=customXml/itemProps4.xml><?xml version="1.0" encoding="utf-8"?>
<ds:datastoreItem xmlns:ds="http://schemas.openxmlformats.org/officeDocument/2006/customXml" ds:itemID="{E630658A-ED63-40AE-9597-B008E2C24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307</TotalTime>
  <Pages>4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student</cp:lastModifiedBy>
  <cp:revision>82</cp:revision>
  <dcterms:created xsi:type="dcterms:W3CDTF">2022-01-28T22:38:00Z</dcterms:created>
  <dcterms:modified xsi:type="dcterms:W3CDTF">2023-05-24T10:54:00Z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9865100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