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83FD9" w14:textId="72CC9FE2" w:rsidR="00BE52E5" w:rsidRPr="004625B0" w:rsidRDefault="00BE52E5" w:rsidP="004F720B">
      <w:pPr>
        <w:jc w:val="center"/>
        <w:rPr>
          <w:sz w:val="48"/>
          <w:szCs w:val="48"/>
        </w:rPr>
      </w:pPr>
      <w:r w:rsidRPr="004625B0">
        <w:rPr>
          <w:sz w:val="48"/>
          <w:szCs w:val="48"/>
        </w:rPr>
        <w:t xml:space="preserve">Bijlage </w:t>
      </w:r>
      <w:r w:rsidR="00923F35" w:rsidRPr="004625B0">
        <w:rPr>
          <w:sz w:val="48"/>
          <w:szCs w:val="48"/>
        </w:rPr>
        <w:t>1.1</w:t>
      </w:r>
      <w:r w:rsidRPr="004625B0">
        <w:rPr>
          <w:sz w:val="48"/>
          <w:szCs w:val="48"/>
        </w:rPr>
        <w:t xml:space="preserve"> </w:t>
      </w:r>
      <w:r w:rsidR="00923F35" w:rsidRPr="004625B0">
        <w:rPr>
          <w:sz w:val="48"/>
          <w:szCs w:val="48"/>
        </w:rPr>
        <w:t>Sjabloon ontwerp</w:t>
      </w:r>
    </w:p>
    <w:p w14:paraId="12F9CB76" w14:textId="77777777" w:rsidR="0017583A" w:rsidRPr="004625B0" w:rsidRDefault="0017583A" w:rsidP="004F720B"/>
    <w:p w14:paraId="13FF1EB9" w14:textId="77777777" w:rsidR="00565A5A" w:rsidRPr="004625B0" w:rsidRDefault="00565A5A" w:rsidP="004F720B"/>
    <w:p w14:paraId="3D4A632B" w14:textId="77777777" w:rsidR="00565A5A" w:rsidRPr="004625B0" w:rsidRDefault="00565A5A" w:rsidP="004F720B"/>
    <w:p w14:paraId="69CB38CB" w14:textId="77777777" w:rsidR="00565A5A" w:rsidRPr="004625B0" w:rsidRDefault="00565A5A" w:rsidP="004F720B"/>
    <w:p w14:paraId="344EAB39" w14:textId="77777777" w:rsidR="00565A5A" w:rsidRPr="004625B0" w:rsidRDefault="00565A5A" w:rsidP="004F720B"/>
    <w:p w14:paraId="490B7DA0" w14:textId="77777777" w:rsidR="00565A5A" w:rsidRPr="004625B0" w:rsidRDefault="00565A5A" w:rsidP="004F720B"/>
    <w:p w14:paraId="58DF4DBF" w14:textId="77777777" w:rsidR="00565A5A" w:rsidRPr="004625B0" w:rsidRDefault="00565A5A" w:rsidP="004F720B"/>
    <w:p w14:paraId="0A195A0C" w14:textId="77777777" w:rsidR="00222952" w:rsidRPr="004625B0" w:rsidRDefault="00222952" w:rsidP="004F720B"/>
    <w:p w14:paraId="09B68470" w14:textId="77777777" w:rsidR="00565A5A" w:rsidRPr="004625B0" w:rsidRDefault="00565A5A" w:rsidP="004F720B"/>
    <w:p w14:paraId="3A036D51" w14:textId="77777777" w:rsidR="00565A5A" w:rsidRPr="004625B0" w:rsidRDefault="00565A5A" w:rsidP="004F720B"/>
    <w:p w14:paraId="308591D8" w14:textId="77777777" w:rsidR="00565A5A" w:rsidRPr="004625B0" w:rsidRDefault="00565A5A" w:rsidP="004F720B"/>
    <w:p w14:paraId="0F38E802" w14:textId="77777777" w:rsidR="00565A5A" w:rsidRPr="004625B0" w:rsidRDefault="00565A5A" w:rsidP="004F720B"/>
    <w:p w14:paraId="152954B8" w14:textId="77777777" w:rsidR="00565A5A" w:rsidRPr="004625B0" w:rsidRDefault="00565A5A" w:rsidP="004F720B"/>
    <w:p w14:paraId="6DA3CEF6" w14:textId="77777777" w:rsidR="00565A5A" w:rsidRPr="004625B0" w:rsidRDefault="00565A5A" w:rsidP="004F720B"/>
    <w:p w14:paraId="4047B571" w14:textId="77777777" w:rsidR="00565A5A" w:rsidRPr="004625B0" w:rsidRDefault="00565A5A" w:rsidP="004F720B"/>
    <w:p w14:paraId="1A08967B" w14:textId="77777777" w:rsidR="00565A5A" w:rsidRPr="004625B0" w:rsidRDefault="00565A5A" w:rsidP="004F720B"/>
    <w:p w14:paraId="5681ABC6" w14:textId="77777777" w:rsidR="00565A5A" w:rsidRPr="004625B0" w:rsidRDefault="00565A5A" w:rsidP="004F720B"/>
    <w:p w14:paraId="47A7A285" w14:textId="77777777" w:rsidR="00565A5A" w:rsidRPr="004625B0" w:rsidRDefault="00565A5A" w:rsidP="004F720B"/>
    <w:p w14:paraId="0512AF1F" w14:textId="77777777" w:rsidR="00565A5A" w:rsidRPr="004625B0" w:rsidRDefault="00565A5A" w:rsidP="004F720B"/>
    <w:p w14:paraId="38D4F3D5" w14:textId="77777777" w:rsidR="00565A5A" w:rsidRPr="004625B0" w:rsidRDefault="00565A5A" w:rsidP="004F720B"/>
    <w:p w14:paraId="5C9AF55D" w14:textId="77777777" w:rsidR="00565A5A" w:rsidRPr="004625B0" w:rsidRDefault="00565A5A" w:rsidP="004F720B"/>
    <w:p w14:paraId="3FC3D976" w14:textId="77777777" w:rsidR="00565A5A" w:rsidRPr="004625B0" w:rsidRDefault="00565A5A" w:rsidP="004F720B"/>
    <w:p w14:paraId="577A5430" w14:textId="77777777" w:rsidR="00565A5A" w:rsidRPr="004625B0" w:rsidRDefault="00565A5A" w:rsidP="004F720B"/>
    <w:p w14:paraId="0AFCAADB" w14:textId="77777777" w:rsidR="00565A5A" w:rsidRPr="004625B0" w:rsidRDefault="00565A5A" w:rsidP="004F720B"/>
    <w:p w14:paraId="1A3338E0" w14:textId="77777777" w:rsidR="00565A5A" w:rsidRPr="004625B0" w:rsidRDefault="00565A5A" w:rsidP="004F720B"/>
    <w:p w14:paraId="3A19AE62" w14:textId="77777777" w:rsidR="00565A5A" w:rsidRPr="004625B0" w:rsidRDefault="00565A5A" w:rsidP="004F720B"/>
    <w:p w14:paraId="0643CA9C" w14:textId="77777777" w:rsidR="00565A5A" w:rsidRPr="004625B0" w:rsidRDefault="00565A5A" w:rsidP="004F720B"/>
    <w:p w14:paraId="71C07073" w14:textId="77777777" w:rsidR="00565A5A" w:rsidRPr="004625B0" w:rsidRDefault="00565A5A" w:rsidP="004F720B"/>
    <w:p w14:paraId="7EA6EB4D" w14:textId="77777777" w:rsidR="00565A5A" w:rsidRPr="004625B0" w:rsidRDefault="00565A5A" w:rsidP="004F720B"/>
    <w:p w14:paraId="649DEF2B" w14:textId="77777777" w:rsidR="00565A5A" w:rsidRPr="004625B0" w:rsidRDefault="00565A5A" w:rsidP="004F720B"/>
    <w:p w14:paraId="19ED2AC0" w14:textId="77777777" w:rsidR="00565A5A" w:rsidRPr="004625B0" w:rsidRDefault="00565A5A" w:rsidP="004F720B"/>
    <w:p w14:paraId="3A8DD155" w14:textId="77777777" w:rsidR="00565A5A" w:rsidRPr="004625B0" w:rsidRDefault="00565A5A" w:rsidP="004F720B">
      <w:pPr>
        <w:sectPr w:rsidR="00565A5A" w:rsidRPr="004625B0" w:rsidSect="00594DA0">
          <w:headerReference w:type="default" r:id="rId12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544B7A7E" w14:textId="77777777" w:rsidR="00B506ED" w:rsidRPr="004625B0" w:rsidRDefault="00B506ED" w:rsidP="004F720B">
      <w:pPr>
        <w:pStyle w:val="Kop2"/>
      </w:pPr>
      <w:r w:rsidRPr="004625B0">
        <w:lastRenderedPageBreak/>
        <w:t>Doel</w:t>
      </w:r>
    </w:p>
    <w:p w14:paraId="18D6634A" w14:textId="0C7CA229" w:rsidR="007F5A32" w:rsidRPr="001B2A40" w:rsidRDefault="007F5A32" w:rsidP="007F5A32">
      <w:r w:rsidRPr="001B2A40">
        <w:t xml:space="preserve">een systeem </w:t>
      </w:r>
      <w:r>
        <w:t>dat de</w:t>
      </w:r>
      <w:r w:rsidRPr="001B2A40">
        <w:t xml:space="preserve"> voertuigen bij de slagboom controleert op kenteken versus type auto en signaleert als die niet overeenkomen.</w:t>
      </w:r>
    </w:p>
    <w:p w14:paraId="15D8C2BF" w14:textId="77777777" w:rsidR="00CB2EDC" w:rsidRPr="004625B0" w:rsidRDefault="00CB2EDC" w:rsidP="004F720B"/>
    <w:p w14:paraId="1D73C729" w14:textId="77777777" w:rsidR="00B506ED" w:rsidRPr="004625B0" w:rsidRDefault="00B506ED" w:rsidP="004F720B">
      <w:pPr>
        <w:pStyle w:val="Kop2"/>
      </w:pPr>
      <w:r w:rsidRPr="004625B0">
        <w:t>Aanpak</w:t>
      </w:r>
    </w:p>
    <w:p w14:paraId="1E86E919" w14:textId="4550F9E5" w:rsidR="00A11D03" w:rsidRDefault="007F5A32" w:rsidP="004F720B">
      <w:r>
        <w:t>Stroomdiagram en code maken volgens de opdracht die mij is geleverd</w:t>
      </w:r>
    </w:p>
    <w:p w14:paraId="4A6FFD30" w14:textId="77777777" w:rsidR="007F5A32" w:rsidRPr="004625B0" w:rsidRDefault="007F5A32" w:rsidP="004F720B"/>
    <w:p w14:paraId="62EC2289" w14:textId="03252863" w:rsidR="00B506ED" w:rsidRPr="004625B0" w:rsidRDefault="00B506ED" w:rsidP="004F720B">
      <w:pPr>
        <w:pStyle w:val="Kop2"/>
      </w:pPr>
      <w:r w:rsidRPr="004625B0">
        <w:t>Stroomdiagram</w:t>
      </w:r>
    </w:p>
    <w:p w14:paraId="17F5CDBE" w14:textId="17F7A492" w:rsidR="00B506ED" w:rsidRPr="004625B0" w:rsidRDefault="00B506ED" w:rsidP="004F720B">
      <w:r w:rsidRPr="004625B0">
        <w:t xml:space="preserve">&lt;Verwijs hier naar het formele stroomdiagram van het programma in een </w:t>
      </w:r>
      <w:r w:rsidR="00D0549E" w:rsidRPr="004625B0">
        <w:t>pdf</w:t>
      </w:r>
      <w:r w:rsidRPr="004625B0">
        <w:t>-document. Probeer het detailniveau op 10</w:t>
      </w:r>
      <w:r w:rsidR="00E06A5F" w:rsidRPr="004625B0">
        <w:t xml:space="preserve"> tot</w:t>
      </w:r>
      <w:r w:rsidR="00A731EA" w:rsidRPr="004625B0">
        <w:t xml:space="preserve"> </w:t>
      </w:r>
      <w:r w:rsidRPr="004625B0">
        <w:t>20 stappen te houden.&gt;</w:t>
      </w:r>
    </w:p>
    <w:p w14:paraId="5A3AD0D3" w14:textId="66AA32D6" w:rsidR="002079D1" w:rsidRPr="004625B0" w:rsidRDefault="002079D1" w:rsidP="004F720B"/>
    <w:p w14:paraId="3768B537" w14:textId="77777777" w:rsidR="005A17D8" w:rsidRPr="004625B0" w:rsidRDefault="005A17D8" w:rsidP="004F720B">
      <w:pPr>
        <w:pStyle w:val="Kop2"/>
      </w:pPr>
      <w:r w:rsidRPr="004625B0">
        <w:t>Toelichting bij stappen stroomdiagram</w:t>
      </w:r>
    </w:p>
    <w:p w14:paraId="46FCC0FE" w14:textId="40CD90A7" w:rsidR="005A17D8" w:rsidRPr="004625B0" w:rsidRDefault="005A17D8" w:rsidP="004F720B">
      <w:r w:rsidRPr="004625B0">
        <w:t>&lt;Geef hier toelichting bij alle stappen uit het stroomschema</w:t>
      </w:r>
      <w:r w:rsidR="00D0549E" w:rsidRPr="004625B0">
        <w:t>.</w:t>
      </w:r>
      <w:r w:rsidRPr="004625B0">
        <w:t>&gt;</w:t>
      </w:r>
    </w:p>
    <w:p w14:paraId="6984AB16" w14:textId="77777777" w:rsidR="005A17D8" w:rsidRPr="004625B0" w:rsidRDefault="005A17D8" w:rsidP="004F720B">
      <w:r w:rsidRPr="004625B0">
        <w:t>Stap</w:t>
      </w:r>
      <w:r w:rsidRPr="004625B0">
        <w:tab/>
        <w:t>Actie</w:t>
      </w:r>
    </w:p>
    <w:p w14:paraId="477248CD" w14:textId="415F8015" w:rsidR="005A17D8" w:rsidRPr="004625B0" w:rsidRDefault="005A17D8" w:rsidP="00FE08F3">
      <w:pPr>
        <w:pStyle w:val="Lijstalinea"/>
        <w:numPr>
          <w:ilvl w:val="0"/>
          <w:numId w:val="1"/>
        </w:numPr>
      </w:pPr>
      <w:r w:rsidRPr="004625B0">
        <w:t>Start</w:t>
      </w:r>
      <w:r w:rsidR="00FE08F3" w:rsidRPr="004625B0">
        <w:t xml:space="preserve">melding van het programma. </w:t>
      </w:r>
    </w:p>
    <w:p w14:paraId="065FCB2D" w14:textId="3F82C8A9" w:rsidR="005A17D8" w:rsidRPr="004625B0" w:rsidRDefault="00F82423" w:rsidP="00411839">
      <w:pPr>
        <w:pStyle w:val="Lijstalinea"/>
        <w:numPr>
          <w:ilvl w:val="0"/>
          <w:numId w:val="1"/>
        </w:numPr>
      </w:pPr>
      <w:r>
        <w:t>Auto staat voor de slagboom</w:t>
      </w:r>
    </w:p>
    <w:p w14:paraId="240223A3" w14:textId="222C4D5D" w:rsidR="005A17D8" w:rsidRDefault="00F82423" w:rsidP="00F82423">
      <w:pPr>
        <w:pStyle w:val="Lijstalinea"/>
        <w:numPr>
          <w:ilvl w:val="0"/>
          <w:numId w:val="1"/>
        </w:numPr>
      </w:pPr>
      <w:r>
        <w:t xml:space="preserve">Kenteken/merk/typen/kleur van de auto word gescand </w:t>
      </w:r>
    </w:p>
    <w:p w14:paraId="20940F68" w14:textId="51586A33" w:rsidR="00F82423" w:rsidRDefault="00F82423" w:rsidP="00F82423">
      <w:pPr>
        <w:pStyle w:val="Lijstalinea"/>
        <w:numPr>
          <w:ilvl w:val="0"/>
          <w:numId w:val="1"/>
        </w:numPr>
      </w:pPr>
      <w:r>
        <w:t>Data word opgeslagen in rdw.csv</w:t>
      </w:r>
    </w:p>
    <w:p w14:paraId="36FADF61" w14:textId="1AB98561" w:rsidR="00F82423" w:rsidRDefault="00F82423" w:rsidP="00F82423">
      <w:pPr>
        <w:pStyle w:val="Lijstalinea"/>
        <w:numPr>
          <w:ilvl w:val="0"/>
          <w:numId w:val="1"/>
        </w:numPr>
      </w:pPr>
      <w:r>
        <w:t>Data word gecontroleerd of data overeenkomt met data.csv</w:t>
      </w:r>
    </w:p>
    <w:p w14:paraId="339FF652" w14:textId="79D2888A" w:rsidR="00F82423" w:rsidRDefault="00F82423" w:rsidP="00F82423">
      <w:pPr>
        <w:pStyle w:val="Lijstalinea"/>
        <w:numPr>
          <w:ilvl w:val="0"/>
          <w:numId w:val="1"/>
        </w:numPr>
      </w:pPr>
      <w:r>
        <w:t xml:space="preserve">Als data overeenkomt dan </w:t>
      </w:r>
      <w:r w:rsidR="008C70DD">
        <w:t>print op scherm</w:t>
      </w:r>
      <w:r>
        <w:t xml:space="preserve"> oké en </w:t>
      </w:r>
      <w:r w:rsidR="008C70DD">
        <w:t xml:space="preserve">het kenteken van de </w:t>
      </w:r>
      <w:r>
        <w:t xml:space="preserve">auto </w:t>
      </w:r>
    </w:p>
    <w:p w14:paraId="2FF608B1" w14:textId="2CA083C1" w:rsidR="00F82423" w:rsidRDefault="00F82423" w:rsidP="00F82423">
      <w:pPr>
        <w:pStyle w:val="Lijstalinea"/>
        <w:numPr>
          <w:ilvl w:val="0"/>
          <w:numId w:val="1"/>
        </w:numPr>
      </w:pPr>
      <w:r>
        <w:t>Komt data niet overeen print</w:t>
      </w:r>
      <w:r w:rsidR="008C70DD">
        <w:t xml:space="preserve"> op scherm verschil</w:t>
      </w:r>
      <w:r>
        <w:t xml:space="preserve"> </w:t>
      </w:r>
      <w:r w:rsidR="008C70DD">
        <w:t xml:space="preserve">met daaronder een lijst met </w:t>
      </w:r>
      <w:r w:rsidR="008C70DD" w:rsidRPr="001B2A40">
        <w:t>geobserveerde eigenschappen versus de geregistreerde eigenschappen.</w:t>
      </w:r>
      <w:r w:rsidR="008C70DD">
        <w:br/>
        <w:t>(beveiliger moet langs komen kijken)</w:t>
      </w:r>
    </w:p>
    <w:p w14:paraId="7BB54C91" w14:textId="2A16393B" w:rsidR="00DA1765" w:rsidRDefault="008C70DD" w:rsidP="00F82423">
      <w:pPr>
        <w:pStyle w:val="Lijstalinea"/>
        <w:numPr>
          <w:ilvl w:val="0"/>
          <w:numId w:val="1"/>
        </w:numPr>
      </w:pPr>
      <w:r>
        <w:t xml:space="preserve">Print einde daarna stop het programma vervolgens print hij op het scherm </w:t>
      </w:r>
      <w:r w:rsidRPr="001B2A40">
        <w:t xml:space="preserve">aantal gecontroleerde kentekens en de aantallen </w:t>
      </w:r>
      <w:r w:rsidRPr="00783061">
        <w:rPr>
          <w:i/>
          <w:iCs/>
        </w:rPr>
        <w:t>OK</w:t>
      </w:r>
      <w:r w:rsidRPr="001B2A40">
        <w:t xml:space="preserve"> en </w:t>
      </w:r>
      <w:r w:rsidRPr="00783061">
        <w:rPr>
          <w:i/>
          <w:iCs/>
        </w:rPr>
        <w:t>VERSCHIL</w:t>
      </w:r>
    </w:p>
    <w:p w14:paraId="61E012D7" w14:textId="4419CB7E" w:rsidR="00F82423" w:rsidRPr="004625B0" w:rsidRDefault="00F82423" w:rsidP="00F82423">
      <w:pPr>
        <w:pStyle w:val="Lijstalinea"/>
        <w:numPr>
          <w:ilvl w:val="0"/>
          <w:numId w:val="1"/>
        </w:numPr>
      </w:pPr>
      <w:r>
        <w:t>apparaat uit tijdens sluitingstijd</w:t>
      </w:r>
      <w:r w:rsidR="008C70DD">
        <w:t xml:space="preserve"> (Einde)</w:t>
      </w:r>
    </w:p>
    <w:p w14:paraId="2A6D1FC6" w14:textId="77777777" w:rsidR="005A17D8" w:rsidRPr="004625B0" w:rsidRDefault="005A17D8" w:rsidP="004F720B"/>
    <w:p w14:paraId="05F259F0" w14:textId="77777777" w:rsidR="005A17D8" w:rsidRPr="004625B0" w:rsidRDefault="005A17D8" w:rsidP="004F720B">
      <w:pPr>
        <w:pStyle w:val="Kop2"/>
      </w:pPr>
      <w:r w:rsidRPr="004625B0">
        <w:t xml:space="preserve">Input data </w:t>
      </w:r>
    </w:p>
    <w:p w14:paraId="3D70ED15" w14:textId="7E2A7703" w:rsidR="005A17D8" w:rsidRPr="004625B0" w:rsidRDefault="005A17D8" w:rsidP="004F720B">
      <w:r w:rsidRPr="004625B0">
        <w:t>&lt;Vul de stappen uit het stroomschema in achter de input data</w:t>
      </w:r>
      <w:r w:rsidR="002A519B" w:rsidRPr="004625B0">
        <w:t>.</w:t>
      </w:r>
      <w:r w:rsidRPr="004625B0">
        <w:t>&gt;</w:t>
      </w:r>
    </w:p>
    <w:p w14:paraId="30440E81" w14:textId="413092EA" w:rsidR="005A17D8" w:rsidRPr="004625B0" w:rsidRDefault="005A17D8" w:rsidP="00411839">
      <w:pPr>
        <w:pStyle w:val="Lijstalinea"/>
        <w:numPr>
          <w:ilvl w:val="0"/>
          <w:numId w:val="3"/>
        </w:numPr>
      </w:pPr>
      <w:r w:rsidRPr="004625B0">
        <w:t xml:space="preserve">Een bestand met </w:t>
      </w:r>
      <w:r w:rsidR="007810B6" w:rsidRPr="004625B0">
        <w:t xml:space="preserve">de bekende kentekens (RDW.csv). stap: </w:t>
      </w:r>
      <w:r w:rsidR="00DA1765">
        <w:t>3</w:t>
      </w:r>
    </w:p>
    <w:p w14:paraId="7F80EABA" w14:textId="440AF1AB" w:rsidR="00DA1765" w:rsidRPr="004625B0" w:rsidRDefault="00262876" w:rsidP="008C70DD">
      <w:pPr>
        <w:pStyle w:val="Lijstalinea"/>
      </w:pPr>
      <w:r>
        <w:t xml:space="preserve">Ik heb geen idee wat ik hier moet invullen </w:t>
      </w:r>
    </w:p>
    <w:p w14:paraId="0734AC98" w14:textId="77777777" w:rsidR="005A17D8" w:rsidRPr="004625B0" w:rsidRDefault="005A17D8" w:rsidP="00411839"/>
    <w:p w14:paraId="0ACDF98C" w14:textId="77777777" w:rsidR="005A17D8" w:rsidRPr="004625B0" w:rsidRDefault="005A17D8" w:rsidP="004F720B">
      <w:pPr>
        <w:pStyle w:val="Kop2"/>
      </w:pPr>
      <w:r w:rsidRPr="004625B0">
        <w:t>Output data</w:t>
      </w:r>
    </w:p>
    <w:p w14:paraId="6455CFC1" w14:textId="77777777" w:rsidR="00262876" w:rsidRDefault="005A17D8" w:rsidP="00262876">
      <w:r w:rsidRPr="004625B0">
        <w:t>&lt;</w:t>
      </w:r>
      <w:r w:rsidR="002A519B" w:rsidRPr="004625B0">
        <w:t>B</w:t>
      </w:r>
      <w:r w:rsidR="00750A8F" w:rsidRPr="004625B0">
        <w:t>eschrijf</w:t>
      </w:r>
      <w:r w:rsidRPr="004625B0">
        <w:t xml:space="preserve"> </w:t>
      </w:r>
      <w:r w:rsidR="00ED22A5" w:rsidRPr="004625B0">
        <w:t>de</w:t>
      </w:r>
      <w:r w:rsidRPr="004625B0">
        <w:t xml:space="preserve"> output </w:t>
      </w:r>
      <w:r w:rsidR="00750A8F" w:rsidRPr="004625B0">
        <w:t xml:space="preserve">die </w:t>
      </w:r>
      <w:r w:rsidRPr="004625B0">
        <w:t xml:space="preserve">je gaat produceren, verwijs naar de </w:t>
      </w:r>
      <w:r w:rsidR="00ED22A5" w:rsidRPr="004625B0">
        <w:t xml:space="preserve">bijbehorende </w:t>
      </w:r>
      <w:r w:rsidRPr="004625B0">
        <w:t>stap uit het stroomschema</w:t>
      </w:r>
      <w:r w:rsidR="002A519B" w:rsidRPr="004625B0">
        <w:t>.</w:t>
      </w:r>
      <w:r w:rsidRPr="004625B0">
        <w:t>&gt;</w:t>
      </w:r>
    </w:p>
    <w:p w14:paraId="44157D88" w14:textId="77777777" w:rsidR="00262876" w:rsidRDefault="00262876" w:rsidP="00262876"/>
    <w:p w14:paraId="70049F4A" w14:textId="2B8F7500" w:rsidR="007810B6" w:rsidRPr="004625B0" w:rsidRDefault="00262876" w:rsidP="00262876">
      <w:r>
        <w:t xml:space="preserve">Ik heb geen idee wat ik hier moet in vullen  </w:t>
      </w:r>
      <w:bookmarkStart w:id="0" w:name="_GoBack"/>
      <w:bookmarkEnd w:id="0"/>
      <w:r w:rsidRPr="004625B0">
        <w:t xml:space="preserve"> </w:t>
      </w:r>
    </w:p>
    <w:p w14:paraId="328A7D36" w14:textId="77777777" w:rsidR="005A17D8" w:rsidRPr="004625B0" w:rsidRDefault="005A17D8" w:rsidP="004F720B"/>
    <w:p w14:paraId="6F018A5B" w14:textId="77777777" w:rsidR="002079D1" w:rsidRPr="004625B0" w:rsidRDefault="002079D1" w:rsidP="004F720B">
      <w:pPr>
        <w:pStyle w:val="Kop2"/>
      </w:pPr>
      <w:r w:rsidRPr="004625B0">
        <w:t>Resultaat uitvoer</w:t>
      </w:r>
    </w:p>
    <w:p w14:paraId="2925B394" w14:textId="07D83050" w:rsidR="002079D1" w:rsidRPr="004625B0" w:rsidRDefault="002079D1" w:rsidP="004F720B">
      <w:r w:rsidRPr="004625B0">
        <w:t xml:space="preserve">&lt;Aanvullen met </w:t>
      </w:r>
      <w:r w:rsidR="00B54CDC" w:rsidRPr="004625B0">
        <w:t xml:space="preserve">verdere </w:t>
      </w:r>
      <w:r w:rsidRPr="004625B0">
        <w:rPr>
          <w:i/>
          <w:iCs/>
        </w:rPr>
        <w:t>voorbeelden</w:t>
      </w:r>
      <w:r w:rsidRPr="004625B0">
        <w:t xml:space="preserve"> welke uitvoer het programma gaat genereren</w:t>
      </w:r>
      <w:r w:rsidR="002A519B" w:rsidRPr="004625B0">
        <w:t>.</w:t>
      </w:r>
      <w:r w:rsidRPr="004625B0">
        <w:t>&gt;</w:t>
      </w:r>
    </w:p>
    <w:p w14:paraId="26670B9C" w14:textId="77777777" w:rsidR="002079D1" w:rsidRPr="004625B0" w:rsidRDefault="002079D1" w:rsidP="004F720B">
      <w:r w:rsidRPr="004625B0">
        <w:t>Het programma heeft de volgende resultaten als uitvoer</w:t>
      </w:r>
    </w:p>
    <w:p w14:paraId="5A352727" w14:textId="77777777" w:rsidR="002079D1" w:rsidRPr="004625B0" w:rsidRDefault="002079D1" w:rsidP="00411839">
      <w:pPr>
        <w:pStyle w:val="Lijstalinea"/>
        <w:numPr>
          <w:ilvl w:val="0"/>
          <w:numId w:val="2"/>
        </w:numPr>
      </w:pPr>
      <w:r w:rsidRPr="004625B0">
        <w:t>Melding start van het programma</w:t>
      </w:r>
    </w:p>
    <w:p w14:paraId="442BE7F2" w14:textId="1A967EB2" w:rsidR="002079D1" w:rsidRPr="004625B0" w:rsidRDefault="00506827" w:rsidP="004F720B">
      <w:r w:rsidRPr="004625B0">
        <w:rPr>
          <w:noProof/>
          <w:lang w:eastAsia="nl-NL"/>
        </w:rPr>
        <w:drawing>
          <wp:inline distT="0" distB="0" distL="0" distR="0" wp14:anchorId="4D2A1EA5" wp14:editId="776FE44E">
            <wp:extent cx="5760720" cy="2286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1484" w14:textId="072194EE" w:rsidR="002079D1" w:rsidRPr="004625B0" w:rsidRDefault="002079D1" w:rsidP="00411839">
      <w:pPr>
        <w:pStyle w:val="Lijstalinea"/>
        <w:keepNext/>
        <w:numPr>
          <w:ilvl w:val="0"/>
          <w:numId w:val="2"/>
        </w:numPr>
        <w:ind w:left="714" w:hanging="357"/>
      </w:pPr>
      <w:r w:rsidRPr="004625B0">
        <w:lastRenderedPageBreak/>
        <w:t xml:space="preserve">Bijgewerkt bestand </w:t>
      </w:r>
      <w:r w:rsidR="00506827" w:rsidRPr="004625B0">
        <w:rPr>
          <w:i/>
          <w:iCs/>
        </w:rPr>
        <w:t>vals.txt</w:t>
      </w:r>
    </w:p>
    <w:p w14:paraId="1115F17C" w14:textId="60C4B670" w:rsidR="002079D1" w:rsidRPr="004625B0" w:rsidRDefault="002B15B4" w:rsidP="004F720B">
      <w:pPr>
        <w:ind w:left="708"/>
      </w:pPr>
      <w:r w:rsidRPr="004625B0">
        <w:rPr>
          <w:noProof/>
          <w:lang w:eastAsia="nl-NL"/>
        </w:rPr>
        <w:drawing>
          <wp:inline distT="0" distB="0" distL="0" distR="0" wp14:anchorId="7597C6E4" wp14:editId="5AB621B9">
            <wp:extent cx="3400425" cy="876300"/>
            <wp:effectExtent l="0" t="0" r="9525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281E" w14:textId="77777777" w:rsidR="0031690C" w:rsidRPr="004625B0" w:rsidRDefault="0031690C" w:rsidP="00411839">
      <w:pPr>
        <w:pStyle w:val="Lijstalinea"/>
        <w:numPr>
          <w:ilvl w:val="0"/>
          <w:numId w:val="2"/>
        </w:numPr>
      </w:pPr>
      <w:r w:rsidRPr="004625B0">
        <w:t>Overzicht van de eindtotalen</w:t>
      </w:r>
    </w:p>
    <w:p w14:paraId="01A83C56" w14:textId="4B00445E" w:rsidR="002E2BEA" w:rsidRPr="004625B0" w:rsidRDefault="006C26DD" w:rsidP="004F720B">
      <w:pPr>
        <w:pStyle w:val="Lijstalinea"/>
      </w:pPr>
      <w:r w:rsidRPr="004625B0">
        <w:rPr>
          <w:noProof/>
          <w:lang w:eastAsia="nl-NL"/>
        </w:rPr>
        <w:drawing>
          <wp:inline distT="0" distB="0" distL="0" distR="0" wp14:anchorId="22D15C70" wp14:editId="54D404DC">
            <wp:extent cx="2647950" cy="581025"/>
            <wp:effectExtent l="0" t="0" r="0" b="9525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5F35" w14:textId="326543EA" w:rsidR="002079D1" w:rsidRPr="004625B0" w:rsidRDefault="002079D1" w:rsidP="00411839"/>
    <w:p w14:paraId="5DD4DE79" w14:textId="16DA3FC9" w:rsidR="007F6868" w:rsidRDefault="002079D1" w:rsidP="004F720B">
      <w:r w:rsidRPr="004625B0">
        <w:t>… &lt;Aanvullen met overige outputvoorbeelden die het programma gaat genereren</w:t>
      </w:r>
      <w:r w:rsidR="002A519B" w:rsidRPr="004625B0">
        <w:t>.</w:t>
      </w:r>
      <w:r w:rsidRPr="004625B0">
        <w:t>&gt;</w:t>
      </w:r>
    </w:p>
    <w:sectPr w:rsidR="007F6868" w:rsidSect="00AC48BB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534DA" w14:textId="77777777" w:rsidR="00AB1CA0" w:rsidRDefault="00AB1CA0" w:rsidP="00910A2E">
      <w:pPr>
        <w:spacing w:line="240" w:lineRule="auto"/>
      </w:pPr>
      <w:r>
        <w:separator/>
      </w:r>
    </w:p>
  </w:endnote>
  <w:endnote w:type="continuationSeparator" w:id="0">
    <w:p w14:paraId="55F0AA1F" w14:textId="77777777" w:rsidR="00AB1CA0" w:rsidRDefault="00AB1CA0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FB445" w14:textId="5EE872A5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  <w:lang w:eastAsia="nl-NL"/>
      </w:rPr>
      <w:drawing>
        <wp:inline distT="0" distB="0" distL="0" distR="0" wp14:anchorId="7896B150" wp14:editId="481D31EA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5C4EF9">
      <w:t xml:space="preserve">1.1 </w:t>
    </w:r>
    <w:r w:rsidR="003A07BC">
      <w:t>S</w:t>
    </w:r>
    <w:r w:rsidR="005C4EF9">
      <w:t>jabloon ontwerp</w:t>
    </w:r>
    <w:r w:rsidRPr="00393111">
      <w:t xml:space="preserve"> - </w:t>
    </w:r>
    <w:r w:rsidR="00BD159C" w:rsidRPr="00BD159C">
      <w:t>EX_IT20</w:t>
    </w:r>
    <w:r w:rsidR="00E06A5F">
      <w:t>_</w:t>
    </w:r>
    <w:r w:rsidR="00BD159C" w:rsidRPr="00BD159C">
      <w:t>EP7_P2-K1_</w:t>
    </w:r>
    <w:r w:rsidR="00E06A5F">
      <w:t>2</w:t>
    </w:r>
    <w:r w:rsidR="00BD159C" w:rsidRPr="00BD159C">
      <w:t>A1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 w:rsidR="00262876">
      <w:rPr>
        <w:noProof/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 w:rsidR="00262876">
      <w:rPr>
        <w:noProof/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49C10D" w14:textId="77777777" w:rsidR="00AB1CA0" w:rsidRDefault="00AB1CA0" w:rsidP="00910A2E">
      <w:pPr>
        <w:spacing w:line="240" w:lineRule="auto"/>
      </w:pPr>
      <w:r>
        <w:separator/>
      </w:r>
    </w:p>
  </w:footnote>
  <w:footnote w:type="continuationSeparator" w:id="0">
    <w:p w14:paraId="7B7A7099" w14:textId="77777777" w:rsidR="00AB1CA0" w:rsidRDefault="00AB1CA0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DC904" w14:textId="77777777" w:rsidR="00910A2E" w:rsidRDefault="00AB1CA0">
    <w:pPr>
      <w:pStyle w:val="Koptekst"/>
    </w:pPr>
    <w:r>
      <w:rPr>
        <w:noProof/>
      </w:rPr>
      <w:pict w14:anchorId="48C64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CB55A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15E12"/>
    <w:multiLevelType w:val="hybridMultilevel"/>
    <w:tmpl w:val="0A5242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771E7"/>
    <w:multiLevelType w:val="hybridMultilevel"/>
    <w:tmpl w:val="67B4F0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70500"/>
    <w:multiLevelType w:val="hybridMultilevel"/>
    <w:tmpl w:val="78CA7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32715"/>
    <w:multiLevelType w:val="hybridMultilevel"/>
    <w:tmpl w:val="1FF0A8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F35"/>
    <w:rsid w:val="000172B9"/>
    <w:rsid w:val="00071C0F"/>
    <w:rsid w:val="0009486B"/>
    <w:rsid w:val="00095F6E"/>
    <w:rsid w:val="000B3B21"/>
    <w:rsid w:val="000C018E"/>
    <w:rsid w:val="000C7207"/>
    <w:rsid w:val="0017583A"/>
    <w:rsid w:val="001763E3"/>
    <w:rsid w:val="001A5529"/>
    <w:rsid w:val="001D2FCC"/>
    <w:rsid w:val="001F5A9F"/>
    <w:rsid w:val="00202305"/>
    <w:rsid w:val="002079D1"/>
    <w:rsid w:val="00222952"/>
    <w:rsid w:val="002334EC"/>
    <w:rsid w:val="00237180"/>
    <w:rsid w:val="002447F3"/>
    <w:rsid w:val="00252875"/>
    <w:rsid w:val="0026276D"/>
    <w:rsid w:val="00262876"/>
    <w:rsid w:val="002738AE"/>
    <w:rsid w:val="002757DB"/>
    <w:rsid w:val="002A519B"/>
    <w:rsid w:val="002A74C1"/>
    <w:rsid w:val="002B15B4"/>
    <w:rsid w:val="002E2BEA"/>
    <w:rsid w:val="002F3923"/>
    <w:rsid w:val="0031690C"/>
    <w:rsid w:val="003312C6"/>
    <w:rsid w:val="003369A8"/>
    <w:rsid w:val="00383605"/>
    <w:rsid w:val="00393111"/>
    <w:rsid w:val="003A07BC"/>
    <w:rsid w:val="003A2017"/>
    <w:rsid w:val="003F2FF7"/>
    <w:rsid w:val="00411839"/>
    <w:rsid w:val="00424AEA"/>
    <w:rsid w:val="00453FAC"/>
    <w:rsid w:val="004625B0"/>
    <w:rsid w:val="004C5B2D"/>
    <w:rsid w:val="004E0DA1"/>
    <w:rsid w:val="004F720B"/>
    <w:rsid w:val="00506827"/>
    <w:rsid w:val="00544045"/>
    <w:rsid w:val="00565A5A"/>
    <w:rsid w:val="00567AF6"/>
    <w:rsid w:val="00594DA0"/>
    <w:rsid w:val="005A17D8"/>
    <w:rsid w:val="005C4EF9"/>
    <w:rsid w:val="006069E2"/>
    <w:rsid w:val="0068714B"/>
    <w:rsid w:val="0069446E"/>
    <w:rsid w:val="006B5218"/>
    <w:rsid w:val="006C26DD"/>
    <w:rsid w:val="006C70B1"/>
    <w:rsid w:val="006E1649"/>
    <w:rsid w:val="00750A8F"/>
    <w:rsid w:val="007810B6"/>
    <w:rsid w:val="007E4BCF"/>
    <w:rsid w:val="007F3090"/>
    <w:rsid w:val="007F5A32"/>
    <w:rsid w:val="007F6868"/>
    <w:rsid w:val="0082745D"/>
    <w:rsid w:val="00837330"/>
    <w:rsid w:val="00854C7A"/>
    <w:rsid w:val="00881F6F"/>
    <w:rsid w:val="008C70DD"/>
    <w:rsid w:val="008E0EE0"/>
    <w:rsid w:val="008E7EC5"/>
    <w:rsid w:val="00910A2E"/>
    <w:rsid w:val="00923F35"/>
    <w:rsid w:val="00931C11"/>
    <w:rsid w:val="009423AA"/>
    <w:rsid w:val="00977FEC"/>
    <w:rsid w:val="0099471C"/>
    <w:rsid w:val="00996768"/>
    <w:rsid w:val="009977B2"/>
    <w:rsid w:val="00A03DC3"/>
    <w:rsid w:val="00A10C66"/>
    <w:rsid w:val="00A11D03"/>
    <w:rsid w:val="00A266FE"/>
    <w:rsid w:val="00A673EE"/>
    <w:rsid w:val="00A731EA"/>
    <w:rsid w:val="00A856EA"/>
    <w:rsid w:val="00AA3AF9"/>
    <w:rsid w:val="00AB1CA0"/>
    <w:rsid w:val="00AB7B4F"/>
    <w:rsid w:val="00AC48BB"/>
    <w:rsid w:val="00AC4916"/>
    <w:rsid w:val="00B506ED"/>
    <w:rsid w:val="00B54CDC"/>
    <w:rsid w:val="00B9493B"/>
    <w:rsid w:val="00B97E07"/>
    <w:rsid w:val="00BB5D61"/>
    <w:rsid w:val="00BD159C"/>
    <w:rsid w:val="00BD7D94"/>
    <w:rsid w:val="00BE16DC"/>
    <w:rsid w:val="00BE4CE2"/>
    <w:rsid w:val="00BE52E5"/>
    <w:rsid w:val="00C02B53"/>
    <w:rsid w:val="00C84117"/>
    <w:rsid w:val="00C93A88"/>
    <w:rsid w:val="00CB045F"/>
    <w:rsid w:val="00CB2EDC"/>
    <w:rsid w:val="00CB3D2A"/>
    <w:rsid w:val="00CC0080"/>
    <w:rsid w:val="00CE1BE8"/>
    <w:rsid w:val="00CF0278"/>
    <w:rsid w:val="00D04544"/>
    <w:rsid w:val="00D0549E"/>
    <w:rsid w:val="00D26CD4"/>
    <w:rsid w:val="00D46F78"/>
    <w:rsid w:val="00DA1765"/>
    <w:rsid w:val="00E0244B"/>
    <w:rsid w:val="00E0614E"/>
    <w:rsid w:val="00E063D1"/>
    <w:rsid w:val="00E06A5F"/>
    <w:rsid w:val="00E20EB2"/>
    <w:rsid w:val="00E24C05"/>
    <w:rsid w:val="00E33BFA"/>
    <w:rsid w:val="00E41DE7"/>
    <w:rsid w:val="00E549BE"/>
    <w:rsid w:val="00E63944"/>
    <w:rsid w:val="00E715B5"/>
    <w:rsid w:val="00E9329E"/>
    <w:rsid w:val="00EA5EDA"/>
    <w:rsid w:val="00EC2EAE"/>
    <w:rsid w:val="00EC4011"/>
    <w:rsid w:val="00ED22A5"/>
    <w:rsid w:val="00F21B9C"/>
    <w:rsid w:val="00F314EA"/>
    <w:rsid w:val="00F43BFF"/>
    <w:rsid w:val="00F82423"/>
    <w:rsid w:val="00F86F0C"/>
    <w:rsid w:val="00FA468C"/>
    <w:rsid w:val="00FE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056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customStyle="1" w:styleId="PlainTable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text1" w:themeTint="80"/>
        <w:bottom w:val="single" w:sz="4" w:space="0" w:color="FFFFF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customStyle="1" w:styleId="GridTableLight">
    <w:name w:val="Grid Table Light"/>
    <w:basedOn w:val="Standaardtabel"/>
    <w:uiPriority w:val="40"/>
    <w:rsid w:val="00CC008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e">
    <w:name w:val="Revision"/>
    <w:hidden/>
    <w:uiPriority w:val="99"/>
    <w:semiHidden/>
    <w:rsid w:val="003369A8"/>
    <w:pPr>
      <w:spacing w:after="0" w:line="240" w:lineRule="auto"/>
    </w:pPr>
    <w:rPr>
      <w:rFonts w:ascii="Calibri" w:hAnsi="Calibri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369A8"/>
    <w:pPr>
      <w:spacing w:after="0"/>
    </w:pPr>
    <w:rPr>
      <w:rFonts w:eastAsiaTheme="minorHAnsi" w:cstheme="minorBidi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369A8"/>
    <w:rPr>
      <w:rFonts w:ascii="Calibri" w:eastAsia="Calibri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customStyle="1" w:styleId="PlainTable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text1" w:themeTint="80"/>
        <w:bottom w:val="single" w:sz="4" w:space="0" w:color="FFFFF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customStyle="1" w:styleId="GridTableLight">
    <w:name w:val="Grid Table Light"/>
    <w:basedOn w:val="Standaardtabel"/>
    <w:uiPriority w:val="40"/>
    <w:rsid w:val="00CC008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e">
    <w:name w:val="Revision"/>
    <w:hidden/>
    <w:uiPriority w:val="99"/>
    <w:semiHidden/>
    <w:rsid w:val="003369A8"/>
    <w:pPr>
      <w:spacing w:after="0" w:line="240" w:lineRule="auto"/>
    </w:pPr>
    <w:rPr>
      <w:rFonts w:ascii="Calibri" w:hAnsi="Calibri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369A8"/>
    <w:pPr>
      <w:spacing w:after="0"/>
    </w:pPr>
    <w:rPr>
      <w:rFonts w:eastAsiaTheme="minorHAnsi" w:cstheme="minorBidi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369A8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09132\Downloads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  <lcf76f155ced4ddcb4097134ff3c332f xmlns="ef046627-44dc-457e-88b4-6fe26c1e4406">
      <Terms xmlns="http://schemas.microsoft.com/office/infopath/2007/PartnerControls"/>
    </lcf76f155ced4ddcb4097134ff3c332f>
    <MediaLengthInSeconds xmlns="ef046627-44dc-457e-88b4-6fe26c1e4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E302C1959174F9C2B11D804209EAA" ma:contentTypeVersion="16" ma:contentTypeDescription="Een nieuw document maken." ma:contentTypeScope="" ma:versionID="490de65770cd13502d494ca4fa783ee4">
  <xsd:schema xmlns:xsd="http://www.w3.org/2001/XMLSchema" xmlns:xs="http://www.w3.org/2001/XMLSchema" xmlns:p="http://schemas.microsoft.com/office/2006/metadata/properties" xmlns:ns2="ef046627-44dc-457e-88b4-6fe26c1e4406" xmlns:ns3="35c6331a-2a23-464e-9aa5-03df216f8e92" targetNamespace="http://schemas.microsoft.com/office/2006/metadata/properties" ma:root="true" ma:fieldsID="6d474cc6b9718cee6cadcc4bf5e803f9" ns2:_="" ns3:_="">
    <xsd:import namespace="ef046627-44dc-457e-88b4-6fe26c1e4406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6627-44dc-457e-88b4-6fe26c1e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1ebadc-e816-4f80-8689-11ff79f33e0a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ef046627-44dc-457e-88b4-6fe26c1e4406"/>
  </ds:schemaRefs>
</ds:datastoreItem>
</file>

<file path=customXml/itemProps3.xml><?xml version="1.0" encoding="utf-8"?>
<ds:datastoreItem xmlns:ds="http://schemas.openxmlformats.org/officeDocument/2006/customXml" ds:itemID="{DE905E84-83BE-455D-9098-BBCC9A8CB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46627-44dc-457e-88b4-6fe26c1e4406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1541E8-76B2-41A6-9336-2ED0F31C9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1</TotalTime>
  <Pages>3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van der Feen</dc:creator>
  <cp:lastModifiedBy>student</cp:lastModifiedBy>
  <cp:revision>3</cp:revision>
  <dcterms:created xsi:type="dcterms:W3CDTF">2023-05-24T08:58:00Z</dcterms:created>
  <dcterms:modified xsi:type="dcterms:W3CDTF">2023-05-24T08:59:00Z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9864900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