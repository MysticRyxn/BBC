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24DD0" w14:textId="3792786A" w:rsidR="00BE52E5" w:rsidRPr="001B2A40" w:rsidRDefault="00BE52E5" w:rsidP="00503174">
      <w:pPr>
        <w:jc w:val="center"/>
        <w:rPr>
          <w:sz w:val="48"/>
          <w:szCs w:val="48"/>
        </w:rPr>
      </w:pPr>
      <w:r w:rsidRPr="001B2A40">
        <w:rPr>
          <w:sz w:val="48"/>
          <w:szCs w:val="48"/>
        </w:rPr>
        <w:t xml:space="preserve">Bijlage </w:t>
      </w:r>
      <w:r w:rsidR="00935E5E" w:rsidRPr="001B2A40">
        <w:rPr>
          <w:sz w:val="48"/>
          <w:szCs w:val="48"/>
        </w:rPr>
        <w:t>1</w:t>
      </w:r>
      <w:r w:rsidR="001D6BD7" w:rsidRPr="001B2A40">
        <w:rPr>
          <w:sz w:val="48"/>
          <w:szCs w:val="48"/>
        </w:rPr>
        <w:t>.0</w:t>
      </w:r>
      <w:r w:rsidRPr="001B2A40">
        <w:rPr>
          <w:sz w:val="48"/>
          <w:szCs w:val="48"/>
        </w:rPr>
        <w:t xml:space="preserve"> </w:t>
      </w:r>
      <w:r w:rsidR="00935E5E" w:rsidRPr="001B2A40">
        <w:rPr>
          <w:sz w:val="48"/>
          <w:szCs w:val="48"/>
        </w:rPr>
        <w:t>Behoefte</w:t>
      </w:r>
    </w:p>
    <w:p w14:paraId="2FBFF69C" w14:textId="2F2BD49B" w:rsidR="00BE52E5" w:rsidRPr="001B2A40" w:rsidRDefault="00935E5E" w:rsidP="00503174">
      <w:pPr>
        <w:jc w:val="center"/>
        <w:rPr>
          <w:sz w:val="40"/>
          <w:szCs w:val="40"/>
        </w:rPr>
      </w:pPr>
      <w:r w:rsidRPr="001B2A40">
        <w:rPr>
          <w:sz w:val="40"/>
          <w:szCs w:val="40"/>
        </w:rPr>
        <w:t>Ui</w:t>
      </w:r>
      <w:r w:rsidR="00924E99" w:rsidRPr="001B2A40">
        <w:rPr>
          <w:sz w:val="40"/>
          <w:szCs w:val="40"/>
        </w:rPr>
        <w:t xml:space="preserve">twerking van de wensen rond </w:t>
      </w:r>
      <w:r w:rsidR="00150FF2" w:rsidRPr="001B2A40">
        <w:rPr>
          <w:sz w:val="40"/>
          <w:szCs w:val="40"/>
        </w:rPr>
        <w:t xml:space="preserve">de applicatie </w:t>
      </w:r>
      <w:proofErr w:type="spellStart"/>
      <w:r w:rsidR="00581F81" w:rsidRPr="001B2A40">
        <w:rPr>
          <w:sz w:val="40"/>
          <w:szCs w:val="40"/>
        </w:rPr>
        <w:t>KentekenCheck</w:t>
      </w:r>
      <w:proofErr w:type="spellEnd"/>
    </w:p>
    <w:p w14:paraId="72649489" w14:textId="77777777" w:rsidR="0017583A" w:rsidRPr="001B2A40" w:rsidRDefault="0017583A" w:rsidP="00503174"/>
    <w:p w14:paraId="17A3521E" w14:textId="77777777" w:rsidR="00565A5A" w:rsidRPr="001B2A40" w:rsidRDefault="00565A5A" w:rsidP="00503174"/>
    <w:p w14:paraId="6F921699" w14:textId="77777777" w:rsidR="00565A5A" w:rsidRPr="001B2A40" w:rsidRDefault="00565A5A" w:rsidP="00503174"/>
    <w:p w14:paraId="5279D348" w14:textId="77777777" w:rsidR="00565A5A" w:rsidRPr="001B2A40" w:rsidRDefault="00565A5A" w:rsidP="00503174"/>
    <w:p w14:paraId="26AB59FC" w14:textId="77777777" w:rsidR="00565A5A" w:rsidRPr="001B2A40" w:rsidRDefault="00565A5A" w:rsidP="00503174"/>
    <w:p w14:paraId="16A7D072" w14:textId="77777777" w:rsidR="00565A5A" w:rsidRPr="001B2A40" w:rsidRDefault="00565A5A" w:rsidP="00503174"/>
    <w:p w14:paraId="3EF46C39" w14:textId="77777777" w:rsidR="00565A5A" w:rsidRPr="001B2A40" w:rsidRDefault="00565A5A" w:rsidP="00503174"/>
    <w:p w14:paraId="722DAA09" w14:textId="77777777" w:rsidR="00565A5A" w:rsidRPr="001B2A40" w:rsidRDefault="00565A5A" w:rsidP="00503174"/>
    <w:p w14:paraId="5CE11DF1" w14:textId="77777777" w:rsidR="00565A5A" w:rsidRPr="001B2A40" w:rsidRDefault="00565A5A" w:rsidP="00503174"/>
    <w:p w14:paraId="43469E5C" w14:textId="77777777" w:rsidR="00565A5A" w:rsidRPr="001B2A40" w:rsidRDefault="00565A5A" w:rsidP="00503174"/>
    <w:p w14:paraId="07361A46" w14:textId="77777777" w:rsidR="00565A5A" w:rsidRPr="001B2A40" w:rsidRDefault="00565A5A" w:rsidP="00503174"/>
    <w:p w14:paraId="419AA3A8" w14:textId="77777777" w:rsidR="00565A5A" w:rsidRPr="001B2A40" w:rsidRDefault="00565A5A" w:rsidP="00503174"/>
    <w:p w14:paraId="64852EA8" w14:textId="77777777" w:rsidR="00565A5A" w:rsidRPr="001B2A40" w:rsidRDefault="00565A5A" w:rsidP="00503174"/>
    <w:p w14:paraId="645BDFEF" w14:textId="77777777" w:rsidR="00565A5A" w:rsidRPr="001B2A40" w:rsidRDefault="00565A5A" w:rsidP="00503174"/>
    <w:p w14:paraId="33AACC29" w14:textId="77777777" w:rsidR="00565A5A" w:rsidRPr="001B2A40" w:rsidRDefault="00565A5A" w:rsidP="00503174"/>
    <w:p w14:paraId="3A670FCB" w14:textId="77777777" w:rsidR="00565A5A" w:rsidRPr="001B2A40" w:rsidRDefault="00565A5A" w:rsidP="00503174"/>
    <w:p w14:paraId="1ED5C2DA" w14:textId="77777777" w:rsidR="00565A5A" w:rsidRPr="001B2A40" w:rsidRDefault="00565A5A" w:rsidP="00503174"/>
    <w:p w14:paraId="09A0F273" w14:textId="77777777" w:rsidR="00565A5A" w:rsidRPr="001B2A40" w:rsidRDefault="00565A5A" w:rsidP="00503174"/>
    <w:p w14:paraId="7E81E3AA" w14:textId="77777777" w:rsidR="00565A5A" w:rsidRPr="001B2A40" w:rsidRDefault="00565A5A" w:rsidP="00503174"/>
    <w:p w14:paraId="5807F24F" w14:textId="77777777" w:rsidR="00565A5A" w:rsidRPr="001B2A40" w:rsidRDefault="00565A5A" w:rsidP="00503174"/>
    <w:p w14:paraId="43E79CC9" w14:textId="77777777" w:rsidR="00565A5A" w:rsidRPr="001B2A40" w:rsidRDefault="00565A5A" w:rsidP="00503174"/>
    <w:p w14:paraId="2776ADED" w14:textId="77777777" w:rsidR="00565A5A" w:rsidRPr="001B2A40" w:rsidRDefault="00565A5A" w:rsidP="00503174"/>
    <w:p w14:paraId="0EFB2DF3" w14:textId="77777777" w:rsidR="00565A5A" w:rsidRPr="001B2A40" w:rsidRDefault="00565A5A" w:rsidP="00503174"/>
    <w:p w14:paraId="551E7661" w14:textId="77777777" w:rsidR="00565A5A" w:rsidRPr="001B2A40" w:rsidRDefault="00565A5A" w:rsidP="00503174"/>
    <w:p w14:paraId="0CB03C6F" w14:textId="77777777" w:rsidR="00565A5A" w:rsidRPr="001B2A40" w:rsidRDefault="00565A5A" w:rsidP="00503174"/>
    <w:p w14:paraId="600B35F4" w14:textId="77777777" w:rsidR="00565A5A" w:rsidRPr="001B2A40" w:rsidRDefault="00565A5A" w:rsidP="00503174"/>
    <w:p w14:paraId="2921C45C" w14:textId="77777777" w:rsidR="00565A5A" w:rsidRPr="001B2A40" w:rsidRDefault="00565A5A" w:rsidP="00503174"/>
    <w:p w14:paraId="0F76B46C" w14:textId="77777777" w:rsidR="00565A5A" w:rsidRPr="001B2A40" w:rsidRDefault="00565A5A" w:rsidP="00503174">
      <w:pPr>
        <w:sectPr w:rsidR="00565A5A" w:rsidRPr="001B2A40" w:rsidSect="00594DA0">
          <w:headerReference w:type="default" r:id="rId12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32024FE6" w14:textId="77777777" w:rsidR="004F623F" w:rsidRPr="001B2A40" w:rsidRDefault="004F623F" w:rsidP="00503174">
      <w:pPr>
        <w:pStyle w:val="Kop2"/>
      </w:pPr>
      <w:r w:rsidRPr="001B2A40">
        <w:lastRenderedPageBreak/>
        <w:t>Algemene omschrijving</w:t>
      </w:r>
    </w:p>
    <w:p w14:paraId="5CDE994C" w14:textId="1797A007" w:rsidR="00150FF2" w:rsidRPr="001B2A40" w:rsidRDefault="00150FF2" w:rsidP="00503174">
      <w:r w:rsidRPr="001B2A40">
        <w:t>D</w:t>
      </w:r>
      <w:r w:rsidR="00424E7A" w:rsidRPr="001B2A40">
        <w:t xml:space="preserve">e </w:t>
      </w:r>
      <w:r w:rsidR="0041318E" w:rsidRPr="001B2A40">
        <w:t>parkdirectie</w:t>
      </w:r>
      <w:r w:rsidR="00424E7A" w:rsidRPr="001B2A40">
        <w:t xml:space="preserve"> </w:t>
      </w:r>
      <w:r w:rsidRPr="001B2A40">
        <w:t xml:space="preserve">heeft </w:t>
      </w:r>
      <w:r w:rsidR="0041318E" w:rsidRPr="001B2A40">
        <w:t>signalen gekregen</w:t>
      </w:r>
      <w:r w:rsidRPr="001B2A40">
        <w:t xml:space="preserve"> dat er auto’s met een vals kenteken op het </w:t>
      </w:r>
      <w:r w:rsidR="00424E7A" w:rsidRPr="001B2A40">
        <w:t>terrein</w:t>
      </w:r>
      <w:r w:rsidRPr="001B2A40">
        <w:t xml:space="preserve"> hebben gereden. Wat die op het terrein deden</w:t>
      </w:r>
      <w:r w:rsidR="001C3685" w:rsidRPr="001B2A40">
        <w:t>,</w:t>
      </w:r>
      <w:r w:rsidRPr="001B2A40">
        <w:t xml:space="preserve"> is niet bekend</w:t>
      </w:r>
      <w:r w:rsidR="00194E8E" w:rsidRPr="001B2A40">
        <w:t>,</w:t>
      </w:r>
      <w:r w:rsidRPr="001B2A40">
        <w:t xml:space="preserve"> maar dat het ongewenst is</w:t>
      </w:r>
      <w:r w:rsidR="001C3685" w:rsidRPr="001B2A40">
        <w:t>,</w:t>
      </w:r>
      <w:r w:rsidRPr="001B2A40">
        <w:t xml:space="preserve"> mag duidelijk zijn.</w:t>
      </w:r>
    </w:p>
    <w:p w14:paraId="62ABE1BB" w14:textId="77777777" w:rsidR="00150FF2" w:rsidRPr="001B2A40" w:rsidRDefault="00150FF2" w:rsidP="00503174"/>
    <w:p w14:paraId="76FFBD10" w14:textId="4F288CFE" w:rsidR="00150FF2" w:rsidRPr="001B2A40" w:rsidRDefault="00150FF2" w:rsidP="00503174">
      <w:r w:rsidRPr="001B2A40">
        <w:t xml:space="preserve">De </w:t>
      </w:r>
      <w:r w:rsidR="00E27402" w:rsidRPr="001B2A40">
        <w:t>park</w:t>
      </w:r>
      <w:r w:rsidR="0041318E" w:rsidRPr="001B2A40">
        <w:t>beheerder</w:t>
      </w:r>
      <w:r w:rsidRPr="001B2A40">
        <w:t xml:space="preserve"> heeft aan jouw </w:t>
      </w:r>
      <w:r w:rsidR="0041318E" w:rsidRPr="001B2A40">
        <w:t>manager</w:t>
      </w:r>
      <w:r w:rsidRPr="001B2A40">
        <w:t xml:space="preserve"> gevraagd of er een systeem gemaakt kan worden </w:t>
      </w:r>
      <w:r w:rsidR="00DD06E1" w:rsidRPr="001B2A40">
        <w:t>d</w:t>
      </w:r>
      <w:r w:rsidRPr="001B2A40">
        <w:t xml:space="preserve">at voertuigen bij de </w:t>
      </w:r>
      <w:r w:rsidR="00E27402" w:rsidRPr="001B2A40">
        <w:t>slagboom</w:t>
      </w:r>
      <w:r w:rsidRPr="001B2A40">
        <w:t xml:space="preserve"> controleert op kenteken versus type auto en signaleert als </w:t>
      </w:r>
      <w:r w:rsidR="002C311B" w:rsidRPr="001B2A40">
        <w:t>die</w:t>
      </w:r>
      <w:r w:rsidRPr="001B2A40">
        <w:t xml:space="preserve"> niet overeenkom</w:t>
      </w:r>
      <w:r w:rsidR="002C311B" w:rsidRPr="001B2A40">
        <w:t>en</w:t>
      </w:r>
      <w:r w:rsidRPr="001B2A40">
        <w:t>.</w:t>
      </w:r>
    </w:p>
    <w:p w14:paraId="4C0511DD" w14:textId="77777777" w:rsidR="00150FF2" w:rsidRPr="001B2A40" w:rsidRDefault="00150FF2" w:rsidP="00503174"/>
    <w:p w14:paraId="798B1948" w14:textId="61B5D41F" w:rsidR="00150FF2" w:rsidRPr="001B2A40" w:rsidRDefault="00404695" w:rsidP="00503174">
      <w:r w:rsidRPr="001B2A40">
        <w:t>Aan j</w:t>
      </w:r>
      <w:r w:rsidR="00150FF2" w:rsidRPr="001B2A40">
        <w:t xml:space="preserve">ou wordt gevraagd een </w:t>
      </w:r>
      <w:proofErr w:type="spellStart"/>
      <w:r w:rsidR="00150FF2" w:rsidRPr="009D0653">
        <w:rPr>
          <w:i/>
          <w:iCs/>
        </w:rPr>
        <w:t>proof</w:t>
      </w:r>
      <w:proofErr w:type="spellEnd"/>
      <w:r w:rsidR="00150FF2" w:rsidRPr="009D0653">
        <w:rPr>
          <w:i/>
          <w:iCs/>
        </w:rPr>
        <w:t xml:space="preserve"> of concept</w:t>
      </w:r>
      <w:r w:rsidR="00150FF2" w:rsidRPr="001B2A40">
        <w:t xml:space="preserve"> van dit systeem te bouwen.</w:t>
      </w:r>
    </w:p>
    <w:p w14:paraId="6B2D6016" w14:textId="3C0095D9" w:rsidR="004F623F" w:rsidRPr="001B2A40" w:rsidRDefault="004F623F" w:rsidP="00503174"/>
    <w:p w14:paraId="46CC0A2D" w14:textId="77777777" w:rsidR="004F623F" w:rsidRPr="001B2A40" w:rsidRDefault="004F623F" w:rsidP="00503174">
      <w:pPr>
        <w:pStyle w:val="Kop2"/>
      </w:pPr>
      <w:r w:rsidRPr="001B2A40">
        <w:t>Probleemstelling</w:t>
      </w:r>
    </w:p>
    <w:p w14:paraId="1ABD7404" w14:textId="36CFD6D3" w:rsidR="00DC7329" w:rsidRPr="001B2A40" w:rsidRDefault="00550D22" w:rsidP="00503174">
      <w:r w:rsidRPr="001B2A40">
        <w:t>Auto’s met een vals kenteken moeten gesignaleerd worden voor zij het terrein opkomen</w:t>
      </w:r>
      <w:r w:rsidR="005147CC" w:rsidRPr="001B2A40">
        <w:t xml:space="preserve">. Op die manier </w:t>
      </w:r>
      <w:r w:rsidR="00FF2EA1" w:rsidRPr="001B2A40">
        <w:t>kan de beveiliger</w:t>
      </w:r>
      <w:r w:rsidR="005147CC" w:rsidRPr="001B2A40">
        <w:t xml:space="preserve"> eventueel besluiten de toegang te ontzeggen </w:t>
      </w:r>
      <w:r w:rsidR="009C6C59" w:rsidRPr="001B2A40">
        <w:t>en/</w:t>
      </w:r>
      <w:r w:rsidR="005147CC" w:rsidRPr="001B2A40">
        <w:t xml:space="preserve">of </w:t>
      </w:r>
      <w:r w:rsidR="009C6C59" w:rsidRPr="001B2A40">
        <w:t>de politie in</w:t>
      </w:r>
      <w:r w:rsidR="00D14B83" w:rsidRPr="001B2A40">
        <w:t xml:space="preserve"> te </w:t>
      </w:r>
      <w:r w:rsidR="009C6C59" w:rsidRPr="001B2A40">
        <w:t>schakelen.</w:t>
      </w:r>
    </w:p>
    <w:p w14:paraId="71186E74" w14:textId="77777777" w:rsidR="00DC7329" w:rsidRPr="001B2A40" w:rsidRDefault="00DC7329" w:rsidP="00503174"/>
    <w:p w14:paraId="14D7566A" w14:textId="77777777" w:rsidR="004F623F" w:rsidRPr="001B2A40" w:rsidRDefault="004F623F" w:rsidP="00503174">
      <w:pPr>
        <w:pStyle w:val="Kop2"/>
      </w:pPr>
      <w:r w:rsidRPr="001B2A40">
        <w:t>Doel</w:t>
      </w:r>
    </w:p>
    <w:p w14:paraId="099D85A1" w14:textId="7C8A565B" w:rsidR="00BA67CC" w:rsidRPr="001B2A40" w:rsidRDefault="006B3890" w:rsidP="00503174">
      <w:r w:rsidRPr="001B2A40">
        <w:t>Een applic</w:t>
      </w:r>
      <w:r w:rsidR="005866B7" w:rsidRPr="001B2A40">
        <w:t xml:space="preserve">atie </w:t>
      </w:r>
      <w:r w:rsidR="00CB027C" w:rsidRPr="001B2A40">
        <w:t>met de volgende werking</w:t>
      </w:r>
      <w:r w:rsidR="005866B7" w:rsidRPr="001B2A40">
        <w:t xml:space="preserve">: </w:t>
      </w:r>
      <w:r w:rsidR="00D14B83" w:rsidRPr="001B2A40">
        <w:t>e</w:t>
      </w:r>
      <w:r w:rsidR="004806D6" w:rsidRPr="001B2A40">
        <w:t>r staat een auto</w:t>
      </w:r>
      <w:r w:rsidR="00BA67CC" w:rsidRPr="001B2A40">
        <w:t xml:space="preserve"> aan de slagboom. Op dat moment moet</w:t>
      </w:r>
      <w:r w:rsidR="00D14B83" w:rsidRPr="001B2A40">
        <w:t>en</w:t>
      </w:r>
      <w:r w:rsidR="00BA67CC" w:rsidRPr="001B2A40">
        <w:t xml:space="preserve"> het kenteken, </w:t>
      </w:r>
      <w:r w:rsidR="00D14B83" w:rsidRPr="001B2A40">
        <w:t xml:space="preserve">het </w:t>
      </w:r>
      <w:r w:rsidR="00BA67CC" w:rsidRPr="001B2A40">
        <w:t>merk,</w:t>
      </w:r>
      <w:r w:rsidR="00D14B83" w:rsidRPr="001B2A40">
        <w:t xml:space="preserve"> het</w:t>
      </w:r>
      <w:r w:rsidR="00BA67CC" w:rsidRPr="001B2A40">
        <w:t xml:space="preserve"> type en </w:t>
      </w:r>
      <w:r w:rsidR="00FE59FD" w:rsidRPr="001B2A40">
        <w:t xml:space="preserve">de </w:t>
      </w:r>
      <w:r w:rsidR="00BA67CC" w:rsidRPr="001B2A40">
        <w:t xml:space="preserve">kleur van de auto geregistreerd worden. Met deze data moet in een bestand van </w:t>
      </w:r>
      <w:r w:rsidR="00DD06E1" w:rsidRPr="001B2A40">
        <w:t xml:space="preserve">de </w:t>
      </w:r>
      <w:r w:rsidR="00BA67CC" w:rsidRPr="001B2A40">
        <w:t xml:space="preserve">Rijksdienst </w:t>
      </w:r>
      <w:r w:rsidR="00950B61" w:rsidRPr="001B2A40">
        <w:t>voor het W</w:t>
      </w:r>
      <w:r w:rsidR="00BA67CC" w:rsidRPr="001B2A40">
        <w:t xml:space="preserve">egverkeer </w:t>
      </w:r>
      <w:r w:rsidR="00930FC5" w:rsidRPr="001B2A40">
        <w:t xml:space="preserve">(RDW) </w:t>
      </w:r>
      <w:r w:rsidR="00BA67CC" w:rsidRPr="001B2A40">
        <w:t xml:space="preserve">worden gecontroleerd of het kenteken hoort bij het merk, </w:t>
      </w:r>
      <w:r w:rsidR="00B11FE0" w:rsidRPr="001B2A40">
        <w:t xml:space="preserve">het </w:t>
      </w:r>
      <w:r w:rsidR="00BA67CC" w:rsidRPr="001B2A40">
        <w:t xml:space="preserve">type en </w:t>
      </w:r>
      <w:r w:rsidR="00B11FE0" w:rsidRPr="001B2A40">
        <w:t xml:space="preserve">de </w:t>
      </w:r>
      <w:r w:rsidR="00BA67CC" w:rsidRPr="001B2A40">
        <w:t>kleur van de auto. Als dit afwijkt</w:t>
      </w:r>
      <w:r w:rsidR="00B11FE0" w:rsidRPr="001B2A40">
        <w:t>, dan</w:t>
      </w:r>
      <w:r w:rsidR="00BA67CC" w:rsidRPr="001B2A40">
        <w:t xml:space="preserve"> moet de </w:t>
      </w:r>
      <w:r w:rsidR="000F1F34" w:rsidRPr="001B2A40">
        <w:t>beveiliger</w:t>
      </w:r>
      <w:r w:rsidR="00BA67CC" w:rsidRPr="001B2A40">
        <w:t xml:space="preserve"> een signaal krijgen.</w:t>
      </w:r>
    </w:p>
    <w:p w14:paraId="196956BA" w14:textId="77777777" w:rsidR="0031091C" w:rsidRPr="001B2A40" w:rsidRDefault="0031091C" w:rsidP="00503174">
      <w:pPr>
        <w:tabs>
          <w:tab w:val="left" w:pos="2325"/>
        </w:tabs>
      </w:pPr>
    </w:p>
    <w:p w14:paraId="47125117" w14:textId="582DC42C" w:rsidR="00766E60" w:rsidRPr="001B2A40" w:rsidRDefault="00766E60" w:rsidP="00503174">
      <w:pPr>
        <w:pStyle w:val="Kop2"/>
      </w:pPr>
      <w:r w:rsidRPr="001B2A40">
        <w:t>Beknopte beschrijving van de wensen</w:t>
      </w:r>
    </w:p>
    <w:p w14:paraId="299DBD50" w14:textId="666304AD" w:rsidR="001169FC" w:rsidRPr="001B2A40" w:rsidRDefault="001169FC" w:rsidP="00503174">
      <w:pPr>
        <w:pStyle w:val="Lijstalinea"/>
        <w:numPr>
          <w:ilvl w:val="0"/>
          <w:numId w:val="47"/>
        </w:numPr>
      </w:pPr>
      <w:r w:rsidRPr="001B2A40">
        <w:t xml:space="preserve">Maak gebruik van een </w:t>
      </w:r>
      <w:r w:rsidR="00CC16CE" w:rsidRPr="001B2A40">
        <w:t xml:space="preserve">bestaand </w:t>
      </w:r>
      <w:proofErr w:type="spellStart"/>
      <w:r w:rsidRPr="001B2A40">
        <w:t>I</w:t>
      </w:r>
      <w:r w:rsidR="000F1F34" w:rsidRPr="001B2A40">
        <w:t>o</w:t>
      </w:r>
      <w:r w:rsidRPr="001B2A40">
        <w:t>T</w:t>
      </w:r>
      <w:proofErr w:type="spellEnd"/>
      <w:r w:rsidR="00B11FE0" w:rsidRPr="001B2A40">
        <w:t>-</w:t>
      </w:r>
      <w:r w:rsidRPr="001B2A40">
        <w:t xml:space="preserve">device </w:t>
      </w:r>
      <w:r w:rsidR="007323E5" w:rsidRPr="001B2A40">
        <w:t xml:space="preserve">dat op basis </w:t>
      </w:r>
      <w:r w:rsidR="009255F5" w:rsidRPr="001B2A40">
        <w:t>van</w:t>
      </w:r>
      <w:r w:rsidRPr="001B2A40">
        <w:t xml:space="preserve"> AI</w:t>
      </w:r>
      <w:r w:rsidR="00A56286" w:rsidRPr="001B2A40">
        <w:t>,</w:t>
      </w:r>
      <w:r w:rsidRPr="001B2A40">
        <w:t xml:space="preserve"> </w:t>
      </w:r>
      <w:r w:rsidR="00890652" w:rsidRPr="001B2A40">
        <w:t xml:space="preserve">het </w:t>
      </w:r>
      <w:r w:rsidRPr="001B2A40">
        <w:t>kenteken</w:t>
      </w:r>
      <w:r w:rsidR="007323E5" w:rsidRPr="001B2A40">
        <w:t>,</w:t>
      </w:r>
      <w:r w:rsidRPr="001B2A40">
        <w:t xml:space="preserve"> </w:t>
      </w:r>
      <w:r w:rsidR="00890652" w:rsidRPr="001B2A40">
        <w:t xml:space="preserve">het </w:t>
      </w:r>
      <w:r w:rsidRPr="001B2A40">
        <w:t xml:space="preserve">merk, </w:t>
      </w:r>
      <w:r w:rsidR="00890652" w:rsidRPr="001B2A40">
        <w:t xml:space="preserve">het </w:t>
      </w:r>
      <w:r w:rsidRPr="001B2A40">
        <w:t xml:space="preserve">type en </w:t>
      </w:r>
      <w:r w:rsidR="00890652" w:rsidRPr="001B2A40">
        <w:t xml:space="preserve">de </w:t>
      </w:r>
      <w:r w:rsidRPr="001B2A40">
        <w:t>kleur de auto</w:t>
      </w:r>
      <w:r w:rsidR="00930FC5" w:rsidRPr="001B2A40">
        <w:t xml:space="preserve"> </w:t>
      </w:r>
      <w:r w:rsidRPr="001B2A40">
        <w:t xml:space="preserve">kan herkennen. Dit </w:t>
      </w:r>
      <w:proofErr w:type="spellStart"/>
      <w:r w:rsidRPr="001B2A40">
        <w:t>I</w:t>
      </w:r>
      <w:r w:rsidR="000F1F34" w:rsidRPr="001B2A40">
        <w:t>o</w:t>
      </w:r>
      <w:r w:rsidRPr="001B2A40">
        <w:t>T</w:t>
      </w:r>
      <w:proofErr w:type="spellEnd"/>
      <w:r w:rsidRPr="001B2A40">
        <w:t xml:space="preserve"> </w:t>
      </w:r>
      <w:r w:rsidR="00D40698">
        <w:t xml:space="preserve">device </w:t>
      </w:r>
      <w:r w:rsidR="00D955A7" w:rsidRPr="001B2A40">
        <w:t>sch</w:t>
      </w:r>
      <w:r w:rsidR="00D85D3E" w:rsidRPr="001B2A40">
        <w:t>r</w:t>
      </w:r>
      <w:r w:rsidR="00D955A7" w:rsidRPr="001B2A40">
        <w:t xml:space="preserve">ijft data weg in </w:t>
      </w:r>
      <w:r w:rsidR="00D40698">
        <w:t xml:space="preserve">het bestand </w:t>
      </w:r>
      <w:r w:rsidR="00EA33C2" w:rsidRPr="001B2A40">
        <w:rPr>
          <w:i/>
          <w:iCs/>
        </w:rPr>
        <w:t>GescandeData</w:t>
      </w:r>
      <w:r w:rsidR="00D40698">
        <w:rPr>
          <w:i/>
          <w:iCs/>
        </w:rPr>
        <w:t>.csv</w:t>
      </w:r>
      <w:r w:rsidR="00EA33C2" w:rsidRPr="001B2A40">
        <w:t xml:space="preserve"> in</w:t>
      </w:r>
      <w:r w:rsidR="007323E5" w:rsidRPr="001B2A40">
        <w:t xml:space="preserve"> de</w:t>
      </w:r>
      <w:r w:rsidR="00EA33C2" w:rsidRPr="001B2A40">
        <w:t xml:space="preserve"> database </w:t>
      </w:r>
      <w:r w:rsidR="00944E87" w:rsidRPr="001B2A40">
        <w:rPr>
          <w:i/>
          <w:iCs/>
        </w:rPr>
        <w:t>Poortwachter</w:t>
      </w:r>
      <w:r w:rsidR="009255F5" w:rsidRPr="001B2A40">
        <w:t>.</w:t>
      </w:r>
      <w:r w:rsidR="000D4A9D" w:rsidRPr="001B2A40">
        <w:t xml:space="preserve"> </w:t>
      </w:r>
      <w:r w:rsidR="00115239" w:rsidRPr="001B2A40">
        <w:t>Di</w:t>
      </w:r>
      <w:r w:rsidR="00D40698">
        <w:t xml:space="preserve">t bestand </w:t>
      </w:r>
      <w:r w:rsidR="000D4A9D" w:rsidRPr="001B2A40">
        <w:t>is jouw uitgangspunt.</w:t>
      </w:r>
    </w:p>
    <w:p w14:paraId="4F5C1B1D" w14:textId="77777777" w:rsidR="001169FC" w:rsidRPr="001B2A40" w:rsidRDefault="001169FC" w:rsidP="008E3C7F"/>
    <w:p w14:paraId="68948A5B" w14:textId="3BEA2197" w:rsidR="000D4A9D" w:rsidRPr="001B2A40" w:rsidRDefault="000D4A9D" w:rsidP="00503174">
      <w:pPr>
        <w:pStyle w:val="Lijstalinea"/>
        <w:numPr>
          <w:ilvl w:val="0"/>
          <w:numId w:val="47"/>
        </w:numPr>
        <w:tabs>
          <w:tab w:val="left" w:pos="2325"/>
        </w:tabs>
      </w:pPr>
      <w:r w:rsidRPr="001B2A40">
        <w:t xml:space="preserve">In dezelfde database </w:t>
      </w:r>
      <w:r w:rsidR="00944E87" w:rsidRPr="001B2A40">
        <w:rPr>
          <w:i/>
          <w:iCs/>
        </w:rPr>
        <w:t>Poortwachter</w:t>
      </w:r>
      <w:r w:rsidRPr="001B2A40">
        <w:t xml:space="preserve"> is een </w:t>
      </w:r>
      <w:r w:rsidR="00D40698">
        <w:t>bestand</w:t>
      </w:r>
      <w:r w:rsidRPr="001B2A40">
        <w:t xml:space="preserve"> </w:t>
      </w:r>
      <w:r w:rsidRPr="001B2A40">
        <w:rPr>
          <w:i/>
          <w:iCs/>
        </w:rPr>
        <w:t>RDW</w:t>
      </w:r>
      <w:r w:rsidR="00D40698">
        <w:rPr>
          <w:i/>
          <w:iCs/>
        </w:rPr>
        <w:t>.csv</w:t>
      </w:r>
      <w:r w:rsidR="005A0D75" w:rsidRPr="001B2A40">
        <w:t xml:space="preserve">. Dat is </w:t>
      </w:r>
      <w:r w:rsidR="00D40698">
        <w:t>het bestand</w:t>
      </w:r>
      <w:r w:rsidR="005A0D75" w:rsidRPr="001B2A40">
        <w:t xml:space="preserve"> waar</w:t>
      </w:r>
      <w:r w:rsidR="00535AD7" w:rsidRPr="001B2A40">
        <w:t>in</w:t>
      </w:r>
      <w:r w:rsidR="005A0D75" w:rsidRPr="001B2A40">
        <w:t xml:space="preserve"> je de kentekens en </w:t>
      </w:r>
      <w:r w:rsidR="0010428A" w:rsidRPr="001B2A40">
        <w:t>gegevens controleert.</w:t>
      </w:r>
    </w:p>
    <w:p w14:paraId="5F47DD72" w14:textId="77777777" w:rsidR="000D4A9D" w:rsidRPr="001B2A40" w:rsidRDefault="000D4A9D" w:rsidP="00503174">
      <w:pPr>
        <w:tabs>
          <w:tab w:val="left" w:pos="2325"/>
        </w:tabs>
      </w:pPr>
    </w:p>
    <w:p w14:paraId="5A170206" w14:textId="622F56C8" w:rsidR="00B86A49" w:rsidRPr="001B2A40" w:rsidRDefault="00306CB1" w:rsidP="00503174">
      <w:pPr>
        <w:pStyle w:val="Lijstalinea"/>
        <w:numPr>
          <w:ilvl w:val="0"/>
          <w:numId w:val="47"/>
        </w:numPr>
        <w:tabs>
          <w:tab w:val="left" w:pos="2325"/>
        </w:tabs>
      </w:pPr>
      <w:r w:rsidRPr="001B2A40">
        <w:t>Het programma is een</w:t>
      </w:r>
      <w:r w:rsidR="00766E60" w:rsidRPr="001B2A40">
        <w:t xml:space="preserve"> </w:t>
      </w:r>
      <w:r w:rsidR="00CA6A60" w:rsidRPr="001B2A40">
        <w:t>applicatie</w:t>
      </w:r>
      <w:r w:rsidR="00766E60" w:rsidRPr="001B2A40">
        <w:t xml:space="preserve"> op het werkstation </w:t>
      </w:r>
      <w:r w:rsidR="00403E0A" w:rsidRPr="001B2A40">
        <w:t>bij</w:t>
      </w:r>
      <w:r w:rsidR="00FD23C3" w:rsidRPr="001B2A40">
        <w:t xml:space="preserve"> </w:t>
      </w:r>
      <w:r w:rsidR="00CA6A60" w:rsidRPr="001B2A40">
        <w:t>de toegangspoort</w:t>
      </w:r>
      <w:r w:rsidR="00FD23C3" w:rsidRPr="001B2A40">
        <w:t xml:space="preserve">. </w:t>
      </w:r>
      <w:r w:rsidR="00CA6A60" w:rsidRPr="001B2A40">
        <w:t xml:space="preserve">Die applicatie heeft </w:t>
      </w:r>
      <w:r w:rsidRPr="001B2A40">
        <w:t xml:space="preserve">toegang tot een </w:t>
      </w:r>
      <w:r w:rsidR="00BB71D2">
        <w:t>map</w:t>
      </w:r>
      <w:r w:rsidRPr="001B2A40">
        <w:t xml:space="preserve"> met </w:t>
      </w:r>
      <w:r w:rsidR="007E35FF" w:rsidRPr="001B2A40">
        <w:t>de</w:t>
      </w:r>
      <w:r w:rsidRPr="001B2A40">
        <w:t xml:space="preserve"> </w:t>
      </w:r>
      <w:r w:rsidR="00BB71D2">
        <w:t>genoemde bestanden</w:t>
      </w:r>
      <w:r w:rsidR="007E35FF" w:rsidRPr="001B2A40">
        <w:t>.</w:t>
      </w:r>
    </w:p>
    <w:p w14:paraId="0334FEAB" w14:textId="77777777" w:rsidR="008D4E96" w:rsidRPr="001B2A40" w:rsidRDefault="008D4E96" w:rsidP="008E3C7F"/>
    <w:p w14:paraId="46B0AEF6" w14:textId="37CD4E60" w:rsidR="008D4E96" w:rsidRPr="001B2A40" w:rsidRDefault="00651C9D" w:rsidP="00503174">
      <w:pPr>
        <w:pStyle w:val="Lijstalinea"/>
        <w:numPr>
          <w:ilvl w:val="0"/>
          <w:numId w:val="47"/>
        </w:numPr>
        <w:tabs>
          <w:tab w:val="left" w:pos="2325"/>
        </w:tabs>
      </w:pPr>
      <w:r w:rsidRPr="001B2A40">
        <w:t xml:space="preserve">Geef een </w:t>
      </w:r>
      <w:r w:rsidR="001963FE" w:rsidRPr="001B2A40">
        <w:t>melding</w:t>
      </w:r>
      <w:r w:rsidRPr="001B2A40">
        <w:t xml:space="preserve"> dat het programma gestart is</w:t>
      </w:r>
      <w:r w:rsidR="00AB502B" w:rsidRPr="001B2A40">
        <w:t>.</w:t>
      </w:r>
    </w:p>
    <w:p w14:paraId="1A56E641" w14:textId="77777777" w:rsidR="00DA4ECC" w:rsidRPr="001B2A40" w:rsidRDefault="00DA4ECC" w:rsidP="008E3C7F"/>
    <w:p w14:paraId="7EF86566" w14:textId="151358C4" w:rsidR="00DA4ECC" w:rsidRPr="001B2A40" w:rsidRDefault="00DA4ECC" w:rsidP="00503174">
      <w:pPr>
        <w:pStyle w:val="Lijstalinea"/>
        <w:numPr>
          <w:ilvl w:val="0"/>
          <w:numId w:val="47"/>
        </w:numPr>
        <w:tabs>
          <w:tab w:val="left" w:pos="2325"/>
        </w:tabs>
      </w:pPr>
      <w:r w:rsidRPr="001B2A40">
        <w:t xml:space="preserve">Als een </w:t>
      </w:r>
      <w:r w:rsidR="00313B8D" w:rsidRPr="001B2A40">
        <w:t xml:space="preserve">auto voor de slagboom staat met een correct kenteken, dan </w:t>
      </w:r>
      <w:r w:rsidR="009D39F7" w:rsidRPr="001B2A40">
        <w:t xml:space="preserve">moet het kenteken met daarachter </w:t>
      </w:r>
      <w:r w:rsidR="009D39F7" w:rsidRPr="001B2A40">
        <w:rPr>
          <w:i/>
          <w:iCs/>
        </w:rPr>
        <w:t>OK</w:t>
      </w:r>
      <w:r w:rsidR="009D39F7" w:rsidRPr="001B2A40">
        <w:t xml:space="preserve"> worden afgedrukt</w:t>
      </w:r>
      <w:r w:rsidR="004E7ACE" w:rsidRPr="001B2A40">
        <w:t>.</w:t>
      </w:r>
    </w:p>
    <w:p w14:paraId="1317E0BB" w14:textId="77777777" w:rsidR="009D39F7" w:rsidRPr="001B2A40" w:rsidRDefault="009D39F7" w:rsidP="008E3C7F"/>
    <w:p w14:paraId="0F177CB5" w14:textId="0D3897D3" w:rsidR="009D39F7" w:rsidRPr="001B2A40" w:rsidRDefault="009D39F7" w:rsidP="00503174">
      <w:pPr>
        <w:pStyle w:val="Lijstalinea"/>
        <w:numPr>
          <w:ilvl w:val="0"/>
          <w:numId w:val="47"/>
        </w:numPr>
        <w:tabs>
          <w:tab w:val="left" w:pos="2325"/>
        </w:tabs>
      </w:pPr>
      <w:r w:rsidRPr="001B2A40">
        <w:t xml:space="preserve">Als een </w:t>
      </w:r>
      <w:r w:rsidR="0083244E" w:rsidRPr="001B2A40">
        <w:t>auto voor de slagboom staat met een onjuist kenteken</w:t>
      </w:r>
      <w:r w:rsidR="001963FE" w:rsidRPr="001B2A40">
        <w:t>,</w:t>
      </w:r>
      <w:r w:rsidR="0083244E" w:rsidRPr="001B2A40">
        <w:t xml:space="preserve"> dan moet het kenteken met daarachter </w:t>
      </w:r>
      <w:r w:rsidR="00007DFF" w:rsidRPr="001B2A40">
        <w:rPr>
          <w:i/>
          <w:iCs/>
        </w:rPr>
        <w:t>VERSCHIL</w:t>
      </w:r>
      <w:r w:rsidR="000A6D07" w:rsidRPr="001B2A40">
        <w:t xml:space="preserve"> worden afgedrukt </w:t>
      </w:r>
      <w:r w:rsidR="001B2A40" w:rsidRPr="001B2A40">
        <w:t>met</w:t>
      </w:r>
      <w:r w:rsidR="000A6D07" w:rsidRPr="001B2A40">
        <w:t xml:space="preserve"> daar</w:t>
      </w:r>
      <w:r w:rsidR="0080760D" w:rsidRPr="001B2A40">
        <w:t xml:space="preserve">onder </w:t>
      </w:r>
      <w:r w:rsidR="00BD19A6" w:rsidRPr="001B2A40">
        <w:t xml:space="preserve">een </w:t>
      </w:r>
      <w:r w:rsidR="00C06E35" w:rsidRPr="001B2A40">
        <w:t xml:space="preserve">duidelijk </w:t>
      </w:r>
      <w:r w:rsidR="009E44BC" w:rsidRPr="001B2A40">
        <w:t xml:space="preserve">en net </w:t>
      </w:r>
      <w:r w:rsidR="00BD19A6" w:rsidRPr="001B2A40">
        <w:t xml:space="preserve">lijstje </w:t>
      </w:r>
      <w:r w:rsidR="001B2A40" w:rsidRPr="001B2A40">
        <w:t>van</w:t>
      </w:r>
      <w:r w:rsidR="00BD19A6" w:rsidRPr="001B2A40">
        <w:t xml:space="preserve"> </w:t>
      </w:r>
      <w:r w:rsidR="00ED5A56" w:rsidRPr="001B2A40">
        <w:t>de geobserveerde eigenscha</w:t>
      </w:r>
      <w:r w:rsidR="001B2A40" w:rsidRPr="001B2A40">
        <w:t>p</w:t>
      </w:r>
      <w:r w:rsidR="00ED5A56" w:rsidRPr="001B2A40">
        <w:t xml:space="preserve">pen </w:t>
      </w:r>
      <w:r w:rsidR="00007DFF" w:rsidRPr="001B2A40">
        <w:t>versus</w:t>
      </w:r>
      <w:r w:rsidR="00ED5A56" w:rsidRPr="001B2A40">
        <w:t xml:space="preserve"> de geregistreerde eigenschappen</w:t>
      </w:r>
      <w:r w:rsidR="00AC6AFD" w:rsidRPr="001B2A40">
        <w:t>.</w:t>
      </w:r>
    </w:p>
    <w:p w14:paraId="7548376D" w14:textId="77777777" w:rsidR="00BA748F" w:rsidRPr="001B2A40" w:rsidRDefault="00BA748F" w:rsidP="00503174"/>
    <w:p w14:paraId="5B44B107" w14:textId="622476CB" w:rsidR="00BA748F" w:rsidRPr="001B2A40" w:rsidRDefault="00BA748F" w:rsidP="00503174">
      <w:pPr>
        <w:pStyle w:val="Lijstalinea"/>
        <w:numPr>
          <w:ilvl w:val="0"/>
          <w:numId w:val="47"/>
        </w:numPr>
        <w:tabs>
          <w:tab w:val="left" w:pos="2325"/>
        </w:tabs>
      </w:pPr>
      <w:r w:rsidRPr="001B2A40">
        <w:lastRenderedPageBreak/>
        <w:t xml:space="preserve">Bij het </w:t>
      </w:r>
      <w:r w:rsidR="006B7523" w:rsidRPr="001B2A40">
        <w:t xml:space="preserve">krijgen van </w:t>
      </w:r>
      <w:r w:rsidR="008A0CA2" w:rsidRPr="001B2A40">
        <w:t xml:space="preserve">het teken </w:t>
      </w:r>
      <w:r w:rsidR="008A0CA2" w:rsidRPr="000F592E">
        <w:rPr>
          <w:i/>
          <w:iCs/>
        </w:rPr>
        <w:t>EINDE</w:t>
      </w:r>
      <w:r w:rsidRPr="001B2A40">
        <w:t xml:space="preserve"> moet een </w:t>
      </w:r>
      <w:r w:rsidR="000F592E">
        <w:t>melding</w:t>
      </w:r>
      <w:r w:rsidR="006B7523" w:rsidRPr="001B2A40">
        <w:t xml:space="preserve"> gegeven worden dat het programma gaat stoppe</w:t>
      </w:r>
      <w:r w:rsidR="00A0150C" w:rsidRPr="001B2A40">
        <w:t>n</w:t>
      </w:r>
      <w:r w:rsidR="00381741">
        <w:t>.</w:t>
      </w:r>
      <w:r w:rsidR="00A0150C" w:rsidRPr="001B2A40">
        <w:t xml:space="preserve"> </w:t>
      </w:r>
      <w:bookmarkStart w:id="0" w:name="_GoBack"/>
      <w:r w:rsidR="00381741">
        <w:t>H</w:t>
      </w:r>
      <w:r w:rsidR="008A0CA2" w:rsidRPr="001B2A40">
        <w:t xml:space="preserve">et aantal gecontroleerde kentekens en de </w:t>
      </w:r>
      <w:r w:rsidR="00551C6B" w:rsidRPr="001B2A40">
        <w:t>aantallen</w:t>
      </w:r>
      <w:r w:rsidR="008A0CA2" w:rsidRPr="001B2A40">
        <w:t xml:space="preserve"> </w:t>
      </w:r>
      <w:r w:rsidR="008A0CA2" w:rsidRPr="00783061">
        <w:rPr>
          <w:i/>
          <w:iCs/>
        </w:rPr>
        <w:t>OK</w:t>
      </w:r>
      <w:r w:rsidR="00551C6B" w:rsidRPr="001B2A40">
        <w:t xml:space="preserve"> en </w:t>
      </w:r>
      <w:r w:rsidR="008A0CA2" w:rsidRPr="00783061">
        <w:rPr>
          <w:i/>
          <w:iCs/>
        </w:rPr>
        <w:t>VERSCHIL</w:t>
      </w:r>
      <w:r w:rsidR="00783061" w:rsidRPr="00783061">
        <w:t xml:space="preserve"> </w:t>
      </w:r>
      <w:bookmarkEnd w:id="0"/>
      <w:r w:rsidR="00783061">
        <w:t>moeten getoond</w:t>
      </w:r>
      <w:r w:rsidR="00783061" w:rsidRPr="001B2A40">
        <w:t xml:space="preserve"> worden</w:t>
      </w:r>
      <w:r w:rsidR="00551C6B" w:rsidRPr="001B2A40">
        <w:t>.</w:t>
      </w:r>
      <w:r w:rsidR="00A0150C" w:rsidRPr="001B2A40">
        <w:t xml:space="preserve"> Vervolgens stopt het programma.</w:t>
      </w:r>
    </w:p>
    <w:p w14:paraId="3217FD6B" w14:textId="77777777" w:rsidR="00766E60" w:rsidRPr="001B2A40" w:rsidRDefault="00766E60" w:rsidP="00503174">
      <w:pPr>
        <w:tabs>
          <w:tab w:val="left" w:pos="2325"/>
        </w:tabs>
      </w:pPr>
    </w:p>
    <w:p w14:paraId="5D61CFAE" w14:textId="77777777" w:rsidR="00766E60" w:rsidRPr="001B2A40" w:rsidRDefault="00766E60" w:rsidP="00503174">
      <w:pPr>
        <w:pStyle w:val="Kop2"/>
      </w:pPr>
      <w:r w:rsidRPr="001B2A40">
        <w:t>Randvoorwaarden</w:t>
      </w:r>
    </w:p>
    <w:p w14:paraId="0C692FF0" w14:textId="7B3628C3" w:rsidR="00766E60" w:rsidRPr="001B2A40" w:rsidRDefault="00A077C4" w:rsidP="00503174">
      <w:pPr>
        <w:pStyle w:val="Lijstalinea"/>
        <w:numPr>
          <w:ilvl w:val="0"/>
          <w:numId w:val="48"/>
        </w:numPr>
        <w:tabs>
          <w:tab w:val="left" w:pos="2325"/>
        </w:tabs>
        <w:ind w:hanging="360"/>
      </w:pPr>
      <w:r w:rsidRPr="001B2A40">
        <w:t xml:space="preserve">De </w:t>
      </w:r>
      <w:r w:rsidR="00766E60" w:rsidRPr="001B2A40">
        <w:t xml:space="preserve">tool moet in </w:t>
      </w:r>
      <w:r w:rsidR="00115239" w:rsidRPr="001B2A40">
        <w:t xml:space="preserve">Python </w:t>
      </w:r>
      <w:r w:rsidR="008B07B6" w:rsidRPr="001B2A40">
        <w:t>gebouwd</w:t>
      </w:r>
      <w:r w:rsidRPr="001B2A40">
        <w:t xml:space="preserve"> </w:t>
      </w:r>
      <w:r w:rsidR="00766E60" w:rsidRPr="001B2A40">
        <w:t>worden</w:t>
      </w:r>
      <w:r w:rsidR="008E2823" w:rsidRPr="001B2A40">
        <w:t>.</w:t>
      </w:r>
    </w:p>
    <w:p w14:paraId="3A60C8FA" w14:textId="1DBD8AE6" w:rsidR="00766E60" w:rsidRPr="001B2A40" w:rsidRDefault="00766E60" w:rsidP="00503174">
      <w:pPr>
        <w:pStyle w:val="Lijstalinea"/>
        <w:numPr>
          <w:ilvl w:val="0"/>
          <w:numId w:val="48"/>
        </w:numPr>
        <w:tabs>
          <w:tab w:val="left" w:pos="2325"/>
        </w:tabs>
        <w:ind w:hanging="360"/>
      </w:pPr>
      <w:r w:rsidRPr="001B2A40">
        <w:t>De interactie met de gebruiker gaat via het</w:t>
      </w:r>
      <w:r w:rsidR="00BA5327" w:rsidRPr="001B2A40">
        <w:t xml:space="preserve"> </w:t>
      </w:r>
      <w:r w:rsidR="0036764D" w:rsidRPr="001B2A40">
        <w:t>CMD</w:t>
      </w:r>
      <w:r w:rsidR="004F68CC">
        <w:t>-</w:t>
      </w:r>
      <w:r w:rsidR="00BA5327" w:rsidRPr="001B2A40">
        <w:t xml:space="preserve">scherm </w:t>
      </w:r>
      <w:r w:rsidRPr="001B2A40">
        <w:t>(CUI)</w:t>
      </w:r>
      <w:r w:rsidR="008E2823" w:rsidRPr="001B2A40">
        <w:t>.</w:t>
      </w:r>
    </w:p>
    <w:p w14:paraId="2E0B00E7" w14:textId="6D5681F0" w:rsidR="00766E60" w:rsidRPr="001B2A40" w:rsidRDefault="004F68CC" w:rsidP="00503174">
      <w:pPr>
        <w:pStyle w:val="Lijstalinea"/>
        <w:numPr>
          <w:ilvl w:val="0"/>
          <w:numId w:val="48"/>
        </w:numPr>
        <w:tabs>
          <w:tab w:val="left" w:pos="2325"/>
        </w:tabs>
        <w:ind w:hanging="360"/>
      </w:pPr>
      <w:r>
        <w:t>De o</w:t>
      </w:r>
      <w:r w:rsidR="00766E60" w:rsidRPr="001B2A40">
        <w:t xml:space="preserve">utput komt </w:t>
      </w:r>
      <w:r w:rsidR="00D82319" w:rsidRPr="001B2A40">
        <w:t>ook op het CMD</w:t>
      </w:r>
      <w:r>
        <w:t>-</w:t>
      </w:r>
      <w:r w:rsidR="00D82319" w:rsidRPr="001B2A40">
        <w:t>scherm</w:t>
      </w:r>
      <w:r w:rsidR="008E2823" w:rsidRPr="001B2A40">
        <w:t>.</w:t>
      </w:r>
    </w:p>
    <w:p w14:paraId="39809A8A" w14:textId="1DAA5F5B" w:rsidR="006304A1" w:rsidRPr="001B2A40" w:rsidRDefault="00C1713C" w:rsidP="00503174">
      <w:pPr>
        <w:pStyle w:val="Lijstalinea"/>
        <w:numPr>
          <w:ilvl w:val="0"/>
          <w:numId w:val="48"/>
        </w:numPr>
        <w:tabs>
          <w:tab w:val="left" w:pos="2325"/>
        </w:tabs>
        <w:ind w:hanging="360"/>
      </w:pPr>
      <w:r w:rsidRPr="001B2A40">
        <w:t>De werkmap voor alle opdrachtb</w:t>
      </w:r>
      <w:r w:rsidR="00834C95" w:rsidRPr="001B2A40">
        <w:t>estanden</w:t>
      </w:r>
      <w:r w:rsidR="009E79D7" w:rsidRPr="001B2A40">
        <w:t xml:space="preserve"> </w:t>
      </w:r>
      <w:r w:rsidR="00DA4C5B" w:rsidRPr="001B2A40">
        <w:t>is</w:t>
      </w:r>
      <w:r w:rsidR="006304A1" w:rsidRPr="001B2A40">
        <w:t xml:space="preserve"> </w:t>
      </w:r>
      <w:r w:rsidR="006304A1" w:rsidRPr="004F68CC">
        <w:rPr>
          <w:i/>
          <w:iCs/>
        </w:rPr>
        <w:t>$home\</w:t>
      </w:r>
      <w:proofErr w:type="spellStart"/>
      <w:r w:rsidR="00D82319" w:rsidRPr="004F68CC">
        <w:rPr>
          <w:i/>
          <w:iCs/>
        </w:rPr>
        <w:t>KentekenCheck</w:t>
      </w:r>
      <w:proofErr w:type="spellEnd"/>
      <w:r w:rsidR="008E2823" w:rsidRPr="001B2A40">
        <w:t>.</w:t>
      </w:r>
    </w:p>
    <w:p w14:paraId="56F281F1" w14:textId="342AACF3" w:rsidR="00766E60" w:rsidRPr="001B2A40" w:rsidRDefault="001E10FD" w:rsidP="00503174">
      <w:pPr>
        <w:pStyle w:val="Lijstalinea"/>
        <w:numPr>
          <w:ilvl w:val="0"/>
          <w:numId w:val="48"/>
        </w:numPr>
        <w:tabs>
          <w:tab w:val="left" w:pos="2325"/>
        </w:tabs>
        <w:ind w:hanging="360"/>
      </w:pPr>
      <w:r w:rsidRPr="001B2A40">
        <w:t xml:space="preserve">De applicatie </w:t>
      </w:r>
      <w:r w:rsidR="00766E60" w:rsidRPr="001B2A40">
        <w:t>moet draaien op jouw (virtuele) werkstation (</w:t>
      </w:r>
      <w:r w:rsidR="00766E60" w:rsidRPr="008E3C7F">
        <w:rPr>
          <w:i/>
          <w:iCs/>
        </w:rPr>
        <w:t>PC008</w:t>
      </w:r>
      <w:r w:rsidR="00766E60" w:rsidRPr="001B2A40">
        <w:t>)</w:t>
      </w:r>
      <w:r w:rsidR="008E2823" w:rsidRPr="001B2A40">
        <w:t>.</w:t>
      </w:r>
    </w:p>
    <w:p w14:paraId="33A29966" w14:textId="468446EC" w:rsidR="00A657B4" w:rsidRPr="001B2A40" w:rsidRDefault="00BB71D2" w:rsidP="00503174">
      <w:pPr>
        <w:pStyle w:val="Lijstalinea"/>
        <w:numPr>
          <w:ilvl w:val="0"/>
          <w:numId w:val="48"/>
        </w:numPr>
        <w:tabs>
          <w:tab w:val="left" w:pos="2325"/>
        </w:tabs>
        <w:ind w:hanging="360"/>
      </w:pPr>
      <w:r>
        <w:t>Het hele bestand</w:t>
      </w:r>
      <w:r w:rsidR="00A657B4" w:rsidRPr="001B2A40">
        <w:t xml:space="preserve"> met kentekens moet </w:t>
      </w:r>
      <w:r w:rsidR="00DA4ECC" w:rsidRPr="001B2A40">
        <w:t xml:space="preserve">correct </w:t>
      </w:r>
      <w:r w:rsidR="00A657B4" w:rsidRPr="001B2A40">
        <w:t>verwerkt worden</w:t>
      </w:r>
      <w:r w:rsidR="008E2823" w:rsidRPr="001B2A40">
        <w:t>.</w:t>
      </w:r>
    </w:p>
    <w:sectPr w:rsidR="00A657B4" w:rsidRPr="001B2A40" w:rsidSect="00AC48B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58DED8" w14:textId="77777777" w:rsidR="00710EA6" w:rsidRDefault="00710EA6" w:rsidP="00910A2E">
      <w:pPr>
        <w:spacing w:line="240" w:lineRule="auto"/>
      </w:pPr>
      <w:r>
        <w:separator/>
      </w:r>
    </w:p>
  </w:endnote>
  <w:endnote w:type="continuationSeparator" w:id="0">
    <w:p w14:paraId="5F06DF71" w14:textId="77777777" w:rsidR="00710EA6" w:rsidRDefault="00710EA6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0F92F" w14:textId="3CE50387" w:rsidR="000412C3" w:rsidRDefault="000412C3" w:rsidP="000412C3">
    <w:pPr>
      <w:pStyle w:val="Voettekst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47C47736" wp14:editId="571E2543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Bijlage 1.0 Behoefte </w:t>
    </w:r>
    <w:r w:rsidRPr="00624F1F">
      <w:t>EX_IT20_EP7_P2-K1_</w:t>
    </w:r>
    <w:r>
      <w:t>2</w:t>
    </w:r>
    <w:r w:rsidRPr="00624F1F">
      <w:t>A1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 w:rsidR="00357297">
      <w:rPr>
        <w:noProof/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 w:rsidR="00357297">
      <w:rPr>
        <w:noProof/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523FD" w14:textId="77777777" w:rsidR="00710EA6" w:rsidRDefault="00710EA6" w:rsidP="00910A2E">
      <w:pPr>
        <w:spacing w:line="240" w:lineRule="auto"/>
      </w:pPr>
      <w:r>
        <w:separator/>
      </w:r>
    </w:p>
  </w:footnote>
  <w:footnote w:type="continuationSeparator" w:id="0">
    <w:p w14:paraId="4C3D13D7" w14:textId="77777777" w:rsidR="00710EA6" w:rsidRDefault="00710EA6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BE216" w14:textId="77777777" w:rsidR="00910A2E" w:rsidRDefault="00710EA6">
    <w:pPr>
      <w:pStyle w:val="Koptekst"/>
    </w:pPr>
    <w:r>
      <w:rPr>
        <w:noProof/>
      </w:rPr>
      <w:pict w14:anchorId="68BB1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1B9DD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F20E5"/>
    <w:multiLevelType w:val="hybridMultilevel"/>
    <w:tmpl w:val="AB28C5A8"/>
    <w:lvl w:ilvl="0" w:tplc="C69CD2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5F6633"/>
    <w:multiLevelType w:val="hybridMultilevel"/>
    <w:tmpl w:val="094024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B2884"/>
    <w:multiLevelType w:val="hybridMultilevel"/>
    <w:tmpl w:val="34F29CC2"/>
    <w:lvl w:ilvl="0" w:tplc="0413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653E2B"/>
    <w:multiLevelType w:val="hybridMultilevel"/>
    <w:tmpl w:val="C5F02978"/>
    <w:lvl w:ilvl="0" w:tplc="FD3A6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5"/>
  </w:num>
  <w:num w:numId="4">
    <w:abstractNumId w:val="43"/>
  </w:num>
  <w:num w:numId="5">
    <w:abstractNumId w:val="18"/>
  </w:num>
  <w:num w:numId="6">
    <w:abstractNumId w:val="40"/>
  </w:num>
  <w:num w:numId="7">
    <w:abstractNumId w:val="0"/>
  </w:num>
  <w:num w:numId="8">
    <w:abstractNumId w:val="46"/>
  </w:num>
  <w:num w:numId="9">
    <w:abstractNumId w:val="25"/>
  </w:num>
  <w:num w:numId="10">
    <w:abstractNumId w:val="33"/>
  </w:num>
  <w:num w:numId="11">
    <w:abstractNumId w:val="35"/>
  </w:num>
  <w:num w:numId="12">
    <w:abstractNumId w:val="17"/>
  </w:num>
  <w:num w:numId="13">
    <w:abstractNumId w:val="34"/>
  </w:num>
  <w:num w:numId="14">
    <w:abstractNumId w:val="27"/>
  </w:num>
  <w:num w:numId="15">
    <w:abstractNumId w:val="15"/>
  </w:num>
  <w:num w:numId="16">
    <w:abstractNumId w:val="1"/>
  </w:num>
  <w:num w:numId="17">
    <w:abstractNumId w:val="23"/>
  </w:num>
  <w:num w:numId="18">
    <w:abstractNumId w:val="4"/>
  </w:num>
  <w:num w:numId="19">
    <w:abstractNumId w:val="48"/>
  </w:num>
  <w:num w:numId="20">
    <w:abstractNumId w:val="30"/>
  </w:num>
  <w:num w:numId="21">
    <w:abstractNumId w:val="47"/>
  </w:num>
  <w:num w:numId="22">
    <w:abstractNumId w:val="39"/>
  </w:num>
  <w:num w:numId="23">
    <w:abstractNumId w:val="32"/>
  </w:num>
  <w:num w:numId="24">
    <w:abstractNumId w:val="31"/>
  </w:num>
  <w:num w:numId="25">
    <w:abstractNumId w:val="28"/>
  </w:num>
  <w:num w:numId="26">
    <w:abstractNumId w:val="19"/>
  </w:num>
  <w:num w:numId="27">
    <w:abstractNumId w:val="6"/>
  </w:num>
  <w:num w:numId="28">
    <w:abstractNumId w:val="2"/>
  </w:num>
  <w:num w:numId="29">
    <w:abstractNumId w:val="37"/>
  </w:num>
  <w:num w:numId="30">
    <w:abstractNumId w:val="24"/>
  </w:num>
  <w:num w:numId="31">
    <w:abstractNumId w:val="10"/>
  </w:num>
  <w:num w:numId="32">
    <w:abstractNumId w:val="13"/>
  </w:num>
  <w:num w:numId="33">
    <w:abstractNumId w:val="42"/>
  </w:num>
  <w:num w:numId="34">
    <w:abstractNumId w:val="38"/>
  </w:num>
  <w:num w:numId="35">
    <w:abstractNumId w:val="14"/>
  </w:num>
  <w:num w:numId="36">
    <w:abstractNumId w:val="20"/>
  </w:num>
  <w:num w:numId="37">
    <w:abstractNumId w:val="26"/>
  </w:num>
  <w:num w:numId="38">
    <w:abstractNumId w:val="29"/>
  </w:num>
  <w:num w:numId="39">
    <w:abstractNumId w:val="9"/>
  </w:num>
  <w:num w:numId="40">
    <w:abstractNumId w:val="44"/>
  </w:num>
  <w:num w:numId="41">
    <w:abstractNumId w:val="45"/>
  </w:num>
  <w:num w:numId="42">
    <w:abstractNumId w:val="22"/>
  </w:num>
  <w:num w:numId="43">
    <w:abstractNumId w:val="21"/>
  </w:num>
  <w:num w:numId="44">
    <w:abstractNumId w:val="16"/>
  </w:num>
  <w:num w:numId="45">
    <w:abstractNumId w:val="11"/>
  </w:num>
  <w:num w:numId="46">
    <w:abstractNumId w:val="36"/>
  </w:num>
  <w:num w:numId="47">
    <w:abstractNumId w:val="8"/>
  </w:num>
  <w:num w:numId="48">
    <w:abstractNumId w:val="1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AC"/>
    <w:rsid w:val="00007DFF"/>
    <w:rsid w:val="000172B9"/>
    <w:rsid w:val="000412C3"/>
    <w:rsid w:val="000417AC"/>
    <w:rsid w:val="000436EC"/>
    <w:rsid w:val="000545D4"/>
    <w:rsid w:val="00061B89"/>
    <w:rsid w:val="00095F6E"/>
    <w:rsid w:val="000A6D07"/>
    <w:rsid w:val="000A7298"/>
    <w:rsid w:val="000B1745"/>
    <w:rsid w:val="000B3B21"/>
    <w:rsid w:val="000C018E"/>
    <w:rsid w:val="000C7207"/>
    <w:rsid w:val="000D4A9D"/>
    <w:rsid w:val="000F1F34"/>
    <w:rsid w:val="000F4B4E"/>
    <w:rsid w:val="000F592E"/>
    <w:rsid w:val="0010222E"/>
    <w:rsid w:val="0010428A"/>
    <w:rsid w:val="00113B8E"/>
    <w:rsid w:val="00115239"/>
    <w:rsid w:val="001169FC"/>
    <w:rsid w:val="00123957"/>
    <w:rsid w:val="001263BE"/>
    <w:rsid w:val="00144E32"/>
    <w:rsid w:val="00150FF2"/>
    <w:rsid w:val="0017262A"/>
    <w:rsid w:val="0017583A"/>
    <w:rsid w:val="001763E3"/>
    <w:rsid w:val="00194E8E"/>
    <w:rsid w:val="001963FE"/>
    <w:rsid w:val="001A237E"/>
    <w:rsid w:val="001A5529"/>
    <w:rsid w:val="001B2A40"/>
    <w:rsid w:val="001C3685"/>
    <w:rsid w:val="001C6A90"/>
    <w:rsid w:val="001D23DA"/>
    <w:rsid w:val="001D2FCC"/>
    <w:rsid w:val="001D6BD7"/>
    <w:rsid w:val="001E10FD"/>
    <w:rsid w:val="001F47DE"/>
    <w:rsid w:val="001F5A9F"/>
    <w:rsid w:val="001F5AD9"/>
    <w:rsid w:val="00202305"/>
    <w:rsid w:val="0020671B"/>
    <w:rsid w:val="00212EE7"/>
    <w:rsid w:val="0022008B"/>
    <w:rsid w:val="00223600"/>
    <w:rsid w:val="002334EC"/>
    <w:rsid w:val="0023478D"/>
    <w:rsid w:val="00237180"/>
    <w:rsid w:val="0024046F"/>
    <w:rsid w:val="00240DE1"/>
    <w:rsid w:val="002447F3"/>
    <w:rsid w:val="0025112B"/>
    <w:rsid w:val="00252875"/>
    <w:rsid w:val="002612EE"/>
    <w:rsid w:val="00262588"/>
    <w:rsid w:val="0026276D"/>
    <w:rsid w:val="002738AE"/>
    <w:rsid w:val="002757DB"/>
    <w:rsid w:val="00282627"/>
    <w:rsid w:val="002872BA"/>
    <w:rsid w:val="00290ABA"/>
    <w:rsid w:val="002A74C1"/>
    <w:rsid w:val="002C311B"/>
    <w:rsid w:val="002E2185"/>
    <w:rsid w:val="002E748F"/>
    <w:rsid w:val="002F3923"/>
    <w:rsid w:val="002F6C21"/>
    <w:rsid w:val="00306CB1"/>
    <w:rsid w:val="0031091C"/>
    <w:rsid w:val="00313AEC"/>
    <w:rsid w:val="00313B8D"/>
    <w:rsid w:val="00321689"/>
    <w:rsid w:val="00340C88"/>
    <w:rsid w:val="0034317B"/>
    <w:rsid w:val="00346E6C"/>
    <w:rsid w:val="00357297"/>
    <w:rsid w:val="0036692D"/>
    <w:rsid w:val="0036764D"/>
    <w:rsid w:val="00371651"/>
    <w:rsid w:val="00371CCA"/>
    <w:rsid w:val="003804B4"/>
    <w:rsid w:val="00381741"/>
    <w:rsid w:val="00383605"/>
    <w:rsid w:val="00393111"/>
    <w:rsid w:val="003A7FB3"/>
    <w:rsid w:val="003C6779"/>
    <w:rsid w:val="003E0475"/>
    <w:rsid w:val="003E3FFC"/>
    <w:rsid w:val="003E7D9F"/>
    <w:rsid w:val="003F2FF7"/>
    <w:rsid w:val="003F6819"/>
    <w:rsid w:val="00403E0A"/>
    <w:rsid w:val="00404695"/>
    <w:rsid w:val="0041318E"/>
    <w:rsid w:val="0041372C"/>
    <w:rsid w:val="00424AEA"/>
    <w:rsid w:val="00424E7A"/>
    <w:rsid w:val="00434B17"/>
    <w:rsid w:val="00453FAC"/>
    <w:rsid w:val="00457C7A"/>
    <w:rsid w:val="00476D6E"/>
    <w:rsid w:val="004806D6"/>
    <w:rsid w:val="004A21D2"/>
    <w:rsid w:val="004B5A36"/>
    <w:rsid w:val="004C5B2D"/>
    <w:rsid w:val="004C7173"/>
    <w:rsid w:val="004D2E6F"/>
    <w:rsid w:val="004E0DA1"/>
    <w:rsid w:val="004E7ACE"/>
    <w:rsid w:val="004F4DE2"/>
    <w:rsid w:val="004F623F"/>
    <w:rsid w:val="004F68CC"/>
    <w:rsid w:val="004F7AE3"/>
    <w:rsid w:val="00500FC1"/>
    <w:rsid w:val="00501C80"/>
    <w:rsid w:val="00503174"/>
    <w:rsid w:val="00504EA3"/>
    <w:rsid w:val="005147CC"/>
    <w:rsid w:val="00527BA3"/>
    <w:rsid w:val="005304B4"/>
    <w:rsid w:val="00535AD7"/>
    <w:rsid w:val="00540C46"/>
    <w:rsid w:val="00544045"/>
    <w:rsid w:val="00550D22"/>
    <w:rsid w:val="00551C6B"/>
    <w:rsid w:val="00565A5A"/>
    <w:rsid w:val="00567AF6"/>
    <w:rsid w:val="00576650"/>
    <w:rsid w:val="0057787A"/>
    <w:rsid w:val="00581F81"/>
    <w:rsid w:val="005866B7"/>
    <w:rsid w:val="00590859"/>
    <w:rsid w:val="0059234E"/>
    <w:rsid w:val="00594DA0"/>
    <w:rsid w:val="005A0D75"/>
    <w:rsid w:val="005A7413"/>
    <w:rsid w:val="005B0364"/>
    <w:rsid w:val="005C0BF8"/>
    <w:rsid w:val="005E7A5D"/>
    <w:rsid w:val="005F14B5"/>
    <w:rsid w:val="00605292"/>
    <w:rsid w:val="006069E2"/>
    <w:rsid w:val="006166B2"/>
    <w:rsid w:val="00616DD8"/>
    <w:rsid w:val="006246F0"/>
    <w:rsid w:val="006264C1"/>
    <w:rsid w:val="006304A1"/>
    <w:rsid w:val="00641CFB"/>
    <w:rsid w:val="00647549"/>
    <w:rsid w:val="0065089F"/>
    <w:rsid w:val="00651C9D"/>
    <w:rsid w:val="0065729E"/>
    <w:rsid w:val="00676EF0"/>
    <w:rsid w:val="0068714B"/>
    <w:rsid w:val="0069446E"/>
    <w:rsid w:val="006A2D30"/>
    <w:rsid w:val="006B3890"/>
    <w:rsid w:val="006B5218"/>
    <w:rsid w:val="006B7523"/>
    <w:rsid w:val="006C1F3E"/>
    <w:rsid w:val="006C3536"/>
    <w:rsid w:val="006C70B1"/>
    <w:rsid w:val="006D23D7"/>
    <w:rsid w:val="006E1649"/>
    <w:rsid w:val="00710EA6"/>
    <w:rsid w:val="007323E5"/>
    <w:rsid w:val="00734FEA"/>
    <w:rsid w:val="00736857"/>
    <w:rsid w:val="00755776"/>
    <w:rsid w:val="00766E60"/>
    <w:rsid w:val="00777FFD"/>
    <w:rsid w:val="00783061"/>
    <w:rsid w:val="0079526E"/>
    <w:rsid w:val="007B265F"/>
    <w:rsid w:val="007B2BAB"/>
    <w:rsid w:val="007E1E01"/>
    <w:rsid w:val="007E35FF"/>
    <w:rsid w:val="007E4BCF"/>
    <w:rsid w:val="007F3090"/>
    <w:rsid w:val="007F6868"/>
    <w:rsid w:val="00802A5E"/>
    <w:rsid w:val="0080760D"/>
    <w:rsid w:val="00810F31"/>
    <w:rsid w:val="008139C2"/>
    <w:rsid w:val="00813AF9"/>
    <w:rsid w:val="008154EC"/>
    <w:rsid w:val="0082745D"/>
    <w:rsid w:val="0083244E"/>
    <w:rsid w:val="00834C95"/>
    <w:rsid w:val="00837330"/>
    <w:rsid w:val="0085115D"/>
    <w:rsid w:val="008525B9"/>
    <w:rsid w:val="00853B03"/>
    <w:rsid w:val="00854B09"/>
    <w:rsid w:val="00854C7A"/>
    <w:rsid w:val="00856A10"/>
    <w:rsid w:val="008753C1"/>
    <w:rsid w:val="00881F6F"/>
    <w:rsid w:val="00885B68"/>
    <w:rsid w:val="00890652"/>
    <w:rsid w:val="00895D1C"/>
    <w:rsid w:val="008A0CA2"/>
    <w:rsid w:val="008A5F99"/>
    <w:rsid w:val="008B07B6"/>
    <w:rsid w:val="008B482D"/>
    <w:rsid w:val="008B4938"/>
    <w:rsid w:val="008C7C8E"/>
    <w:rsid w:val="008D4E96"/>
    <w:rsid w:val="008E0EE0"/>
    <w:rsid w:val="008E2823"/>
    <w:rsid w:val="008E36AF"/>
    <w:rsid w:val="008E3C7F"/>
    <w:rsid w:val="008E5B29"/>
    <w:rsid w:val="008E6E71"/>
    <w:rsid w:val="008E7EC5"/>
    <w:rsid w:val="008F6148"/>
    <w:rsid w:val="00903BDE"/>
    <w:rsid w:val="00906741"/>
    <w:rsid w:val="00910A2E"/>
    <w:rsid w:val="00920113"/>
    <w:rsid w:val="00924E99"/>
    <w:rsid w:val="009255F5"/>
    <w:rsid w:val="00930FC5"/>
    <w:rsid w:val="00931C11"/>
    <w:rsid w:val="00935E5E"/>
    <w:rsid w:val="00941F5C"/>
    <w:rsid w:val="009423AA"/>
    <w:rsid w:val="00943994"/>
    <w:rsid w:val="00944E87"/>
    <w:rsid w:val="00950B61"/>
    <w:rsid w:val="0095174B"/>
    <w:rsid w:val="0096020F"/>
    <w:rsid w:val="00971F8E"/>
    <w:rsid w:val="00991779"/>
    <w:rsid w:val="0099471C"/>
    <w:rsid w:val="00995635"/>
    <w:rsid w:val="00996768"/>
    <w:rsid w:val="009977B2"/>
    <w:rsid w:val="009B3F4F"/>
    <w:rsid w:val="009B60C9"/>
    <w:rsid w:val="009C3F25"/>
    <w:rsid w:val="009C6C59"/>
    <w:rsid w:val="009D0653"/>
    <w:rsid w:val="009D39F7"/>
    <w:rsid w:val="009E1B2A"/>
    <w:rsid w:val="009E44BC"/>
    <w:rsid w:val="009E79D7"/>
    <w:rsid w:val="009F3286"/>
    <w:rsid w:val="009F49B1"/>
    <w:rsid w:val="00A002C7"/>
    <w:rsid w:val="00A0150C"/>
    <w:rsid w:val="00A02304"/>
    <w:rsid w:val="00A03DC3"/>
    <w:rsid w:val="00A077C4"/>
    <w:rsid w:val="00A10C66"/>
    <w:rsid w:val="00A266FE"/>
    <w:rsid w:val="00A345A6"/>
    <w:rsid w:val="00A36F33"/>
    <w:rsid w:val="00A37FA7"/>
    <w:rsid w:val="00A5469A"/>
    <w:rsid w:val="00A55775"/>
    <w:rsid w:val="00A56286"/>
    <w:rsid w:val="00A65004"/>
    <w:rsid w:val="00A657B4"/>
    <w:rsid w:val="00A75251"/>
    <w:rsid w:val="00A83AEE"/>
    <w:rsid w:val="00A856EA"/>
    <w:rsid w:val="00A95B53"/>
    <w:rsid w:val="00AA3AF9"/>
    <w:rsid w:val="00AB502B"/>
    <w:rsid w:val="00AC48BB"/>
    <w:rsid w:val="00AC5A6A"/>
    <w:rsid w:val="00AC6AFD"/>
    <w:rsid w:val="00B11FE0"/>
    <w:rsid w:val="00B12CAD"/>
    <w:rsid w:val="00B33B91"/>
    <w:rsid w:val="00B64A0D"/>
    <w:rsid w:val="00B66532"/>
    <w:rsid w:val="00B86A49"/>
    <w:rsid w:val="00B943E0"/>
    <w:rsid w:val="00B9493B"/>
    <w:rsid w:val="00B95A85"/>
    <w:rsid w:val="00BA5327"/>
    <w:rsid w:val="00BA67CC"/>
    <w:rsid w:val="00BA748F"/>
    <w:rsid w:val="00BB1E03"/>
    <w:rsid w:val="00BB30C1"/>
    <w:rsid w:val="00BB5D61"/>
    <w:rsid w:val="00BB70AE"/>
    <w:rsid w:val="00BB71D2"/>
    <w:rsid w:val="00BC333F"/>
    <w:rsid w:val="00BD1381"/>
    <w:rsid w:val="00BD19A6"/>
    <w:rsid w:val="00BD4BEC"/>
    <w:rsid w:val="00BD7D94"/>
    <w:rsid w:val="00BD7E2B"/>
    <w:rsid w:val="00BE16DC"/>
    <w:rsid w:val="00BE1715"/>
    <w:rsid w:val="00BE4CE2"/>
    <w:rsid w:val="00BE52E5"/>
    <w:rsid w:val="00BF2FD0"/>
    <w:rsid w:val="00C01BF0"/>
    <w:rsid w:val="00C02B53"/>
    <w:rsid w:val="00C02EC9"/>
    <w:rsid w:val="00C03F6D"/>
    <w:rsid w:val="00C056C7"/>
    <w:rsid w:val="00C06E35"/>
    <w:rsid w:val="00C1713C"/>
    <w:rsid w:val="00C30817"/>
    <w:rsid w:val="00C30C3E"/>
    <w:rsid w:val="00C32747"/>
    <w:rsid w:val="00C47D91"/>
    <w:rsid w:val="00C5563F"/>
    <w:rsid w:val="00C55BFB"/>
    <w:rsid w:val="00C84117"/>
    <w:rsid w:val="00C93A88"/>
    <w:rsid w:val="00C976B8"/>
    <w:rsid w:val="00CA57F4"/>
    <w:rsid w:val="00CA6A60"/>
    <w:rsid w:val="00CB027C"/>
    <w:rsid w:val="00CB045F"/>
    <w:rsid w:val="00CB3D2A"/>
    <w:rsid w:val="00CB7645"/>
    <w:rsid w:val="00CC0080"/>
    <w:rsid w:val="00CC16CE"/>
    <w:rsid w:val="00CC25B4"/>
    <w:rsid w:val="00CC5A0D"/>
    <w:rsid w:val="00CD6C85"/>
    <w:rsid w:val="00CE1BE8"/>
    <w:rsid w:val="00CF0278"/>
    <w:rsid w:val="00CF0FFE"/>
    <w:rsid w:val="00CF7E42"/>
    <w:rsid w:val="00D02671"/>
    <w:rsid w:val="00D108D6"/>
    <w:rsid w:val="00D14B83"/>
    <w:rsid w:val="00D17EE6"/>
    <w:rsid w:val="00D26CD4"/>
    <w:rsid w:val="00D33443"/>
    <w:rsid w:val="00D37C0F"/>
    <w:rsid w:val="00D40698"/>
    <w:rsid w:val="00D429B8"/>
    <w:rsid w:val="00D46F78"/>
    <w:rsid w:val="00D81CF2"/>
    <w:rsid w:val="00D82319"/>
    <w:rsid w:val="00D82B5E"/>
    <w:rsid w:val="00D8334E"/>
    <w:rsid w:val="00D85D3E"/>
    <w:rsid w:val="00D874C5"/>
    <w:rsid w:val="00D955A7"/>
    <w:rsid w:val="00DA4C5B"/>
    <w:rsid w:val="00DA4ECC"/>
    <w:rsid w:val="00DB2A8E"/>
    <w:rsid w:val="00DC643F"/>
    <w:rsid w:val="00DC7329"/>
    <w:rsid w:val="00DD06E1"/>
    <w:rsid w:val="00DD2EA1"/>
    <w:rsid w:val="00DD3614"/>
    <w:rsid w:val="00DD44BF"/>
    <w:rsid w:val="00DF3B6B"/>
    <w:rsid w:val="00DF560F"/>
    <w:rsid w:val="00E062CD"/>
    <w:rsid w:val="00E16B27"/>
    <w:rsid w:val="00E20EB2"/>
    <w:rsid w:val="00E24C05"/>
    <w:rsid w:val="00E27402"/>
    <w:rsid w:val="00E316B2"/>
    <w:rsid w:val="00E331EA"/>
    <w:rsid w:val="00E335F5"/>
    <w:rsid w:val="00E33BFA"/>
    <w:rsid w:val="00E549BE"/>
    <w:rsid w:val="00E63944"/>
    <w:rsid w:val="00E715B5"/>
    <w:rsid w:val="00E85D94"/>
    <w:rsid w:val="00EA04ED"/>
    <w:rsid w:val="00EA33C2"/>
    <w:rsid w:val="00EA5EDA"/>
    <w:rsid w:val="00EA7A9D"/>
    <w:rsid w:val="00EB278F"/>
    <w:rsid w:val="00EB52C9"/>
    <w:rsid w:val="00EC4011"/>
    <w:rsid w:val="00EC76CE"/>
    <w:rsid w:val="00ED5A56"/>
    <w:rsid w:val="00EF061B"/>
    <w:rsid w:val="00EF4432"/>
    <w:rsid w:val="00F16DFA"/>
    <w:rsid w:val="00F21B9C"/>
    <w:rsid w:val="00F314EA"/>
    <w:rsid w:val="00F31D48"/>
    <w:rsid w:val="00F43BFF"/>
    <w:rsid w:val="00F50B60"/>
    <w:rsid w:val="00F70B90"/>
    <w:rsid w:val="00F86F0C"/>
    <w:rsid w:val="00FA468C"/>
    <w:rsid w:val="00FC0AE0"/>
    <w:rsid w:val="00FC0D77"/>
    <w:rsid w:val="00FC7C97"/>
    <w:rsid w:val="00FD1D0F"/>
    <w:rsid w:val="00FD23C3"/>
    <w:rsid w:val="00FD7102"/>
    <w:rsid w:val="00FE59FD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53B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1651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1651"/>
    <w:rPr>
      <w:rFonts w:ascii="Calibri" w:eastAsia="Calibri" w:hAnsi="Calibri" w:cs="Times New Roman"/>
      <w:b/>
      <w:bCs/>
      <w:sz w:val="20"/>
      <w:szCs w:val="20"/>
    </w:rPr>
  </w:style>
  <w:style w:type="paragraph" w:styleId="Revisie">
    <w:name w:val="Revision"/>
    <w:hidden/>
    <w:uiPriority w:val="99"/>
    <w:semiHidden/>
    <w:rsid w:val="00CF0FFE"/>
    <w:pPr>
      <w:spacing w:after="0" w:line="240" w:lineRule="auto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1651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1651"/>
    <w:rPr>
      <w:rFonts w:ascii="Calibri" w:eastAsia="Calibri" w:hAnsi="Calibri" w:cs="Times New Roman"/>
      <w:b/>
      <w:bCs/>
      <w:sz w:val="20"/>
      <w:szCs w:val="20"/>
    </w:rPr>
  </w:style>
  <w:style w:type="paragraph" w:styleId="Revisie">
    <w:name w:val="Revision"/>
    <w:hidden/>
    <w:uiPriority w:val="99"/>
    <w:semiHidden/>
    <w:rsid w:val="00CF0FFE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SPL%20standaarden%2026%2001%202022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6" ma:contentTypeDescription="Een nieuw document maken." ma:contentTypeScope="" ma:versionID="490de65770cd13502d494ca4fa783ee4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6d474cc6b9718cee6cadcc4bf5e803f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F4A2A-064E-4471-A872-CED002FA4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B636F1-3B8E-4954-8662-27C4A68F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0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 der Feen</dc:creator>
  <cp:lastModifiedBy>student</cp:lastModifiedBy>
  <cp:revision>2</cp:revision>
  <dcterms:created xsi:type="dcterms:W3CDTF">2023-05-24T09:00:00Z</dcterms:created>
  <dcterms:modified xsi:type="dcterms:W3CDTF">2023-05-24T09:00:00Z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