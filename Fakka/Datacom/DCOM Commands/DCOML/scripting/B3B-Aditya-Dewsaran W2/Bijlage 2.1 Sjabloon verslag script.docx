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7466A" w14:textId="2BD7FBC1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6D1946">
        <w:rPr>
          <w:sz w:val="48"/>
          <w:szCs w:val="48"/>
        </w:rPr>
        <w:t xml:space="preserve">2.1 </w:t>
      </w:r>
      <w:r w:rsidR="00012164">
        <w:rPr>
          <w:sz w:val="48"/>
          <w:szCs w:val="48"/>
        </w:rPr>
        <w:t>S</w:t>
      </w:r>
      <w:r w:rsidR="006D1946">
        <w:rPr>
          <w:sz w:val="48"/>
          <w:szCs w:val="48"/>
        </w:rPr>
        <w:t>jabloon verslag</w:t>
      </w:r>
      <w:r w:rsidR="00012164">
        <w:rPr>
          <w:sz w:val="48"/>
          <w:szCs w:val="48"/>
        </w:rPr>
        <w:t xml:space="preserve"> script</w:t>
      </w:r>
    </w:p>
    <w:p w14:paraId="2A69F1C4" w14:textId="77777777" w:rsidR="0017583A" w:rsidRDefault="0017583A" w:rsidP="00910A2E"/>
    <w:p w14:paraId="3D6CB050" w14:textId="77777777" w:rsidR="00565A5A" w:rsidRDefault="00565A5A" w:rsidP="00910A2E"/>
    <w:p w14:paraId="0DB4CB2D" w14:textId="77777777" w:rsidR="00565A5A" w:rsidRDefault="00565A5A" w:rsidP="00910A2E"/>
    <w:p w14:paraId="6BE33637" w14:textId="77777777" w:rsidR="00565A5A" w:rsidRDefault="00565A5A" w:rsidP="00910A2E"/>
    <w:p w14:paraId="06A3D704" w14:textId="77777777" w:rsidR="00565A5A" w:rsidRDefault="00565A5A" w:rsidP="00910A2E"/>
    <w:p w14:paraId="567C71D1" w14:textId="77777777" w:rsidR="00565A5A" w:rsidRDefault="00565A5A" w:rsidP="00910A2E"/>
    <w:p w14:paraId="7F27560F" w14:textId="77777777" w:rsidR="00565A5A" w:rsidRDefault="00565A5A" w:rsidP="00910A2E"/>
    <w:p w14:paraId="380DC6A6" w14:textId="77777777" w:rsidR="004B0349" w:rsidRDefault="004B0349" w:rsidP="00910A2E"/>
    <w:p w14:paraId="231D7650" w14:textId="77777777" w:rsidR="00565A5A" w:rsidRDefault="00565A5A" w:rsidP="00910A2E"/>
    <w:p w14:paraId="3C508E17" w14:textId="77777777" w:rsidR="00565A5A" w:rsidRDefault="00565A5A" w:rsidP="00910A2E"/>
    <w:p w14:paraId="7967D694" w14:textId="77777777" w:rsidR="00565A5A" w:rsidRDefault="00565A5A" w:rsidP="00910A2E"/>
    <w:p w14:paraId="1F9FDDE2" w14:textId="77777777" w:rsidR="00565A5A" w:rsidRDefault="00565A5A" w:rsidP="00910A2E"/>
    <w:p w14:paraId="530FF327" w14:textId="77777777" w:rsidR="00565A5A" w:rsidRDefault="00565A5A" w:rsidP="00910A2E"/>
    <w:p w14:paraId="25F00705" w14:textId="77777777" w:rsidR="00565A5A" w:rsidRDefault="00565A5A" w:rsidP="00910A2E"/>
    <w:p w14:paraId="044A1B38" w14:textId="77777777" w:rsidR="00565A5A" w:rsidRDefault="00565A5A" w:rsidP="00910A2E"/>
    <w:p w14:paraId="2A02E300" w14:textId="77777777" w:rsidR="00565A5A" w:rsidRDefault="00565A5A" w:rsidP="00910A2E"/>
    <w:p w14:paraId="4BCB3E8E" w14:textId="77777777" w:rsidR="00565A5A" w:rsidRDefault="00565A5A" w:rsidP="00910A2E"/>
    <w:p w14:paraId="4F2BB955" w14:textId="77777777" w:rsidR="00565A5A" w:rsidRDefault="00565A5A" w:rsidP="00910A2E"/>
    <w:p w14:paraId="5B71D35C" w14:textId="77777777" w:rsidR="00565A5A" w:rsidRDefault="00565A5A" w:rsidP="00910A2E"/>
    <w:p w14:paraId="38C65653" w14:textId="77777777" w:rsidR="00565A5A" w:rsidRDefault="00565A5A" w:rsidP="00910A2E"/>
    <w:p w14:paraId="2BEA8931" w14:textId="77777777" w:rsidR="00565A5A" w:rsidRDefault="00565A5A" w:rsidP="00910A2E"/>
    <w:p w14:paraId="5F9DEAE0" w14:textId="77777777" w:rsidR="00565A5A" w:rsidRDefault="00565A5A" w:rsidP="00910A2E"/>
    <w:p w14:paraId="4848778E" w14:textId="77777777" w:rsidR="00565A5A" w:rsidRDefault="00565A5A" w:rsidP="00910A2E"/>
    <w:p w14:paraId="1F1F56CF" w14:textId="77777777" w:rsidR="00565A5A" w:rsidRDefault="00565A5A" w:rsidP="00910A2E"/>
    <w:p w14:paraId="1051FCF9" w14:textId="77777777" w:rsidR="00565A5A" w:rsidRDefault="00565A5A" w:rsidP="00910A2E"/>
    <w:p w14:paraId="346291A8" w14:textId="77777777" w:rsidR="00565A5A" w:rsidRDefault="00565A5A" w:rsidP="00910A2E"/>
    <w:p w14:paraId="447AB286" w14:textId="77777777" w:rsidR="00565A5A" w:rsidRDefault="00565A5A" w:rsidP="00910A2E"/>
    <w:p w14:paraId="321F8603" w14:textId="77777777" w:rsidR="00565A5A" w:rsidRDefault="00565A5A" w:rsidP="00910A2E"/>
    <w:p w14:paraId="7E64F7EE" w14:textId="77777777" w:rsidR="00565A5A" w:rsidRDefault="00565A5A" w:rsidP="00910A2E"/>
    <w:p w14:paraId="0288534F" w14:textId="77777777" w:rsidR="00565A5A" w:rsidRDefault="00565A5A" w:rsidP="00910A2E"/>
    <w:p w14:paraId="42F0BC44" w14:textId="77777777" w:rsidR="00565A5A" w:rsidRDefault="00565A5A" w:rsidP="00910A2E"/>
    <w:p w14:paraId="287349E2" w14:textId="77777777" w:rsidR="00565A5A" w:rsidRDefault="00565A5A" w:rsidP="00910A2E">
      <w:pPr>
        <w:sectPr w:rsidR="00565A5A" w:rsidSect="00594D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7F49BD6F" w14:textId="77777777" w:rsidR="006D1946" w:rsidRDefault="006D1946" w:rsidP="006D1946">
      <w:pPr>
        <w:pStyle w:val="Kop2"/>
      </w:pPr>
      <w:r>
        <w:lastRenderedPageBreak/>
        <w:t>Stappen uitgevoerd met opmerkingen en screenshots van de resultaten</w:t>
      </w:r>
    </w:p>
    <w:tbl>
      <w:tblPr>
        <w:tblStyle w:val="SPLVeldnamendonkerpaars-1ekolomentotaalrijgroen"/>
        <w:tblW w:w="1162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83"/>
        <w:gridCol w:w="2176"/>
        <w:gridCol w:w="7201"/>
        <w:gridCol w:w="1964"/>
      </w:tblGrid>
      <w:tr w:rsidR="006D1946" w14:paraId="12E0348D" w14:textId="77777777" w:rsidTr="00F22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tcBorders>
              <w:top w:val="single" w:sz="4" w:space="0" w:color="56355B" w:themeColor="text2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F54934" w14:textId="77777777" w:rsidR="006D1946" w:rsidRDefault="006D1946">
            <w:r>
              <w:t>Stap</w:t>
            </w:r>
          </w:p>
        </w:tc>
        <w:tc>
          <w:tcPr>
            <w:tcW w:w="2176" w:type="dxa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F062FB9" w14:textId="77777777" w:rsidR="006D1946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Doel</w:t>
            </w:r>
          </w:p>
        </w:tc>
        <w:tc>
          <w:tcPr>
            <w:tcW w:w="7201" w:type="dxa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61B242" w14:textId="77777777" w:rsidR="006D1946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  <w:tc>
          <w:tcPr>
            <w:tcW w:w="1964" w:type="dxa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56355B" w:themeColor="text2"/>
            </w:tcBorders>
            <w:hideMark/>
          </w:tcPr>
          <w:p w14:paraId="1E0076F4" w14:textId="77777777" w:rsidR="006D1946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6D1946" w14:paraId="5091DDC3" w14:textId="77777777" w:rsidTr="00F2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tcBorders>
              <w:top w:val="single" w:sz="4" w:space="0" w:color="FFFFFF" w:themeColor="background1"/>
            </w:tcBorders>
          </w:tcPr>
          <w:p w14:paraId="3E4CCAC2" w14:textId="3681388E" w:rsidR="006D1946" w:rsidRDefault="00AA5027">
            <w:r>
              <w:t>1</w:t>
            </w:r>
          </w:p>
        </w:tc>
        <w:tc>
          <w:tcPr>
            <w:tcW w:w="2176" w:type="dxa"/>
            <w:tcBorders>
              <w:top w:val="single" w:sz="4" w:space="0" w:color="FFFFFF" w:themeColor="background1"/>
            </w:tcBorders>
          </w:tcPr>
          <w:p w14:paraId="53D61B69" w14:textId="6F658A4B" w:rsidR="00AA5027" w:rsidRDefault="00AA5027" w:rsidP="00AA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Maak de variabele </w:t>
            </w:r>
            <w:proofErr w:type="spellStart"/>
            <w:r>
              <w:t>appPath</w:t>
            </w:r>
            <w:proofErr w:type="spellEnd"/>
            <w:r>
              <w:t xml:space="preserve"> aan en gebruik die om op één plek om het pad te </w:t>
            </w:r>
            <w:proofErr w:type="spellStart"/>
            <w:r>
              <w:t>definieren</w:t>
            </w:r>
            <w:proofErr w:type="spellEnd"/>
            <w:r>
              <w:t xml:space="preserve"> voor alle bestanden. Gebruik vervolgens </w:t>
            </w:r>
            <w:proofErr w:type="spellStart"/>
            <w:r>
              <w:t>appPath</w:t>
            </w:r>
            <w:proofErr w:type="spellEnd"/>
            <w:r>
              <w:t xml:space="preserve"> overal bij het verwijzen naar het pad van de bestanden.</w:t>
            </w:r>
          </w:p>
          <w:p w14:paraId="230B3D89" w14:textId="57E66548" w:rsidR="006D1946" w:rsidRDefault="00AA5027" w:rsidP="00AA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Doe dit voor eventuele nieuwe verwijzingen én vervang de bestaande verwijzingen in deze code.</w:t>
            </w:r>
          </w:p>
        </w:tc>
        <w:tc>
          <w:tcPr>
            <w:tcW w:w="7201" w:type="dxa"/>
            <w:tcBorders>
              <w:top w:val="single" w:sz="4" w:space="0" w:color="FFFFFF" w:themeColor="background1"/>
            </w:tcBorders>
          </w:tcPr>
          <w:p w14:paraId="01446812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4" w:type="dxa"/>
            <w:tcBorders>
              <w:top w:val="single" w:sz="4" w:space="0" w:color="FFFFFF" w:themeColor="background1"/>
            </w:tcBorders>
          </w:tcPr>
          <w:p w14:paraId="38592FF7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946" w14:paraId="303C021C" w14:textId="77777777" w:rsidTr="00F22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06F56EA4" w14:textId="166363A0" w:rsidR="006D1946" w:rsidRDefault="00AA5027">
            <w:r>
              <w:t>2</w:t>
            </w:r>
          </w:p>
        </w:tc>
        <w:tc>
          <w:tcPr>
            <w:tcW w:w="2176" w:type="dxa"/>
          </w:tcPr>
          <w:p w14:paraId="10A2332B" w14:textId="5FACFCF5" w:rsidR="006D1946" w:rsidRDefault="00AA50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A5027">
              <w:t>Druk de huidige datum en tijd af</w:t>
            </w:r>
          </w:p>
        </w:tc>
        <w:tc>
          <w:tcPr>
            <w:tcW w:w="7201" w:type="dxa"/>
          </w:tcPr>
          <w:p w14:paraId="3991A4D4" w14:textId="6BBA4EAA" w:rsidR="006D1946" w:rsidRDefault="002453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4539F">
              <w:drawing>
                <wp:inline distT="0" distB="0" distL="0" distR="0" wp14:anchorId="6568C6D1" wp14:editId="5020ADF2">
                  <wp:extent cx="4507129" cy="2143354"/>
                  <wp:effectExtent l="0" t="0" r="8255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42" cy="214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236D394D" w14:textId="77777777" w:rsidR="006D1946" w:rsidRDefault="006D1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946" w14:paraId="4AAF1637" w14:textId="77777777" w:rsidTr="00F2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1DAD0061" w14:textId="7E873C42" w:rsidR="006D1946" w:rsidRDefault="00AA5027">
            <w:r>
              <w:t>3</w:t>
            </w:r>
          </w:p>
        </w:tc>
        <w:tc>
          <w:tcPr>
            <w:tcW w:w="2176" w:type="dxa"/>
          </w:tcPr>
          <w:p w14:paraId="397ECF69" w14:textId="77777777" w:rsidR="0024539F" w:rsidRDefault="0024539F" w:rsidP="0024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Vraag hier of het bestand vals.txt leeg gemaakt moet worden (j of n)</w:t>
            </w:r>
          </w:p>
          <w:p w14:paraId="10F43DD7" w14:textId="3255ACEE" w:rsidR="006D1946" w:rsidRDefault="0024539F" w:rsidP="0024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Sla de keuze op in de variabele </w:t>
            </w:r>
            <w:proofErr w:type="spellStart"/>
            <w:r>
              <w:t>legenVals</w:t>
            </w:r>
            <w:proofErr w:type="spellEnd"/>
          </w:p>
        </w:tc>
        <w:tc>
          <w:tcPr>
            <w:tcW w:w="7201" w:type="dxa"/>
          </w:tcPr>
          <w:p w14:paraId="04F52837" w14:textId="1CFC2DE1" w:rsidR="006D1946" w:rsidRDefault="0024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539F">
              <w:drawing>
                <wp:inline distT="0" distB="0" distL="0" distR="0" wp14:anchorId="1178C890" wp14:editId="60B70AAC">
                  <wp:extent cx="4462272" cy="1594713"/>
                  <wp:effectExtent l="0" t="0" r="0" b="571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259" cy="159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4C1487EB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027" w14:paraId="63DF60DF" w14:textId="77777777" w:rsidTr="00F22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6A043112" w14:textId="251FAE4F" w:rsidR="00AA5027" w:rsidRDefault="00AA5027">
            <w:r>
              <w:lastRenderedPageBreak/>
              <w:t>4</w:t>
            </w:r>
          </w:p>
        </w:tc>
        <w:tc>
          <w:tcPr>
            <w:tcW w:w="2176" w:type="dxa"/>
          </w:tcPr>
          <w:p w14:paraId="35F60B58" w14:textId="77777777" w:rsidR="00AA5027" w:rsidRDefault="00AA5027" w:rsidP="00AA50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Als kentekens overeenkomen, dan wordt match op 1 gezet</w:t>
            </w:r>
          </w:p>
          <w:p w14:paraId="3DDB6717" w14:textId="0947CA41" w:rsidR="00AA5027" w:rsidRDefault="00AA5027" w:rsidP="00AA50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moet gestopt worden met zoeken in RDW.txt</w:t>
            </w:r>
          </w:p>
        </w:tc>
        <w:tc>
          <w:tcPr>
            <w:tcW w:w="7201" w:type="dxa"/>
          </w:tcPr>
          <w:p w14:paraId="250EC3B6" w14:textId="5EC4AE78" w:rsidR="00AA5027" w:rsidRDefault="002453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GoBack"/>
            <w:r>
              <w:rPr>
                <w:noProof/>
                <w:lang w:eastAsia="nl-NL"/>
              </w:rPr>
              <w:drawing>
                <wp:inline distT="0" distB="0" distL="0" distR="0" wp14:anchorId="79726C87" wp14:editId="2E3C6CEA">
                  <wp:extent cx="4498848" cy="2282342"/>
                  <wp:effectExtent l="0" t="0" r="0" b="381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9942" cy="22828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964" w:type="dxa"/>
          </w:tcPr>
          <w:p w14:paraId="4276D53D" w14:textId="77777777" w:rsidR="00AA5027" w:rsidRDefault="00AA50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A5027" w14:paraId="69C67BC6" w14:textId="77777777" w:rsidTr="00F2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00E770AB" w14:textId="4B6EC9C4" w:rsidR="00AA5027" w:rsidRDefault="00AA5027">
            <w:r>
              <w:t>5</w:t>
            </w:r>
          </w:p>
        </w:tc>
        <w:tc>
          <w:tcPr>
            <w:tcW w:w="2176" w:type="dxa"/>
          </w:tcPr>
          <w:p w14:paraId="49DA131B" w14:textId="2B1EAB96" w:rsidR="00AA5027" w:rsidRDefault="00AA5027" w:rsidP="00AA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het aantal correcte kentekens en print het aantal onjuiste kentekens</w:t>
            </w:r>
            <w:r>
              <w:t xml:space="preserve"> en </w:t>
            </w:r>
            <w:r>
              <w:t>sluit de drie bestanden</w:t>
            </w:r>
          </w:p>
        </w:tc>
        <w:tc>
          <w:tcPr>
            <w:tcW w:w="7201" w:type="dxa"/>
          </w:tcPr>
          <w:p w14:paraId="4E1BDB7C" w14:textId="1F658248" w:rsidR="00AA5027" w:rsidRDefault="0024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77AC14AD" wp14:editId="080155AF">
                  <wp:extent cx="4967020" cy="2093577"/>
                  <wp:effectExtent l="0" t="0" r="5080" b="254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788" cy="2094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1DBFFFD6" w14:textId="77777777" w:rsidR="00AA5027" w:rsidRDefault="00AA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5027" w14:paraId="16F6DFA9" w14:textId="77777777" w:rsidTr="00F229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3502C895" w14:textId="1160B0CC" w:rsidR="00AA5027" w:rsidRDefault="00AA5027">
            <w:r>
              <w:t>6</w:t>
            </w:r>
          </w:p>
        </w:tc>
        <w:tc>
          <w:tcPr>
            <w:tcW w:w="2176" w:type="dxa"/>
          </w:tcPr>
          <w:p w14:paraId="46D5C09D" w14:textId="759183BE" w:rsidR="00AA5027" w:rsidRDefault="00AA50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A5027">
              <w:t>Druk de huidige datum en tijd af</w:t>
            </w:r>
          </w:p>
        </w:tc>
        <w:tc>
          <w:tcPr>
            <w:tcW w:w="7201" w:type="dxa"/>
          </w:tcPr>
          <w:p w14:paraId="114B21A0" w14:textId="21120E0E" w:rsidR="00AA5027" w:rsidRDefault="002453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inline distT="0" distB="0" distL="0" distR="0" wp14:anchorId="61B8E6E8" wp14:editId="24B13D60">
                  <wp:extent cx="4494444" cy="2114093"/>
                  <wp:effectExtent l="0" t="0" r="1905" b="635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863" cy="211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0A55C1C2" w14:textId="77777777" w:rsidR="00AA5027" w:rsidRDefault="00AA50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18DCDFF" w14:textId="77777777" w:rsidR="007F6868" w:rsidRDefault="007F6868" w:rsidP="004E0DA1">
      <w:bookmarkStart w:id="1" w:name="_Hlk83132642"/>
      <w:bookmarkEnd w:id="1"/>
    </w:p>
    <w:sectPr w:rsidR="007F6868" w:rsidSect="00AC48BB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D9A7B" w14:textId="77777777" w:rsidR="00CA419D" w:rsidRDefault="00CA419D" w:rsidP="00910A2E">
      <w:pPr>
        <w:spacing w:line="240" w:lineRule="auto"/>
      </w:pPr>
      <w:r>
        <w:separator/>
      </w:r>
    </w:p>
  </w:endnote>
  <w:endnote w:type="continuationSeparator" w:id="0">
    <w:p w14:paraId="6EFBA9AA" w14:textId="77777777" w:rsidR="00CA419D" w:rsidRDefault="00CA419D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7FA9F" w14:textId="77777777" w:rsidR="00806575" w:rsidRDefault="00806575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A132C" w14:textId="77777777" w:rsidR="00806575" w:rsidRDefault="00806575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882B1" w14:textId="77777777" w:rsidR="00806575" w:rsidRDefault="00806575">
    <w:pPr>
      <w:pStyle w:val="Voet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BF3B6" w14:textId="33A1DBA2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  <w:lang w:eastAsia="nl-NL"/>
      </w:rPr>
      <w:drawing>
        <wp:inline distT="0" distB="0" distL="0" distR="0" wp14:anchorId="56AE7EC6" wp14:editId="7F424672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6D1946">
      <w:t xml:space="preserve">2.1 </w:t>
    </w:r>
    <w:r w:rsidR="00EA3B95">
      <w:t>S</w:t>
    </w:r>
    <w:r w:rsidR="006D1946">
      <w:t>jabloon verslag</w:t>
    </w:r>
    <w:r w:rsidR="00EA3B95">
      <w:t xml:space="preserve"> script</w:t>
    </w:r>
    <w:r w:rsidRPr="00393111">
      <w:t xml:space="preserve"> - </w:t>
    </w:r>
    <w:r w:rsidR="005D68BE">
      <w:t>EX</w:t>
    </w:r>
    <w:r w:rsidR="005D68BE" w:rsidRPr="00601411">
      <w:t>_</w:t>
    </w:r>
    <w:r w:rsidR="005D68BE">
      <w:t>IT20_</w:t>
    </w:r>
    <w:r w:rsidR="00E26803">
      <w:t>E</w:t>
    </w:r>
    <w:r w:rsidR="00436793">
      <w:t>P</w:t>
    </w:r>
    <w:r w:rsidR="005D68BE">
      <w:t>7</w:t>
    </w:r>
    <w:r w:rsidR="005D68BE" w:rsidRPr="00601411">
      <w:t>_P</w:t>
    </w:r>
    <w:r w:rsidR="005D68BE">
      <w:t>2</w:t>
    </w:r>
    <w:r w:rsidR="005D68BE" w:rsidRPr="00601411">
      <w:t>-K</w:t>
    </w:r>
    <w:r w:rsidR="005D68BE">
      <w:t>1</w:t>
    </w:r>
    <w:r w:rsidR="005D68BE" w:rsidRPr="00601411">
      <w:t>_</w:t>
    </w:r>
    <w:r w:rsidR="00806575">
      <w:t>2</w:t>
    </w:r>
    <w:r w:rsidR="00627F78">
      <w:t>A</w:t>
    </w:r>
    <w:r w:rsidR="005D68BE" w:rsidRPr="00601411">
      <w:t>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 w:rsidR="003B0FEA">
      <w:rPr>
        <w:noProof/>
        <w:szCs w:val="16"/>
      </w:rPr>
      <w:t>3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 w:rsidR="003B0FEA">
      <w:rPr>
        <w:noProof/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A70FE" w14:textId="77777777" w:rsidR="00CA419D" w:rsidRDefault="00CA419D" w:rsidP="00910A2E">
      <w:pPr>
        <w:spacing w:line="240" w:lineRule="auto"/>
      </w:pPr>
      <w:r>
        <w:separator/>
      </w:r>
    </w:p>
  </w:footnote>
  <w:footnote w:type="continuationSeparator" w:id="0">
    <w:p w14:paraId="4C497495" w14:textId="77777777" w:rsidR="00CA419D" w:rsidRDefault="00CA419D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EF10F" w14:textId="77777777" w:rsidR="00806575" w:rsidRDefault="00806575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80B86" w14:textId="77777777" w:rsidR="00910A2E" w:rsidRDefault="00CA419D">
    <w:pPr>
      <w:pStyle w:val="Koptekst"/>
    </w:pPr>
    <w:r>
      <w:rPr>
        <w:noProof/>
      </w:rPr>
      <w:pict w14:anchorId="485DE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12F41" w14:textId="77777777" w:rsidR="00806575" w:rsidRDefault="00806575">
    <w:pPr>
      <w:pStyle w:val="Kopteks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3CF9F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5"/>
  </w:num>
  <w:num w:numId="4">
    <w:abstractNumId w:val="39"/>
  </w:num>
  <w:num w:numId="5">
    <w:abstractNumId w:val="15"/>
  </w:num>
  <w:num w:numId="6">
    <w:abstractNumId w:val="36"/>
  </w:num>
  <w:num w:numId="7">
    <w:abstractNumId w:val="0"/>
  </w:num>
  <w:num w:numId="8">
    <w:abstractNumId w:val="42"/>
  </w:num>
  <w:num w:numId="9">
    <w:abstractNumId w:val="22"/>
  </w:num>
  <w:num w:numId="10">
    <w:abstractNumId w:val="30"/>
  </w:num>
  <w:num w:numId="11">
    <w:abstractNumId w:val="32"/>
  </w:num>
  <w:num w:numId="12">
    <w:abstractNumId w:val="14"/>
  </w:num>
  <w:num w:numId="13">
    <w:abstractNumId w:val="31"/>
  </w:num>
  <w:num w:numId="14">
    <w:abstractNumId w:val="24"/>
  </w:num>
  <w:num w:numId="15">
    <w:abstractNumId w:val="12"/>
  </w:num>
  <w:num w:numId="16">
    <w:abstractNumId w:val="1"/>
  </w:num>
  <w:num w:numId="17">
    <w:abstractNumId w:val="20"/>
  </w:num>
  <w:num w:numId="18">
    <w:abstractNumId w:val="4"/>
  </w:num>
  <w:num w:numId="19">
    <w:abstractNumId w:val="44"/>
  </w:num>
  <w:num w:numId="20">
    <w:abstractNumId w:val="27"/>
  </w:num>
  <w:num w:numId="21">
    <w:abstractNumId w:val="43"/>
  </w:num>
  <w:num w:numId="22">
    <w:abstractNumId w:val="35"/>
  </w:num>
  <w:num w:numId="23">
    <w:abstractNumId w:val="29"/>
  </w:num>
  <w:num w:numId="24">
    <w:abstractNumId w:val="28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3"/>
  </w:num>
  <w:num w:numId="30">
    <w:abstractNumId w:val="21"/>
  </w:num>
  <w:num w:numId="31">
    <w:abstractNumId w:val="8"/>
  </w:num>
  <w:num w:numId="32">
    <w:abstractNumId w:val="10"/>
  </w:num>
  <w:num w:numId="33">
    <w:abstractNumId w:val="38"/>
  </w:num>
  <w:num w:numId="34">
    <w:abstractNumId w:val="34"/>
  </w:num>
  <w:num w:numId="35">
    <w:abstractNumId w:val="11"/>
  </w:num>
  <w:num w:numId="36">
    <w:abstractNumId w:val="17"/>
  </w:num>
  <w:num w:numId="37">
    <w:abstractNumId w:val="23"/>
  </w:num>
  <w:num w:numId="38">
    <w:abstractNumId w:val="26"/>
  </w:num>
  <w:num w:numId="39">
    <w:abstractNumId w:val="7"/>
  </w:num>
  <w:num w:numId="40">
    <w:abstractNumId w:val="40"/>
  </w:num>
  <w:num w:numId="41">
    <w:abstractNumId w:val="41"/>
  </w:num>
  <w:num w:numId="42">
    <w:abstractNumId w:val="19"/>
  </w:num>
  <w:num w:numId="43">
    <w:abstractNumId w:val="18"/>
  </w:num>
  <w:num w:numId="44">
    <w:abstractNumId w:val="1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46"/>
    <w:rsid w:val="00012164"/>
    <w:rsid w:val="000172B9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334EC"/>
    <w:rsid w:val="00237180"/>
    <w:rsid w:val="002447F3"/>
    <w:rsid w:val="0024539F"/>
    <w:rsid w:val="00252875"/>
    <w:rsid w:val="0026276D"/>
    <w:rsid w:val="002738AE"/>
    <w:rsid w:val="002757DB"/>
    <w:rsid w:val="002A74C1"/>
    <w:rsid w:val="002F3923"/>
    <w:rsid w:val="00383605"/>
    <w:rsid w:val="00393111"/>
    <w:rsid w:val="003B0FEA"/>
    <w:rsid w:val="003F2FF7"/>
    <w:rsid w:val="00424AEA"/>
    <w:rsid w:val="00436793"/>
    <w:rsid w:val="00453FAC"/>
    <w:rsid w:val="004B0349"/>
    <w:rsid w:val="004C1005"/>
    <w:rsid w:val="004C5B2D"/>
    <w:rsid w:val="004E0DA1"/>
    <w:rsid w:val="00544045"/>
    <w:rsid w:val="00565A5A"/>
    <w:rsid w:val="00567AF6"/>
    <w:rsid w:val="005820B2"/>
    <w:rsid w:val="00594DA0"/>
    <w:rsid w:val="005D68BE"/>
    <w:rsid w:val="006069E2"/>
    <w:rsid w:val="00627F78"/>
    <w:rsid w:val="0068714B"/>
    <w:rsid w:val="0069151B"/>
    <w:rsid w:val="0069446E"/>
    <w:rsid w:val="006B5218"/>
    <w:rsid w:val="006C70B1"/>
    <w:rsid w:val="006D1946"/>
    <w:rsid w:val="006E1649"/>
    <w:rsid w:val="007C11E1"/>
    <w:rsid w:val="007E4BCF"/>
    <w:rsid w:val="007F3090"/>
    <w:rsid w:val="007F6868"/>
    <w:rsid w:val="00806575"/>
    <w:rsid w:val="0082745D"/>
    <w:rsid w:val="00837330"/>
    <w:rsid w:val="00854C7A"/>
    <w:rsid w:val="00881F6F"/>
    <w:rsid w:val="008E0EE0"/>
    <w:rsid w:val="008E7EC5"/>
    <w:rsid w:val="00910A2E"/>
    <w:rsid w:val="00931C11"/>
    <w:rsid w:val="009423AA"/>
    <w:rsid w:val="0099471C"/>
    <w:rsid w:val="00996768"/>
    <w:rsid w:val="009977B2"/>
    <w:rsid w:val="00A03DC3"/>
    <w:rsid w:val="00A10C66"/>
    <w:rsid w:val="00A266FE"/>
    <w:rsid w:val="00A62AD4"/>
    <w:rsid w:val="00A856EA"/>
    <w:rsid w:val="00AA3AF9"/>
    <w:rsid w:val="00AA5027"/>
    <w:rsid w:val="00AC48BB"/>
    <w:rsid w:val="00B425C7"/>
    <w:rsid w:val="00B9493B"/>
    <w:rsid w:val="00BB5D61"/>
    <w:rsid w:val="00BC05EE"/>
    <w:rsid w:val="00BD7D94"/>
    <w:rsid w:val="00BE16DC"/>
    <w:rsid w:val="00BE4CE2"/>
    <w:rsid w:val="00BE52E5"/>
    <w:rsid w:val="00C02B53"/>
    <w:rsid w:val="00C84117"/>
    <w:rsid w:val="00C93A88"/>
    <w:rsid w:val="00CA419D"/>
    <w:rsid w:val="00CB045F"/>
    <w:rsid w:val="00CB3D2A"/>
    <w:rsid w:val="00CC0080"/>
    <w:rsid w:val="00CE1BE8"/>
    <w:rsid w:val="00CF0278"/>
    <w:rsid w:val="00D26CD4"/>
    <w:rsid w:val="00D46F78"/>
    <w:rsid w:val="00D61FA5"/>
    <w:rsid w:val="00D627EA"/>
    <w:rsid w:val="00DB46B5"/>
    <w:rsid w:val="00E20EB2"/>
    <w:rsid w:val="00E24C05"/>
    <w:rsid w:val="00E26803"/>
    <w:rsid w:val="00E33BFA"/>
    <w:rsid w:val="00E549BE"/>
    <w:rsid w:val="00E63944"/>
    <w:rsid w:val="00E715B5"/>
    <w:rsid w:val="00EA3B95"/>
    <w:rsid w:val="00EA5EDA"/>
    <w:rsid w:val="00EC4011"/>
    <w:rsid w:val="00EF40CE"/>
    <w:rsid w:val="00F21B9C"/>
    <w:rsid w:val="00F229F1"/>
    <w:rsid w:val="00F314EA"/>
    <w:rsid w:val="00F43BFF"/>
    <w:rsid w:val="00F86F0C"/>
    <w:rsid w:val="00FA468C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E461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e">
    <w:name w:val="Revision"/>
    <w:hidden/>
    <w:uiPriority w:val="99"/>
    <w:semiHidden/>
    <w:rsid w:val="00806575"/>
    <w:pPr>
      <w:spacing w:after="0" w:line="240" w:lineRule="auto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e">
    <w:name w:val="Revision"/>
    <w:hidden/>
    <w:uiPriority w:val="99"/>
    <w:semiHidden/>
    <w:rsid w:val="00806575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MediaLengthInSeconds xmlns="ef046627-44dc-457e-88b4-6fe26c1e4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6" ma:contentTypeDescription="Een nieuw document maken." ma:contentTypeScope="" ma:versionID="490de65770cd13502d494ca4fa783ee4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6d474cc6b9718cee6cadcc4bf5e803f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ef046627-44dc-457e-88b4-6fe26c1e4406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DB3E4-6489-4FDB-8890-1F25E4FD6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5DDCBA-AA85-48CE-9EA2-88371BF9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0</TotalTime>
  <Pages>3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van der Feen</dc:creator>
  <cp:lastModifiedBy>student</cp:lastModifiedBy>
  <cp:revision>2</cp:revision>
  <dcterms:created xsi:type="dcterms:W3CDTF">2023-05-24T11:55:00Z</dcterms:created>
  <dcterms:modified xsi:type="dcterms:W3CDTF">2023-05-24T11:55:00Z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