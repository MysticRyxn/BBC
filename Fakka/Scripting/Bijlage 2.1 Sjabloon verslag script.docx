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466A" w14:textId="2BD7FBC1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6D1946">
        <w:rPr>
          <w:sz w:val="48"/>
          <w:szCs w:val="48"/>
        </w:rPr>
        <w:t xml:space="preserve">2.1 </w:t>
      </w:r>
      <w:r w:rsidR="00012164">
        <w:rPr>
          <w:sz w:val="48"/>
          <w:szCs w:val="48"/>
        </w:rPr>
        <w:t>S</w:t>
      </w:r>
      <w:r w:rsidR="006D1946">
        <w:rPr>
          <w:sz w:val="48"/>
          <w:szCs w:val="48"/>
        </w:rPr>
        <w:t>jabloon verslag</w:t>
      </w:r>
      <w:r w:rsidR="00012164">
        <w:rPr>
          <w:sz w:val="48"/>
          <w:szCs w:val="48"/>
        </w:rPr>
        <w:t xml:space="preserve"> script</w:t>
      </w:r>
    </w:p>
    <w:p w14:paraId="2A69F1C4" w14:textId="77777777" w:rsidR="0017583A" w:rsidRDefault="0017583A" w:rsidP="00910A2E"/>
    <w:p w14:paraId="3D6CB050" w14:textId="77777777" w:rsidR="00565A5A" w:rsidRDefault="00565A5A" w:rsidP="00910A2E"/>
    <w:p w14:paraId="0DB4CB2D" w14:textId="77777777" w:rsidR="00565A5A" w:rsidRDefault="00565A5A" w:rsidP="00910A2E"/>
    <w:p w14:paraId="6BE33637" w14:textId="77777777" w:rsidR="00565A5A" w:rsidRDefault="00565A5A" w:rsidP="00910A2E"/>
    <w:p w14:paraId="06A3D704" w14:textId="77777777" w:rsidR="00565A5A" w:rsidRDefault="00565A5A" w:rsidP="00910A2E"/>
    <w:p w14:paraId="567C71D1" w14:textId="77777777" w:rsidR="00565A5A" w:rsidRDefault="00565A5A" w:rsidP="00910A2E"/>
    <w:p w14:paraId="7F27560F" w14:textId="77777777" w:rsidR="00565A5A" w:rsidRDefault="00565A5A" w:rsidP="00910A2E"/>
    <w:p w14:paraId="380DC6A6" w14:textId="77777777" w:rsidR="004B0349" w:rsidRDefault="004B0349" w:rsidP="00910A2E"/>
    <w:p w14:paraId="231D7650" w14:textId="77777777" w:rsidR="00565A5A" w:rsidRDefault="00565A5A" w:rsidP="00910A2E"/>
    <w:p w14:paraId="3C508E17" w14:textId="77777777" w:rsidR="00565A5A" w:rsidRDefault="00565A5A" w:rsidP="00910A2E"/>
    <w:p w14:paraId="7967D694" w14:textId="77777777" w:rsidR="00565A5A" w:rsidRDefault="00565A5A" w:rsidP="00910A2E"/>
    <w:p w14:paraId="1F9FDDE2" w14:textId="77777777" w:rsidR="00565A5A" w:rsidRDefault="00565A5A" w:rsidP="00910A2E"/>
    <w:p w14:paraId="530FF327" w14:textId="77777777" w:rsidR="00565A5A" w:rsidRDefault="00565A5A" w:rsidP="00910A2E"/>
    <w:p w14:paraId="25F00705" w14:textId="77777777" w:rsidR="00565A5A" w:rsidRDefault="00565A5A" w:rsidP="00910A2E"/>
    <w:p w14:paraId="044A1B38" w14:textId="77777777" w:rsidR="00565A5A" w:rsidRDefault="00565A5A" w:rsidP="00910A2E"/>
    <w:p w14:paraId="2A02E300" w14:textId="77777777" w:rsidR="00565A5A" w:rsidRDefault="00565A5A" w:rsidP="00910A2E"/>
    <w:p w14:paraId="4BCB3E8E" w14:textId="77777777" w:rsidR="00565A5A" w:rsidRDefault="00565A5A" w:rsidP="00910A2E"/>
    <w:p w14:paraId="4F2BB955" w14:textId="77777777" w:rsidR="00565A5A" w:rsidRDefault="00565A5A" w:rsidP="00910A2E"/>
    <w:p w14:paraId="5B71D35C" w14:textId="77777777" w:rsidR="00565A5A" w:rsidRDefault="00565A5A" w:rsidP="00910A2E"/>
    <w:p w14:paraId="38C65653" w14:textId="77777777" w:rsidR="00565A5A" w:rsidRDefault="00565A5A" w:rsidP="00910A2E"/>
    <w:p w14:paraId="2BEA8931" w14:textId="77777777" w:rsidR="00565A5A" w:rsidRDefault="00565A5A" w:rsidP="00910A2E"/>
    <w:p w14:paraId="5F9DEAE0" w14:textId="77777777" w:rsidR="00565A5A" w:rsidRDefault="00565A5A" w:rsidP="00910A2E"/>
    <w:p w14:paraId="4848778E" w14:textId="77777777" w:rsidR="00565A5A" w:rsidRDefault="00565A5A" w:rsidP="00910A2E"/>
    <w:p w14:paraId="1F1F56CF" w14:textId="77777777" w:rsidR="00565A5A" w:rsidRDefault="00565A5A" w:rsidP="00910A2E"/>
    <w:p w14:paraId="1051FCF9" w14:textId="77777777" w:rsidR="00565A5A" w:rsidRDefault="00565A5A" w:rsidP="00910A2E"/>
    <w:p w14:paraId="346291A8" w14:textId="77777777" w:rsidR="00565A5A" w:rsidRDefault="00565A5A" w:rsidP="00910A2E"/>
    <w:p w14:paraId="447AB286" w14:textId="77777777" w:rsidR="00565A5A" w:rsidRDefault="00565A5A" w:rsidP="00910A2E"/>
    <w:p w14:paraId="321F8603" w14:textId="77777777" w:rsidR="00565A5A" w:rsidRDefault="00565A5A" w:rsidP="00910A2E"/>
    <w:p w14:paraId="7E64F7EE" w14:textId="77777777" w:rsidR="00565A5A" w:rsidRDefault="00565A5A" w:rsidP="00910A2E"/>
    <w:p w14:paraId="0288534F" w14:textId="77777777" w:rsidR="00565A5A" w:rsidRDefault="00565A5A" w:rsidP="00910A2E"/>
    <w:p w14:paraId="42F0BC44" w14:textId="77777777" w:rsidR="00565A5A" w:rsidRDefault="00565A5A" w:rsidP="00910A2E"/>
    <w:p w14:paraId="287349E2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F49BD6F" w14:textId="77777777" w:rsidR="006D1946" w:rsidRDefault="006D1946" w:rsidP="006D1946">
      <w:pPr>
        <w:pStyle w:val="Kop2"/>
      </w:pPr>
      <w:r>
        <w:lastRenderedPageBreak/>
        <w:t>Stappen uitgevoerd met opmerkingen en screenshots van de resultaten</w:t>
      </w:r>
    </w:p>
    <w:tbl>
      <w:tblPr>
        <w:tblStyle w:val="SPLVeldnamendonkerpaars-1ekolomentotaalrijgroen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3682"/>
        <w:gridCol w:w="2266"/>
      </w:tblGrid>
      <w:tr w:rsidR="006D1946" w14:paraId="12E0348D" w14:textId="77777777" w:rsidTr="004B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56355B" w:themeColor="text2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F54934" w14:textId="77777777" w:rsidR="006D1946" w:rsidRDefault="006D1946">
            <w:r>
              <w:t>Stap</w:t>
            </w:r>
          </w:p>
        </w:tc>
        <w:tc>
          <w:tcPr>
            <w:tcW w:w="1843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062FB9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3682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61B242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  <w:tc>
          <w:tcPr>
            <w:tcW w:w="2266" w:type="dxa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56355B" w:themeColor="text2"/>
            </w:tcBorders>
            <w:hideMark/>
          </w:tcPr>
          <w:p w14:paraId="1E0076F4" w14:textId="77777777" w:rsidR="006D1946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6D1946" w14:paraId="5091DDC3" w14:textId="77777777" w:rsidTr="004B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FFFFFF" w:themeColor="background1"/>
            </w:tcBorders>
          </w:tcPr>
          <w:p w14:paraId="3E4CCAC2" w14:textId="77777777" w:rsidR="006D1946" w:rsidRDefault="006D1946"/>
        </w:tc>
        <w:tc>
          <w:tcPr>
            <w:tcW w:w="1843" w:type="dxa"/>
            <w:tcBorders>
              <w:top w:val="single" w:sz="4" w:space="0" w:color="FFFFFF" w:themeColor="background1"/>
            </w:tcBorders>
          </w:tcPr>
          <w:p w14:paraId="230B3D89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2" w:type="dxa"/>
            <w:tcBorders>
              <w:top w:val="single" w:sz="4" w:space="0" w:color="FFFFFF" w:themeColor="background1"/>
            </w:tcBorders>
          </w:tcPr>
          <w:p w14:paraId="01446812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tcBorders>
              <w:top w:val="single" w:sz="4" w:space="0" w:color="FFFFFF" w:themeColor="background1"/>
            </w:tcBorders>
          </w:tcPr>
          <w:p w14:paraId="38592FF7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46" w14:paraId="303C021C" w14:textId="77777777" w:rsidTr="004B03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F56EA4" w14:textId="77777777" w:rsidR="006D1946" w:rsidRDefault="006D1946"/>
        </w:tc>
        <w:tc>
          <w:tcPr>
            <w:tcW w:w="1843" w:type="dxa"/>
          </w:tcPr>
          <w:p w14:paraId="10A2332B" w14:textId="77777777" w:rsidR="006D1946" w:rsidRDefault="006D1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82" w:type="dxa"/>
          </w:tcPr>
          <w:p w14:paraId="3991A4D4" w14:textId="77777777" w:rsidR="006D1946" w:rsidRDefault="006D1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36D394D" w14:textId="77777777" w:rsidR="006D1946" w:rsidRDefault="006D19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946" w14:paraId="4AAF1637" w14:textId="77777777" w:rsidTr="004B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AD0061" w14:textId="77777777" w:rsidR="006D1946" w:rsidRDefault="006D1946"/>
        </w:tc>
        <w:tc>
          <w:tcPr>
            <w:tcW w:w="1843" w:type="dxa"/>
          </w:tcPr>
          <w:p w14:paraId="10F43DD7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2" w:type="dxa"/>
          </w:tcPr>
          <w:p w14:paraId="04F52837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C1487EB" w14:textId="77777777" w:rsidR="006D1946" w:rsidRDefault="006D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DCDFF" w14:textId="77777777" w:rsidR="007F6868" w:rsidRDefault="007F6868" w:rsidP="004E0DA1">
      <w:bookmarkStart w:id="0" w:name="_Hlk83132642"/>
      <w:bookmarkEnd w:id="0"/>
    </w:p>
    <w:sectPr w:rsidR="007F6868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9FA5" w14:textId="77777777" w:rsidR="00FB7C4C" w:rsidRDefault="00FB7C4C" w:rsidP="00910A2E">
      <w:pPr>
        <w:spacing w:line="240" w:lineRule="auto"/>
      </w:pPr>
      <w:r>
        <w:separator/>
      </w:r>
    </w:p>
  </w:endnote>
  <w:endnote w:type="continuationSeparator" w:id="0">
    <w:p w14:paraId="6A0E0B6E" w14:textId="77777777" w:rsidR="00FB7C4C" w:rsidRDefault="00FB7C4C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FA9F" w14:textId="77777777" w:rsidR="00806575" w:rsidRDefault="0080657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132C" w14:textId="77777777" w:rsidR="00806575" w:rsidRDefault="0080657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82B1" w14:textId="77777777" w:rsidR="00806575" w:rsidRDefault="00806575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F3B6" w14:textId="0DF03018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56AE7EC6" wp14:editId="7F42467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6D1946">
      <w:t xml:space="preserve">2.1 </w:t>
    </w:r>
    <w:r w:rsidR="00EA3B95">
      <w:t>S</w:t>
    </w:r>
    <w:r w:rsidR="006D1946">
      <w:t>jabloon verslag</w:t>
    </w:r>
    <w:r w:rsidR="00EA3B95">
      <w:t xml:space="preserve"> script</w:t>
    </w:r>
    <w:r w:rsidRPr="00393111">
      <w:t xml:space="preserve"> - </w:t>
    </w:r>
    <w:r w:rsidR="005D68BE">
      <w:t>EX</w:t>
    </w:r>
    <w:r w:rsidR="005D68BE" w:rsidRPr="00601411">
      <w:t>_</w:t>
    </w:r>
    <w:r w:rsidR="005D68BE">
      <w:t>IT20_</w:t>
    </w:r>
    <w:r w:rsidR="00E26803">
      <w:t>E</w:t>
    </w:r>
    <w:r w:rsidR="00436793">
      <w:t>P</w:t>
    </w:r>
    <w:r w:rsidR="005D68BE">
      <w:t>7</w:t>
    </w:r>
    <w:r w:rsidR="005D68BE" w:rsidRPr="00601411">
      <w:t>_P</w:t>
    </w:r>
    <w:r w:rsidR="005D68BE">
      <w:t>2</w:t>
    </w:r>
    <w:r w:rsidR="005D68BE" w:rsidRPr="00601411">
      <w:t>-K</w:t>
    </w:r>
    <w:r w:rsidR="005D68BE">
      <w:t>1</w:t>
    </w:r>
    <w:r w:rsidR="005D68BE" w:rsidRPr="00601411">
      <w:t>_</w:t>
    </w:r>
    <w:r w:rsidR="00806575">
      <w:t>2</w:t>
    </w:r>
    <w:r w:rsidR="00627F78">
      <w:t>A</w:t>
    </w:r>
    <w:r w:rsidR="00F17F55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F9B5A" w14:textId="77777777" w:rsidR="00FB7C4C" w:rsidRDefault="00FB7C4C" w:rsidP="00910A2E">
      <w:pPr>
        <w:spacing w:line="240" w:lineRule="auto"/>
      </w:pPr>
      <w:r>
        <w:separator/>
      </w:r>
    </w:p>
  </w:footnote>
  <w:footnote w:type="continuationSeparator" w:id="0">
    <w:p w14:paraId="24E5DE9E" w14:textId="77777777" w:rsidR="00FB7C4C" w:rsidRDefault="00FB7C4C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F10F" w14:textId="77777777" w:rsidR="00806575" w:rsidRDefault="0080657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0B86" w14:textId="77777777" w:rsidR="00910A2E" w:rsidRDefault="00F17F55">
    <w:pPr>
      <w:pStyle w:val="Koptekst"/>
    </w:pPr>
    <w:r>
      <w:rPr>
        <w:noProof/>
      </w:rPr>
      <w:pict w14:anchorId="485DE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2F41" w14:textId="77777777" w:rsidR="00806575" w:rsidRDefault="00806575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CF9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205850">
    <w:abstractNumId w:val="3"/>
  </w:num>
  <w:num w:numId="2" w16cid:durableId="626815136">
    <w:abstractNumId w:val="37"/>
  </w:num>
  <w:num w:numId="3" w16cid:durableId="533813096">
    <w:abstractNumId w:val="5"/>
  </w:num>
  <w:num w:numId="4" w16cid:durableId="475076168">
    <w:abstractNumId w:val="39"/>
  </w:num>
  <w:num w:numId="5" w16cid:durableId="1289895812">
    <w:abstractNumId w:val="15"/>
  </w:num>
  <w:num w:numId="6" w16cid:durableId="894321107">
    <w:abstractNumId w:val="36"/>
  </w:num>
  <w:num w:numId="7" w16cid:durableId="1185169508">
    <w:abstractNumId w:val="0"/>
  </w:num>
  <w:num w:numId="8" w16cid:durableId="1967932635">
    <w:abstractNumId w:val="42"/>
  </w:num>
  <w:num w:numId="9" w16cid:durableId="1729376487">
    <w:abstractNumId w:val="22"/>
  </w:num>
  <w:num w:numId="10" w16cid:durableId="1815756020">
    <w:abstractNumId w:val="30"/>
  </w:num>
  <w:num w:numId="11" w16cid:durableId="2129624409">
    <w:abstractNumId w:val="32"/>
  </w:num>
  <w:num w:numId="12" w16cid:durableId="1057558411">
    <w:abstractNumId w:val="14"/>
  </w:num>
  <w:num w:numId="13" w16cid:durableId="1911424687">
    <w:abstractNumId w:val="31"/>
  </w:num>
  <w:num w:numId="14" w16cid:durableId="517042324">
    <w:abstractNumId w:val="24"/>
  </w:num>
  <w:num w:numId="15" w16cid:durableId="1881358490">
    <w:abstractNumId w:val="12"/>
  </w:num>
  <w:num w:numId="16" w16cid:durableId="1513111241">
    <w:abstractNumId w:val="1"/>
  </w:num>
  <w:num w:numId="17" w16cid:durableId="1874658476">
    <w:abstractNumId w:val="20"/>
  </w:num>
  <w:num w:numId="18" w16cid:durableId="741564607">
    <w:abstractNumId w:val="4"/>
  </w:num>
  <w:num w:numId="19" w16cid:durableId="1438408610">
    <w:abstractNumId w:val="44"/>
  </w:num>
  <w:num w:numId="20" w16cid:durableId="2034334909">
    <w:abstractNumId w:val="27"/>
  </w:num>
  <w:num w:numId="21" w16cid:durableId="1745179876">
    <w:abstractNumId w:val="43"/>
  </w:num>
  <w:num w:numId="22" w16cid:durableId="659624561">
    <w:abstractNumId w:val="35"/>
  </w:num>
  <w:num w:numId="23" w16cid:durableId="1117485466">
    <w:abstractNumId w:val="29"/>
  </w:num>
  <w:num w:numId="24" w16cid:durableId="1665933461">
    <w:abstractNumId w:val="28"/>
  </w:num>
  <w:num w:numId="25" w16cid:durableId="1798908233">
    <w:abstractNumId w:val="25"/>
  </w:num>
  <w:num w:numId="26" w16cid:durableId="1720860741">
    <w:abstractNumId w:val="16"/>
  </w:num>
  <w:num w:numId="27" w16cid:durableId="787428574">
    <w:abstractNumId w:val="6"/>
  </w:num>
  <w:num w:numId="28" w16cid:durableId="737477410">
    <w:abstractNumId w:val="2"/>
  </w:num>
  <w:num w:numId="29" w16cid:durableId="1427656757">
    <w:abstractNumId w:val="33"/>
  </w:num>
  <w:num w:numId="30" w16cid:durableId="142821839">
    <w:abstractNumId w:val="21"/>
  </w:num>
  <w:num w:numId="31" w16cid:durableId="749810282">
    <w:abstractNumId w:val="8"/>
  </w:num>
  <w:num w:numId="32" w16cid:durableId="999426685">
    <w:abstractNumId w:val="10"/>
  </w:num>
  <w:num w:numId="33" w16cid:durableId="289092169">
    <w:abstractNumId w:val="38"/>
  </w:num>
  <w:num w:numId="34" w16cid:durableId="1148084986">
    <w:abstractNumId w:val="34"/>
  </w:num>
  <w:num w:numId="35" w16cid:durableId="368190280">
    <w:abstractNumId w:val="11"/>
  </w:num>
  <w:num w:numId="36" w16cid:durableId="2116553427">
    <w:abstractNumId w:val="17"/>
  </w:num>
  <w:num w:numId="37" w16cid:durableId="159275073">
    <w:abstractNumId w:val="23"/>
  </w:num>
  <w:num w:numId="38" w16cid:durableId="884408660">
    <w:abstractNumId w:val="26"/>
  </w:num>
  <w:num w:numId="39" w16cid:durableId="500776045">
    <w:abstractNumId w:val="7"/>
  </w:num>
  <w:num w:numId="40" w16cid:durableId="830486134">
    <w:abstractNumId w:val="40"/>
  </w:num>
  <w:num w:numId="41" w16cid:durableId="964458800">
    <w:abstractNumId w:val="41"/>
  </w:num>
  <w:num w:numId="42" w16cid:durableId="636761301">
    <w:abstractNumId w:val="19"/>
  </w:num>
  <w:num w:numId="43" w16cid:durableId="1038043880">
    <w:abstractNumId w:val="18"/>
  </w:num>
  <w:num w:numId="44" w16cid:durableId="474177852">
    <w:abstractNumId w:val="13"/>
  </w:num>
  <w:num w:numId="45" w16cid:durableId="11793481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46"/>
    <w:rsid w:val="00012164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34EC"/>
    <w:rsid w:val="00237180"/>
    <w:rsid w:val="002447F3"/>
    <w:rsid w:val="00252875"/>
    <w:rsid w:val="0026276D"/>
    <w:rsid w:val="002738AE"/>
    <w:rsid w:val="002757DB"/>
    <w:rsid w:val="002A74C1"/>
    <w:rsid w:val="002F3923"/>
    <w:rsid w:val="00383605"/>
    <w:rsid w:val="00393111"/>
    <w:rsid w:val="003F2FF7"/>
    <w:rsid w:val="00424AEA"/>
    <w:rsid w:val="00436793"/>
    <w:rsid w:val="00453FAC"/>
    <w:rsid w:val="004B0349"/>
    <w:rsid w:val="004C1005"/>
    <w:rsid w:val="004C5B2D"/>
    <w:rsid w:val="004E0DA1"/>
    <w:rsid w:val="00544045"/>
    <w:rsid w:val="00565A5A"/>
    <w:rsid w:val="00567AF6"/>
    <w:rsid w:val="00594DA0"/>
    <w:rsid w:val="005D68BE"/>
    <w:rsid w:val="006069E2"/>
    <w:rsid w:val="00627F78"/>
    <w:rsid w:val="0068714B"/>
    <w:rsid w:val="0069151B"/>
    <w:rsid w:val="0069446E"/>
    <w:rsid w:val="006B5218"/>
    <w:rsid w:val="006C70B1"/>
    <w:rsid w:val="006D1946"/>
    <w:rsid w:val="006E1649"/>
    <w:rsid w:val="007C11E1"/>
    <w:rsid w:val="007E4BCF"/>
    <w:rsid w:val="007F3090"/>
    <w:rsid w:val="007F6868"/>
    <w:rsid w:val="00806575"/>
    <w:rsid w:val="0082745D"/>
    <w:rsid w:val="00837330"/>
    <w:rsid w:val="00854C7A"/>
    <w:rsid w:val="00881F6F"/>
    <w:rsid w:val="008E0EE0"/>
    <w:rsid w:val="008E7EC5"/>
    <w:rsid w:val="00910A2E"/>
    <w:rsid w:val="00931C11"/>
    <w:rsid w:val="009423AA"/>
    <w:rsid w:val="0099471C"/>
    <w:rsid w:val="00996768"/>
    <w:rsid w:val="009977B2"/>
    <w:rsid w:val="00A03DC3"/>
    <w:rsid w:val="00A10C66"/>
    <w:rsid w:val="00A266FE"/>
    <w:rsid w:val="00A62AD4"/>
    <w:rsid w:val="00A856EA"/>
    <w:rsid w:val="00AA3AF9"/>
    <w:rsid w:val="00AC48BB"/>
    <w:rsid w:val="00B425C7"/>
    <w:rsid w:val="00B9493B"/>
    <w:rsid w:val="00BB5D61"/>
    <w:rsid w:val="00BC05EE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CF0278"/>
    <w:rsid w:val="00D26CD4"/>
    <w:rsid w:val="00D46F78"/>
    <w:rsid w:val="00D61FA5"/>
    <w:rsid w:val="00DB46B5"/>
    <w:rsid w:val="00E20EB2"/>
    <w:rsid w:val="00E24C05"/>
    <w:rsid w:val="00E26803"/>
    <w:rsid w:val="00E33BFA"/>
    <w:rsid w:val="00E549BE"/>
    <w:rsid w:val="00E63944"/>
    <w:rsid w:val="00E715B5"/>
    <w:rsid w:val="00EA3B95"/>
    <w:rsid w:val="00EA5EDA"/>
    <w:rsid w:val="00EC4011"/>
    <w:rsid w:val="00EF40CE"/>
    <w:rsid w:val="00F17F55"/>
    <w:rsid w:val="00F21B9C"/>
    <w:rsid w:val="00F314EA"/>
    <w:rsid w:val="00F43BFF"/>
    <w:rsid w:val="00F86F0C"/>
    <w:rsid w:val="00FA468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61D62"/>
  <w15:chartTrackingRefBased/>
  <w15:docId w15:val="{5CBB1D76-1CFE-4D6D-8433-88A87B0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806575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infopath/2007/PartnerControls"/>
    <ds:schemaRef ds:uri="f727df04-93ba-4323-ac4e-e4cf5a7715c9"/>
    <ds:schemaRef ds:uri="http://purl.org/dc/elements/1.1/"/>
    <ds:schemaRef ds:uri="35c6331a-2a23-464e-9aa5-03df216f8e92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7CD57F-075D-46DD-921D-96F7692ABFA6}"/>
</file>

<file path=customXml/itemProps4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6</TotalTime>
  <Pages>2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Hanne Schutte</cp:lastModifiedBy>
  <cp:revision>19</cp:revision>
  <dcterms:created xsi:type="dcterms:W3CDTF">2022-01-28T13:27:00Z</dcterms:created>
  <dcterms:modified xsi:type="dcterms:W3CDTF">2023-08-18T13:47:00Z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