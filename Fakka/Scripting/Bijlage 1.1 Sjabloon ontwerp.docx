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FD9" w14:textId="72CC9FE2" w:rsidR="00BE52E5" w:rsidRPr="004625B0" w:rsidRDefault="00BE52E5" w:rsidP="004F720B">
      <w:pPr>
        <w:jc w:val="center"/>
        <w:rPr>
          <w:sz w:val="48"/>
          <w:szCs w:val="48"/>
        </w:rPr>
      </w:pPr>
      <w:r w:rsidRPr="004625B0">
        <w:rPr>
          <w:sz w:val="48"/>
          <w:szCs w:val="48"/>
        </w:rPr>
        <w:t xml:space="preserve">Bijlage </w:t>
      </w:r>
      <w:r w:rsidR="00923F35" w:rsidRPr="004625B0">
        <w:rPr>
          <w:sz w:val="48"/>
          <w:szCs w:val="48"/>
        </w:rPr>
        <w:t>1.1</w:t>
      </w:r>
      <w:r w:rsidRPr="004625B0">
        <w:rPr>
          <w:sz w:val="48"/>
          <w:szCs w:val="48"/>
        </w:rPr>
        <w:t xml:space="preserve"> </w:t>
      </w:r>
      <w:r w:rsidR="00923F35" w:rsidRPr="004625B0">
        <w:rPr>
          <w:sz w:val="48"/>
          <w:szCs w:val="48"/>
        </w:rPr>
        <w:t>Sjabloon ontwerp</w:t>
      </w:r>
    </w:p>
    <w:p w14:paraId="12F9CB76" w14:textId="77777777" w:rsidR="0017583A" w:rsidRPr="004625B0" w:rsidRDefault="0017583A" w:rsidP="004F720B"/>
    <w:p w14:paraId="3D4A632B" w14:textId="77777777" w:rsidR="00565A5A" w:rsidRPr="004625B0" w:rsidRDefault="00565A5A" w:rsidP="004F720B"/>
    <w:p w14:paraId="69CB38CB" w14:textId="77777777" w:rsidR="00565A5A" w:rsidRPr="004625B0" w:rsidRDefault="00565A5A" w:rsidP="004F720B"/>
    <w:p w14:paraId="344EAB39" w14:textId="77777777" w:rsidR="00565A5A" w:rsidRPr="004625B0" w:rsidRDefault="00565A5A" w:rsidP="004F720B"/>
    <w:p w14:paraId="490B7DA0" w14:textId="77777777" w:rsidR="00565A5A" w:rsidRPr="004625B0" w:rsidRDefault="00565A5A" w:rsidP="004F720B">
      <w:bookmarkStart w:id="0" w:name="_GoBack"/>
      <w:bookmarkEnd w:id="0"/>
    </w:p>
    <w:p w14:paraId="58DF4DBF" w14:textId="77777777" w:rsidR="00565A5A" w:rsidRPr="004625B0" w:rsidRDefault="00565A5A" w:rsidP="004F720B"/>
    <w:p w14:paraId="0A195A0C" w14:textId="77777777" w:rsidR="00222952" w:rsidRPr="004625B0" w:rsidRDefault="00222952" w:rsidP="004F720B"/>
    <w:p w14:paraId="09B68470" w14:textId="77777777" w:rsidR="00565A5A" w:rsidRPr="004625B0" w:rsidRDefault="00565A5A" w:rsidP="004F720B"/>
    <w:p w14:paraId="3A036D51" w14:textId="77777777" w:rsidR="00565A5A" w:rsidRPr="004625B0" w:rsidRDefault="00565A5A" w:rsidP="004F720B"/>
    <w:p w14:paraId="308591D8" w14:textId="77777777" w:rsidR="00565A5A" w:rsidRPr="004625B0" w:rsidRDefault="00565A5A" w:rsidP="004F720B"/>
    <w:p w14:paraId="0F38E802" w14:textId="77777777" w:rsidR="00565A5A" w:rsidRPr="004625B0" w:rsidRDefault="00565A5A" w:rsidP="004F720B"/>
    <w:p w14:paraId="152954B8" w14:textId="77777777" w:rsidR="00565A5A" w:rsidRPr="004625B0" w:rsidRDefault="00565A5A" w:rsidP="004F720B"/>
    <w:p w14:paraId="6DA3CEF6" w14:textId="77777777" w:rsidR="00565A5A" w:rsidRPr="004625B0" w:rsidRDefault="00565A5A" w:rsidP="004F720B"/>
    <w:p w14:paraId="4047B571" w14:textId="77777777" w:rsidR="00565A5A" w:rsidRPr="004625B0" w:rsidRDefault="00565A5A" w:rsidP="004F720B"/>
    <w:p w14:paraId="1A08967B" w14:textId="77777777" w:rsidR="00565A5A" w:rsidRPr="004625B0" w:rsidRDefault="00565A5A" w:rsidP="004F720B"/>
    <w:p w14:paraId="5681ABC6" w14:textId="77777777" w:rsidR="00565A5A" w:rsidRPr="004625B0" w:rsidRDefault="00565A5A" w:rsidP="004F720B"/>
    <w:p w14:paraId="47A7A285" w14:textId="77777777" w:rsidR="00565A5A" w:rsidRPr="004625B0" w:rsidRDefault="00565A5A" w:rsidP="004F720B"/>
    <w:p w14:paraId="0512AF1F" w14:textId="77777777" w:rsidR="00565A5A" w:rsidRPr="004625B0" w:rsidRDefault="00565A5A" w:rsidP="004F720B"/>
    <w:p w14:paraId="38D4F3D5" w14:textId="77777777" w:rsidR="00565A5A" w:rsidRPr="004625B0" w:rsidRDefault="00565A5A" w:rsidP="004F720B"/>
    <w:p w14:paraId="5C9AF55D" w14:textId="77777777" w:rsidR="00565A5A" w:rsidRPr="004625B0" w:rsidRDefault="00565A5A" w:rsidP="004F720B"/>
    <w:p w14:paraId="3FC3D976" w14:textId="77777777" w:rsidR="00565A5A" w:rsidRPr="004625B0" w:rsidRDefault="00565A5A" w:rsidP="004F720B"/>
    <w:p w14:paraId="577A5430" w14:textId="77777777" w:rsidR="00565A5A" w:rsidRPr="004625B0" w:rsidRDefault="00565A5A" w:rsidP="004F720B"/>
    <w:p w14:paraId="0AFCAADB" w14:textId="77777777" w:rsidR="00565A5A" w:rsidRPr="004625B0" w:rsidRDefault="00565A5A" w:rsidP="004F720B"/>
    <w:p w14:paraId="1A3338E0" w14:textId="77777777" w:rsidR="00565A5A" w:rsidRPr="004625B0" w:rsidRDefault="00565A5A" w:rsidP="004F720B"/>
    <w:p w14:paraId="3A19AE62" w14:textId="77777777" w:rsidR="00565A5A" w:rsidRPr="004625B0" w:rsidRDefault="00565A5A" w:rsidP="004F720B"/>
    <w:p w14:paraId="0643CA9C" w14:textId="77777777" w:rsidR="00565A5A" w:rsidRPr="004625B0" w:rsidRDefault="00565A5A" w:rsidP="004F720B"/>
    <w:p w14:paraId="71C07073" w14:textId="77777777" w:rsidR="00565A5A" w:rsidRPr="004625B0" w:rsidRDefault="00565A5A" w:rsidP="004F720B"/>
    <w:p w14:paraId="7EA6EB4D" w14:textId="77777777" w:rsidR="00565A5A" w:rsidRPr="004625B0" w:rsidRDefault="00565A5A" w:rsidP="004F720B"/>
    <w:p w14:paraId="649DEF2B" w14:textId="77777777" w:rsidR="00565A5A" w:rsidRPr="004625B0" w:rsidRDefault="00565A5A" w:rsidP="004F720B"/>
    <w:p w14:paraId="19ED2AC0" w14:textId="77777777" w:rsidR="00565A5A" w:rsidRPr="004625B0" w:rsidRDefault="00565A5A" w:rsidP="004F720B"/>
    <w:p w14:paraId="3A8DD155" w14:textId="77777777" w:rsidR="00565A5A" w:rsidRPr="004625B0" w:rsidRDefault="00565A5A" w:rsidP="004F720B">
      <w:pPr>
        <w:sectPr w:rsidR="00565A5A" w:rsidRPr="004625B0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44B7A7E" w14:textId="77777777" w:rsidR="00B506ED" w:rsidRPr="004625B0" w:rsidRDefault="00B506ED" w:rsidP="004F720B">
      <w:pPr>
        <w:pStyle w:val="Kop2"/>
      </w:pPr>
      <w:r w:rsidRPr="004625B0">
        <w:lastRenderedPageBreak/>
        <w:t>Doel</w:t>
      </w:r>
    </w:p>
    <w:p w14:paraId="15D8C2BF" w14:textId="60CAABF9" w:rsidR="00CB2EDC" w:rsidRDefault="00B22AC9" w:rsidP="004F720B">
      <w:r w:rsidRPr="00B22AC9">
        <w:t>Het doel van deze opdracht is het ontwikkelen van een Python-applicatie die automatisch kentekens controleert aan de slagboom van een terrein. De applicatie vergelijkt de data van een gescand voertuig (kenteken, merk, type, kleur) met officiële RDW-gegevens en waarschuwt bij afwijkingen.</w:t>
      </w:r>
    </w:p>
    <w:p w14:paraId="5A34580E" w14:textId="77777777" w:rsidR="00B22AC9" w:rsidRPr="004625B0" w:rsidRDefault="00B22AC9" w:rsidP="004F720B"/>
    <w:p w14:paraId="1D73C729" w14:textId="77777777" w:rsidR="00B506ED" w:rsidRPr="004625B0" w:rsidRDefault="00B506ED" w:rsidP="004F720B">
      <w:pPr>
        <w:pStyle w:val="Kop2"/>
      </w:pPr>
      <w:r w:rsidRPr="004625B0">
        <w:t>Aanpak</w:t>
      </w:r>
    </w:p>
    <w:p w14:paraId="1E86E919" w14:textId="19F11CEF" w:rsidR="00A11D03" w:rsidRDefault="00B22AC9" w:rsidP="004F720B">
      <w:r w:rsidRPr="00B22AC9">
        <w:t>De opdracht wordt uitgewerkt als een console-</w:t>
      </w:r>
      <w:proofErr w:type="spellStart"/>
      <w:r w:rsidRPr="00B22AC9">
        <w:t>based</w:t>
      </w:r>
      <w:proofErr w:type="spellEnd"/>
      <w:r w:rsidRPr="00B22AC9">
        <w:t xml:space="preserve"> Python-programma dat twee </w:t>
      </w:r>
      <w:proofErr w:type="spellStart"/>
      <w:r w:rsidRPr="00B22AC9">
        <w:t>csv</w:t>
      </w:r>
      <w:proofErr w:type="spellEnd"/>
      <w:r w:rsidRPr="00B22AC9">
        <w:t>-bestanden inleest: GescandeData.csv met voertuigobservaties en RDW.csv met referentiegegevens. Het programma vergelijkt elk gescand voertuig met de RDW-data en toont de resultaten in de CMD-interface.</w:t>
      </w:r>
    </w:p>
    <w:p w14:paraId="51EFCF18" w14:textId="77777777" w:rsidR="00B22AC9" w:rsidRPr="004625B0" w:rsidRDefault="00B22AC9" w:rsidP="004F720B"/>
    <w:p w14:paraId="62EC2289" w14:textId="03252863" w:rsidR="00B506ED" w:rsidRPr="004625B0" w:rsidRDefault="00B506ED" w:rsidP="004F720B">
      <w:pPr>
        <w:pStyle w:val="Kop2"/>
      </w:pPr>
      <w:r w:rsidRPr="004625B0">
        <w:t>Stroomdiagram</w:t>
      </w:r>
    </w:p>
    <w:p w14:paraId="5A3AD0D3" w14:textId="5426053A" w:rsidR="002079D1" w:rsidRPr="004625B0" w:rsidRDefault="0084011D" w:rsidP="004F720B">
      <w:r w:rsidRPr="0084011D">
        <w:t>Zie het stroomdiagram in bijlage. Het schema bevat 1</w:t>
      </w:r>
      <w:r w:rsidR="00A549EC">
        <w:t>3</w:t>
      </w:r>
      <w:r>
        <w:t xml:space="preserve"> </w:t>
      </w:r>
      <w:r w:rsidRPr="0084011D">
        <w:t>stappen.</w:t>
      </w:r>
    </w:p>
    <w:p w14:paraId="3768B537" w14:textId="77777777" w:rsidR="005A17D8" w:rsidRPr="004625B0" w:rsidRDefault="005A17D8" w:rsidP="004F720B">
      <w:pPr>
        <w:pStyle w:val="Kop2"/>
      </w:pPr>
      <w:r w:rsidRPr="004625B0">
        <w:t>Toelichting bij stappen stroomdiagram</w:t>
      </w:r>
    </w:p>
    <w:p w14:paraId="46FCC0FE" w14:textId="40CD90A7" w:rsidR="005A17D8" w:rsidRPr="004625B0" w:rsidRDefault="005A17D8" w:rsidP="004F720B">
      <w:r w:rsidRPr="004625B0">
        <w:t>&lt;Geef hier toelichting bij alle stappen uit het stroomschema</w:t>
      </w:r>
      <w:r w:rsidR="00D0549E" w:rsidRPr="004625B0">
        <w:t>.</w:t>
      </w:r>
      <w:r w:rsidRPr="004625B0">
        <w:t>&gt;</w:t>
      </w:r>
    </w:p>
    <w:p w14:paraId="6984AB16" w14:textId="77777777" w:rsidR="005A17D8" w:rsidRPr="004625B0" w:rsidRDefault="005A17D8" w:rsidP="004F720B">
      <w:r w:rsidRPr="004625B0">
        <w:t>Stap</w:t>
      </w:r>
      <w:r w:rsidRPr="004625B0">
        <w:tab/>
        <w:t>Actie</w:t>
      </w:r>
    </w:p>
    <w:p w14:paraId="477248CD" w14:textId="415F8015" w:rsidR="005A17D8" w:rsidRPr="004625B0" w:rsidRDefault="005A17D8" w:rsidP="00FE08F3">
      <w:pPr>
        <w:pStyle w:val="Lijstalinea"/>
        <w:numPr>
          <w:ilvl w:val="0"/>
          <w:numId w:val="1"/>
        </w:numPr>
      </w:pPr>
      <w:r w:rsidRPr="004625B0">
        <w:t>Start</w:t>
      </w:r>
      <w:r w:rsidR="00FE08F3" w:rsidRPr="004625B0">
        <w:t xml:space="preserve">melding van het programma. </w:t>
      </w:r>
    </w:p>
    <w:p w14:paraId="065FCB2D" w14:textId="77777777" w:rsidR="005A17D8" w:rsidRPr="004625B0" w:rsidRDefault="005A17D8" w:rsidP="00411839">
      <w:pPr>
        <w:pStyle w:val="Lijstalinea"/>
        <w:numPr>
          <w:ilvl w:val="0"/>
          <w:numId w:val="1"/>
        </w:numPr>
      </w:pPr>
      <w:r w:rsidRPr="004625B0">
        <w:t>…</w:t>
      </w:r>
    </w:p>
    <w:p w14:paraId="240223A3" w14:textId="77777777" w:rsidR="005A17D8" w:rsidRPr="004625B0" w:rsidRDefault="005A17D8" w:rsidP="004F720B">
      <w:pPr>
        <w:ind w:left="360"/>
      </w:pPr>
      <w:r w:rsidRPr="004625B0">
        <w:t>..</w:t>
      </w:r>
      <w:r w:rsidRPr="004625B0">
        <w:tab/>
        <w:t>…</w:t>
      </w:r>
    </w:p>
    <w:p w14:paraId="2A6D1FC6" w14:textId="77777777" w:rsidR="005A17D8" w:rsidRPr="004625B0" w:rsidRDefault="005A17D8" w:rsidP="004F720B"/>
    <w:p w14:paraId="05F259F0" w14:textId="77777777" w:rsidR="005A17D8" w:rsidRPr="004625B0" w:rsidRDefault="005A17D8" w:rsidP="004F720B">
      <w:pPr>
        <w:pStyle w:val="Kop2"/>
      </w:pPr>
      <w:r w:rsidRPr="004625B0">
        <w:t xml:space="preserve">Input data </w:t>
      </w:r>
    </w:p>
    <w:p w14:paraId="0231F3D6" w14:textId="08325B22" w:rsidR="0084011D" w:rsidRDefault="0084011D" w:rsidP="0084011D">
      <w:r>
        <w:t xml:space="preserve">    RDW.csv met officiële gegevens → Stap 4</w:t>
      </w:r>
    </w:p>
    <w:p w14:paraId="0734AC98" w14:textId="0EDECA7F" w:rsidR="005A17D8" w:rsidRDefault="0084011D" w:rsidP="0084011D">
      <w:r>
        <w:t xml:space="preserve">    GescandeData.csv met </w:t>
      </w:r>
      <w:proofErr w:type="spellStart"/>
      <w:r>
        <w:t>realtime</w:t>
      </w:r>
      <w:proofErr w:type="spellEnd"/>
      <w:r>
        <w:t xml:space="preserve"> gescande data → Stap 3</w:t>
      </w:r>
    </w:p>
    <w:p w14:paraId="140B24E2" w14:textId="77777777" w:rsidR="0084011D" w:rsidRPr="004625B0" w:rsidRDefault="0084011D" w:rsidP="0084011D"/>
    <w:p w14:paraId="0ACDF98C" w14:textId="77777777" w:rsidR="005A17D8" w:rsidRPr="004625B0" w:rsidRDefault="005A17D8" w:rsidP="004F720B">
      <w:pPr>
        <w:pStyle w:val="Kop2"/>
      </w:pPr>
      <w:r w:rsidRPr="004625B0">
        <w:t>Output data</w:t>
      </w:r>
    </w:p>
    <w:p w14:paraId="1D50C988" w14:textId="33B95744" w:rsidR="0084011D" w:rsidRDefault="0084011D" w:rsidP="0084011D">
      <w:r>
        <w:t>CMD-melding per voertuig:</w:t>
      </w:r>
    </w:p>
    <w:p w14:paraId="039E0F7F" w14:textId="68559043" w:rsidR="0084011D" w:rsidRDefault="0084011D" w:rsidP="0084011D">
      <w:r>
        <w:t xml:space="preserve">        Correct kenteken: 12-AB-34 OK → Stap 5b</w:t>
      </w:r>
    </w:p>
    <w:p w14:paraId="630D608D" w14:textId="358C3BE6" w:rsidR="0084011D" w:rsidRDefault="0084011D" w:rsidP="0084011D">
      <w:r>
        <w:t xml:space="preserve">        Onjuist kenteken: 12-AB-34 VERSCHIL, met lijst verschillen → Stap 5c</w:t>
      </w:r>
    </w:p>
    <w:p w14:paraId="4BB590AF" w14:textId="5FE2AD10" w:rsidR="0084011D" w:rsidRDefault="0084011D" w:rsidP="0084011D">
      <w:r>
        <w:t xml:space="preserve">    Eindeprogramma melding → Stap 8</w:t>
      </w:r>
    </w:p>
    <w:p w14:paraId="328A7D36" w14:textId="2AD93A43" w:rsidR="005A17D8" w:rsidRDefault="0084011D" w:rsidP="0084011D">
      <w:r>
        <w:t xml:space="preserve">    Statistiek: totaal, OK, VERSCHIL → Stappen 9-1</w:t>
      </w:r>
      <w:r>
        <w:t>1</w:t>
      </w:r>
    </w:p>
    <w:p w14:paraId="6A9CDA87" w14:textId="1E78641B" w:rsidR="0084011D" w:rsidRDefault="0084011D" w:rsidP="0084011D"/>
    <w:p w14:paraId="0BA52B57" w14:textId="5A7C5FAD" w:rsidR="0084011D" w:rsidRDefault="0084011D" w:rsidP="0084011D"/>
    <w:p w14:paraId="706F5D17" w14:textId="7B53351C" w:rsidR="0084011D" w:rsidRDefault="0084011D" w:rsidP="0084011D"/>
    <w:p w14:paraId="422979D1" w14:textId="4C333080" w:rsidR="0084011D" w:rsidRDefault="0084011D" w:rsidP="0084011D"/>
    <w:p w14:paraId="62D875B7" w14:textId="2528D7CE" w:rsidR="0084011D" w:rsidRDefault="0084011D" w:rsidP="0084011D"/>
    <w:p w14:paraId="2AEBCA03" w14:textId="32B19634" w:rsidR="0084011D" w:rsidRDefault="0084011D" w:rsidP="0084011D"/>
    <w:p w14:paraId="61DC1CCF" w14:textId="544A1BD2" w:rsidR="0084011D" w:rsidRDefault="0084011D" w:rsidP="0084011D"/>
    <w:p w14:paraId="3A1A3356" w14:textId="1A30413D" w:rsidR="0084011D" w:rsidRDefault="0084011D" w:rsidP="0084011D"/>
    <w:p w14:paraId="48437037" w14:textId="5E34CA84" w:rsidR="0084011D" w:rsidRDefault="0084011D" w:rsidP="0084011D"/>
    <w:p w14:paraId="6A227A00" w14:textId="4E7C68B3" w:rsidR="0084011D" w:rsidRDefault="0084011D" w:rsidP="0084011D"/>
    <w:p w14:paraId="36257D5E" w14:textId="5747461B" w:rsidR="0084011D" w:rsidRDefault="0084011D" w:rsidP="0084011D"/>
    <w:p w14:paraId="6459542C" w14:textId="77777777" w:rsidR="0084011D" w:rsidRPr="004625B0" w:rsidRDefault="0084011D" w:rsidP="0084011D"/>
    <w:p w14:paraId="684C7562" w14:textId="58401142" w:rsidR="0084011D" w:rsidRPr="0084011D" w:rsidRDefault="002079D1" w:rsidP="0084011D">
      <w:pPr>
        <w:pStyle w:val="Kop2"/>
      </w:pPr>
      <w:r w:rsidRPr="004625B0">
        <w:lastRenderedPageBreak/>
        <w:t>Resultaat uitvoer</w:t>
      </w:r>
    </w:p>
    <w:p w14:paraId="09A13FB0" w14:textId="77777777" w:rsidR="0084011D" w:rsidRDefault="0084011D" w:rsidP="0084011D">
      <w:r>
        <w:t>Het programma heeft de volgende resultaten als uitvoer:</w:t>
      </w:r>
    </w:p>
    <w:p w14:paraId="0A14F9DD" w14:textId="77777777" w:rsidR="0084011D" w:rsidRDefault="0084011D" w:rsidP="0084011D"/>
    <w:p w14:paraId="61C24C3B" w14:textId="77777777" w:rsidR="0084011D" w:rsidRDefault="0084011D" w:rsidP="0084011D">
      <w:r>
        <w:t xml:space="preserve">    Melding start van het programma</w:t>
      </w:r>
    </w:p>
    <w:p w14:paraId="75F34F11" w14:textId="77777777" w:rsidR="0084011D" w:rsidRDefault="0084011D" w:rsidP="0084011D"/>
    <w:p w14:paraId="122D4500" w14:textId="77777777" w:rsidR="0084011D" w:rsidRDefault="0084011D" w:rsidP="0084011D">
      <w:r>
        <w:t xml:space="preserve">    Kentekens met status “OK” of “VERSCHIL”</w:t>
      </w:r>
    </w:p>
    <w:p w14:paraId="6DBCD45C" w14:textId="77777777" w:rsidR="0084011D" w:rsidRDefault="0084011D" w:rsidP="0084011D"/>
    <w:p w14:paraId="002BB294" w14:textId="77777777" w:rsidR="0084011D" w:rsidRDefault="0084011D" w:rsidP="0084011D">
      <w:r>
        <w:t xml:space="preserve">    Verschillen per onjuist kenteken</w:t>
      </w:r>
    </w:p>
    <w:p w14:paraId="276E93A3" w14:textId="77777777" w:rsidR="0084011D" w:rsidRDefault="0084011D" w:rsidP="0084011D"/>
    <w:p w14:paraId="58228CB6" w14:textId="77777777" w:rsidR="0084011D" w:rsidRDefault="0084011D" w:rsidP="0084011D">
      <w:r>
        <w:t xml:space="preserve">    Melding programma einde</w:t>
      </w:r>
    </w:p>
    <w:p w14:paraId="407D08B2" w14:textId="77777777" w:rsidR="0084011D" w:rsidRDefault="0084011D" w:rsidP="0084011D"/>
    <w:p w14:paraId="17C361B1" w14:textId="77777777" w:rsidR="0084011D" w:rsidRDefault="0084011D" w:rsidP="0084011D">
      <w:r>
        <w:t xml:space="preserve">    Aantallen OK en VERSCHIL</w:t>
      </w:r>
    </w:p>
    <w:p w14:paraId="3D8792A6" w14:textId="77777777" w:rsidR="0084011D" w:rsidRDefault="0084011D" w:rsidP="0084011D"/>
    <w:p w14:paraId="5DD4DE79" w14:textId="1511D1DC" w:rsidR="007F6868" w:rsidRDefault="0084011D" w:rsidP="0084011D">
      <w:r>
        <w:t xml:space="preserve">    Samenvattende statistiek</w:t>
      </w:r>
    </w:p>
    <w:sectPr w:rsidR="007F6868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DF4E5" w14:textId="77777777" w:rsidR="00301ACA" w:rsidRDefault="00301ACA" w:rsidP="00910A2E">
      <w:pPr>
        <w:spacing w:line="240" w:lineRule="auto"/>
      </w:pPr>
      <w:r>
        <w:separator/>
      </w:r>
    </w:p>
  </w:endnote>
  <w:endnote w:type="continuationSeparator" w:id="0">
    <w:p w14:paraId="7C64D1D8" w14:textId="77777777" w:rsidR="00301ACA" w:rsidRDefault="00301ACA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F86A" w14:textId="77777777" w:rsidR="00421BFD" w:rsidRDefault="00421BF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B2BF4" w14:textId="77777777" w:rsidR="00421BFD" w:rsidRDefault="00421BF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9D1CF" w14:textId="77777777" w:rsidR="00421BFD" w:rsidRDefault="00421BFD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FB445" w14:textId="04C8A21A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5C4EF9">
      <w:t xml:space="preserve">1.1 </w:t>
    </w:r>
    <w:r w:rsidR="003A07BC">
      <w:t>S</w:t>
    </w:r>
    <w:r w:rsidR="005C4EF9">
      <w:t>jabloon ontwerp</w:t>
    </w:r>
    <w:r w:rsidRPr="00393111">
      <w:t xml:space="preserve"> - </w:t>
    </w:r>
    <w:r w:rsidR="00BD159C" w:rsidRPr="00BD159C">
      <w:t>EX_IT20</w:t>
    </w:r>
    <w:r w:rsidR="00E06A5F">
      <w:t>_</w:t>
    </w:r>
    <w:r w:rsidR="00BD159C" w:rsidRPr="00BD159C">
      <w:t>EP7_P2-K1_</w:t>
    </w:r>
    <w:r w:rsidR="00E06A5F">
      <w:t>2</w:t>
    </w:r>
    <w:r w:rsidR="00BD159C" w:rsidRPr="00BD159C">
      <w:t>A</w:t>
    </w:r>
    <w:r w:rsidR="00421BFD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CEB8" w14:textId="77777777" w:rsidR="00301ACA" w:rsidRDefault="00301ACA" w:rsidP="00910A2E">
      <w:pPr>
        <w:spacing w:line="240" w:lineRule="auto"/>
      </w:pPr>
      <w:r>
        <w:separator/>
      </w:r>
    </w:p>
  </w:footnote>
  <w:footnote w:type="continuationSeparator" w:id="0">
    <w:p w14:paraId="28EFB893" w14:textId="77777777" w:rsidR="00301ACA" w:rsidRDefault="00301ACA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335BC" w14:textId="77777777" w:rsidR="00421BFD" w:rsidRDefault="00421BF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C904" w14:textId="77777777" w:rsidR="00910A2E" w:rsidRDefault="00301ACA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8743" w14:textId="77777777" w:rsidR="00421BFD" w:rsidRDefault="00421BFD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E12"/>
    <w:multiLevelType w:val="hybridMultilevel"/>
    <w:tmpl w:val="0A5242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1E7"/>
    <w:multiLevelType w:val="hybridMultilevel"/>
    <w:tmpl w:val="67B4F0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500"/>
    <w:multiLevelType w:val="hybridMultilevel"/>
    <w:tmpl w:val="78CA7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71C0F"/>
    <w:rsid w:val="0009486B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079D1"/>
    <w:rsid w:val="00222952"/>
    <w:rsid w:val="002334EC"/>
    <w:rsid w:val="00237180"/>
    <w:rsid w:val="002447F3"/>
    <w:rsid w:val="00252875"/>
    <w:rsid w:val="0026276D"/>
    <w:rsid w:val="002738AE"/>
    <w:rsid w:val="002757DB"/>
    <w:rsid w:val="002A2BBB"/>
    <w:rsid w:val="002A519B"/>
    <w:rsid w:val="002A74C1"/>
    <w:rsid w:val="002B15B4"/>
    <w:rsid w:val="002E2BEA"/>
    <w:rsid w:val="002F3923"/>
    <w:rsid w:val="00301ACA"/>
    <w:rsid w:val="0031690C"/>
    <w:rsid w:val="003312C6"/>
    <w:rsid w:val="003369A8"/>
    <w:rsid w:val="00383605"/>
    <w:rsid w:val="00393111"/>
    <w:rsid w:val="003A07BC"/>
    <w:rsid w:val="003A2017"/>
    <w:rsid w:val="003F2FF7"/>
    <w:rsid w:val="00411839"/>
    <w:rsid w:val="00421BFD"/>
    <w:rsid w:val="00424AEA"/>
    <w:rsid w:val="00453FAC"/>
    <w:rsid w:val="004625B0"/>
    <w:rsid w:val="004C5B2D"/>
    <w:rsid w:val="004E0DA1"/>
    <w:rsid w:val="004F720B"/>
    <w:rsid w:val="00506827"/>
    <w:rsid w:val="00544045"/>
    <w:rsid w:val="00565A5A"/>
    <w:rsid w:val="00567AF6"/>
    <w:rsid w:val="00594DA0"/>
    <w:rsid w:val="005A17D8"/>
    <w:rsid w:val="005C4EF9"/>
    <w:rsid w:val="006069E2"/>
    <w:rsid w:val="0068714B"/>
    <w:rsid w:val="0069446E"/>
    <w:rsid w:val="006B5218"/>
    <w:rsid w:val="006C26DD"/>
    <w:rsid w:val="006C70B1"/>
    <w:rsid w:val="006E1649"/>
    <w:rsid w:val="00750A8F"/>
    <w:rsid w:val="007810B6"/>
    <w:rsid w:val="007E4BCF"/>
    <w:rsid w:val="007F3090"/>
    <w:rsid w:val="007F6868"/>
    <w:rsid w:val="0082745D"/>
    <w:rsid w:val="00837330"/>
    <w:rsid w:val="0084011D"/>
    <w:rsid w:val="00854C7A"/>
    <w:rsid w:val="00881F6F"/>
    <w:rsid w:val="008E0EE0"/>
    <w:rsid w:val="008E7EC5"/>
    <w:rsid w:val="00910A2E"/>
    <w:rsid w:val="00923F35"/>
    <w:rsid w:val="00931C11"/>
    <w:rsid w:val="009423AA"/>
    <w:rsid w:val="00977FEC"/>
    <w:rsid w:val="0099471C"/>
    <w:rsid w:val="00996768"/>
    <w:rsid w:val="009977B2"/>
    <w:rsid w:val="00A03DC3"/>
    <w:rsid w:val="00A10C66"/>
    <w:rsid w:val="00A11D03"/>
    <w:rsid w:val="00A266FE"/>
    <w:rsid w:val="00A549EC"/>
    <w:rsid w:val="00A673EE"/>
    <w:rsid w:val="00A731EA"/>
    <w:rsid w:val="00A856EA"/>
    <w:rsid w:val="00AA3AF9"/>
    <w:rsid w:val="00AB7B4F"/>
    <w:rsid w:val="00AC48BB"/>
    <w:rsid w:val="00AC4916"/>
    <w:rsid w:val="00B22AC9"/>
    <w:rsid w:val="00B506ED"/>
    <w:rsid w:val="00B54CDC"/>
    <w:rsid w:val="00B9493B"/>
    <w:rsid w:val="00B97E07"/>
    <w:rsid w:val="00BB5D61"/>
    <w:rsid w:val="00BD159C"/>
    <w:rsid w:val="00BD7D94"/>
    <w:rsid w:val="00BE16DC"/>
    <w:rsid w:val="00BE4CE2"/>
    <w:rsid w:val="00BE52E5"/>
    <w:rsid w:val="00C02B53"/>
    <w:rsid w:val="00C84117"/>
    <w:rsid w:val="00C93A88"/>
    <w:rsid w:val="00CB045F"/>
    <w:rsid w:val="00CB2EDC"/>
    <w:rsid w:val="00CB3D2A"/>
    <w:rsid w:val="00CC0080"/>
    <w:rsid w:val="00CE1BE8"/>
    <w:rsid w:val="00CF0278"/>
    <w:rsid w:val="00D04544"/>
    <w:rsid w:val="00D0549E"/>
    <w:rsid w:val="00D26CD4"/>
    <w:rsid w:val="00D46F78"/>
    <w:rsid w:val="00E0244B"/>
    <w:rsid w:val="00E0614E"/>
    <w:rsid w:val="00E063D1"/>
    <w:rsid w:val="00E06A5F"/>
    <w:rsid w:val="00E20EB2"/>
    <w:rsid w:val="00E24C05"/>
    <w:rsid w:val="00E33BFA"/>
    <w:rsid w:val="00E41DE7"/>
    <w:rsid w:val="00E549BE"/>
    <w:rsid w:val="00E63944"/>
    <w:rsid w:val="00E715B5"/>
    <w:rsid w:val="00EA5EDA"/>
    <w:rsid w:val="00EC2EAE"/>
    <w:rsid w:val="00EC4011"/>
    <w:rsid w:val="00ED22A5"/>
    <w:rsid w:val="00F21B9C"/>
    <w:rsid w:val="00F314EA"/>
    <w:rsid w:val="00F43BFF"/>
    <w:rsid w:val="00F86F0C"/>
    <w:rsid w:val="00FA468C"/>
    <w:rsid w:val="00FE08F3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3369A8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369A8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369A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132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6C7DE-1AAF-4D6A-A905-D0EF2FDF8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4.xml><?xml version="1.0" encoding="utf-8"?>
<ds:datastoreItem xmlns:ds="http://schemas.openxmlformats.org/officeDocument/2006/customXml" ds:itemID="{12184EBB-932B-47D8-8A6E-B329D2A7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95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40</cp:revision>
  <dcterms:created xsi:type="dcterms:W3CDTF">2022-01-28T13:19:00Z</dcterms:created>
  <dcterms:modified xsi:type="dcterms:W3CDTF">2025-06-05T08:59:00Z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