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26A4" w14:textId="57DADDED" w:rsidR="00BE52E5" w:rsidRPr="00810FAF" w:rsidRDefault="00BE52E5" w:rsidP="00BE52E5">
      <w:pPr>
        <w:jc w:val="center"/>
        <w:rPr>
          <w:sz w:val="48"/>
          <w:szCs w:val="48"/>
        </w:rPr>
      </w:pPr>
      <w:r w:rsidRPr="00810FAF">
        <w:rPr>
          <w:sz w:val="48"/>
          <w:szCs w:val="48"/>
        </w:rPr>
        <w:t xml:space="preserve">Bijlage </w:t>
      </w:r>
      <w:r w:rsidR="00BA1A54" w:rsidRPr="00810FAF">
        <w:rPr>
          <w:sz w:val="48"/>
          <w:szCs w:val="48"/>
        </w:rPr>
        <w:t>1.1</w:t>
      </w:r>
      <w:r w:rsidR="00F26F34" w:rsidRPr="00810FAF">
        <w:rPr>
          <w:sz w:val="48"/>
          <w:szCs w:val="48"/>
        </w:rPr>
        <w:t>c</w:t>
      </w:r>
      <w:r w:rsidR="00BA1A54" w:rsidRPr="00810FAF">
        <w:rPr>
          <w:sz w:val="48"/>
          <w:szCs w:val="48"/>
        </w:rPr>
        <w:t xml:space="preserve"> </w:t>
      </w:r>
      <w:r w:rsidR="00FE2C01" w:rsidRPr="00810FAF">
        <w:rPr>
          <w:sz w:val="48"/>
          <w:szCs w:val="48"/>
        </w:rPr>
        <w:t>I</w:t>
      </w:r>
      <w:r w:rsidR="00BA1A54" w:rsidRPr="00810FAF">
        <w:rPr>
          <w:sz w:val="48"/>
          <w:szCs w:val="48"/>
        </w:rPr>
        <w:t>nterview</w:t>
      </w:r>
      <w:r w:rsidR="0068684F" w:rsidRPr="00810FAF">
        <w:rPr>
          <w:sz w:val="48"/>
          <w:szCs w:val="48"/>
        </w:rPr>
        <w:t>s securityscan</w:t>
      </w:r>
    </w:p>
    <w:p w14:paraId="29E61223" w14:textId="52BF7394" w:rsidR="00BE52E5" w:rsidRPr="00810FAF" w:rsidRDefault="00F26F34" w:rsidP="00E715B5">
      <w:pPr>
        <w:jc w:val="center"/>
        <w:rPr>
          <w:sz w:val="40"/>
          <w:szCs w:val="40"/>
        </w:rPr>
      </w:pPr>
      <w:r w:rsidRPr="00810FAF">
        <w:rPr>
          <w:sz w:val="40"/>
          <w:szCs w:val="40"/>
        </w:rPr>
        <w:t>Apotheker</w:t>
      </w:r>
    </w:p>
    <w:p w14:paraId="7A5287CD" w14:textId="77777777" w:rsidR="0017583A" w:rsidRPr="00810FAF" w:rsidRDefault="0017583A" w:rsidP="00910A2E"/>
    <w:p w14:paraId="4B30C16D" w14:textId="77777777" w:rsidR="00565A5A" w:rsidRPr="00810FAF" w:rsidRDefault="00565A5A" w:rsidP="00910A2E"/>
    <w:p w14:paraId="2879597A" w14:textId="77777777" w:rsidR="00565A5A" w:rsidRPr="00810FAF" w:rsidRDefault="00565A5A" w:rsidP="00910A2E"/>
    <w:p w14:paraId="526A5FDB" w14:textId="77777777" w:rsidR="00565A5A" w:rsidRPr="00810FAF" w:rsidRDefault="00565A5A" w:rsidP="00910A2E"/>
    <w:p w14:paraId="55EC39C9" w14:textId="77777777" w:rsidR="00565A5A" w:rsidRPr="00810FAF" w:rsidRDefault="00565A5A" w:rsidP="00910A2E"/>
    <w:p w14:paraId="6271BD11" w14:textId="77777777" w:rsidR="00565A5A" w:rsidRPr="00810FAF" w:rsidRDefault="00565A5A" w:rsidP="00910A2E"/>
    <w:p w14:paraId="406F2857" w14:textId="77777777" w:rsidR="00565A5A" w:rsidRPr="00810FAF" w:rsidRDefault="00565A5A" w:rsidP="00910A2E"/>
    <w:p w14:paraId="4C111A0F" w14:textId="77777777" w:rsidR="00565A5A" w:rsidRPr="00810FAF" w:rsidRDefault="00565A5A" w:rsidP="00910A2E"/>
    <w:p w14:paraId="47218B37" w14:textId="77777777" w:rsidR="00565A5A" w:rsidRPr="00810FAF" w:rsidRDefault="00565A5A" w:rsidP="00910A2E"/>
    <w:p w14:paraId="6CE687AE" w14:textId="77777777" w:rsidR="00565A5A" w:rsidRPr="00810FAF" w:rsidRDefault="00565A5A" w:rsidP="00910A2E"/>
    <w:p w14:paraId="62F02215" w14:textId="77777777" w:rsidR="00565A5A" w:rsidRPr="00810FAF" w:rsidRDefault="00565A5A" w:rsidP="00910A2E"/>
    <w:p w14:paraId="315873D8" w14:textId="77777777" w:rsidR="00565A5A" w:rsidRPr="00810FAF" w:rsidRDefault="00565A5A" w:rsidP="00910A2E"/>
    <w:p w14:paraId="2960F4BF" w14:textId="77777777" w:rsidR="00565A5A" w:rsidRPr="00810FAF" w:rsidRDefault="00565A5A" w:rsidP="00910A2E"/>
    <w:p w14:paraId="0799FD9C" w14:textId="77777777" w:rsidR="00565A5A" w:rsidRPr="00810FAF" w:rsidRDefault="00565A5A" w:rsidP="00910A2E"/>
    <w:p w14:paraId="39A30252" w14:textId="77777777" w:rsidR="00565A5A" w:rsidRPr="00810FAF" w:rsidRDefault="00565A5A" w:rsidP="00910A2E"/>
    <w:p w14:paraId="3D9CC38E" w14:textId="77777777" w:rsidR="00565A5A" w:rsidRPr="00810FAF" w:rsidRDefault="00565A5A" w:rsidP="00910A2E"/>
    <w:p w14:paraId="4206E82A" w14:textId="77777777" w:rsidR="00565A5A" w:rsidRPr="00810FAF" w:rsidRDefault="00565A5A" w:rsidP="00910A2E"/>
    <w:p w14:paraId="1E057B56" w14:textId="77777777" w:rsidR="00565A5A" w:rsidRPr="00810FAF" w:rsidRDefault="00565A5A" w:rsidP="00910A2E"/>
    <w:p w14:paraId="5359512E" w14:textId="77777777" w:rsidR="00565A5A" w:rsidRPr="00810FAF" w:rsidRDefault="00565A5A" w:rsidP="00910A2E"/>
    <w:p w14:paraId="248C41BB" w14:textId="77777777" w:rsidR="00565A5A" w:rsidRPr="00810FAF" w:rsidRDefault="00565A5A" w:rsidP="00910A2E"/>
    <w:p w14:paraId="33C26B9D" w14:textId="77777777" w:rsidR="00565A5A" w:rsidRPr="00810FAF" w:rsidRDefault="00565A5A" w:rsidP="00910A2E"/>
    <w:p w14:paraId="44A74738" w14:textId="77777777" w:rsidR="00565A5A" w:rsidRPr="00810FAF" w:rsidRDefault="00565A5A" w:rsidP="00910A2E"/>
    <w:p w14:paraId="6063F95F" w14:textId="77777777" w:rsidR="00565A5A" w:rsidRPr="00810FAF" w:rsidRDefault="00565A5A" w:rsidP="00910A2E"/>
    <w:p w14:paraId="76629D08" w14:textId="77777777" w:rsidR="00565A5A" w:rsidRPr="00810FAF" w:rsidRDefault="00565A5A" w:rsidP="00910A2E"/>
    <w:p w14:paraId="402F2ED9" w14:textId="77777777" w:rsidR="00565A5A" w:rsidRPr="00810FAF" w:rsidRDefault="00565A5A" w:rsidP="00910A2E"/>
    <w:p w14:paraId="6D2506E2" w14:textId="77777777" w:rsidR="00565A5A" w:rsidRPr="00810FAF" w:rsidRDefault="00565A5A" w:rsidP="00910A2E"/>
    <w:p w14:paraId="4085F3F4" w14:textId="77777777" w:rsidR="00565A5A" w:rsidRPr="00810FAF" w:rsidRDefault="00565A5A" w:rsidP="00910A2E"/>
    <w:p w14:paraId="6DECA830" w14:textId="77777777" w:rsidR="00565A5A" w:rsidRPr="00810FAF" w:rsidRDefault="00565A5A" w:rsidP="00910A2E"/>
    <w:p w14:paraId="2AFD1D65" w14:textId="77777777" w:rsidR="00565A5A" w:rsidRPr="00810FAF" w:rsidRDefault="00565A5A" w:rsidP="00910A2E"/>
    <w:p w14:paraId="4B5D6B28" w14:textId="77777777" w:rsidR="00565A5A" w:rsidRPr="00810FAF" w:rsidRDefault="00565A5A" w:rsidP="00910A2E">
      <w:pPr>
        <w:sectPr w:rsidR="00565A5A" w:rsidRPr="00810FAF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9E4B199" w14:textId="7ADB4710" w:rsidR="007F6868" w:rsidRPr="00810FAF" w:rsidRDefault="00D611F9" w:rsidP="007F6868">
      <w:pPr>
        <w:pStyle w:val="Heading1"/>
      </w:pPr>
      <w:r w:rsidRPr="00810FAF">
        <w:lastRenderedPageBreak/>
        <w:t xml:space="preserve">Interview met de </w:t>
      </w:r>
      <w:r w:rsidR="0068684F" w:rsidRPr="00810FAF">
        <w:t>apotheker</w:t>
      </w:r>
      <w:r w:rsidR="00792302" w:rsidRPr="00810FAF">
        <w:t xml:space="preserve"> </w:t>
      </w:r>
    </w:p>
    <w:p w14:paraId="34228F22" w14:textId="77777777" w:rsidR="00897B37" w:rsidRDefault="002C779A" w:rsidP="00D611F9">
      <w:r w:rsidRPr="00810FAF">
        <w:t xml:space="preserve">Vorige maand is in het kader van een toetsing van de veiligheidsnormen binnen </w:t>
      </w:r>
      <w:r w:rsidR="0045642C" w:rsidRPr="00810FAF">
        <w:t>a</w:t>
      </w:r>
      <w:r w:rsidRPr="00810FAF">
        <w:t xml:space="preserve">potheek AmeRijck </w:t>
      </w:r>
      <w:r w:rsidR="0012693B" w:rsidRPr="00810FAF">
        <w:t>een aantal interviews afgenomen.</w:t>
      </w:r>
    </w:p>
    <w:p w14:paraId="4DC8939D" w14:textId="77777777" w:rsidR="00897B37" w:rsidRDefault="00897B37" w:rsidP="00D611F9"/>
    <w:p w14:paraId="7A3EDBA5" w14:textId="5ABA1AB9" w:rsidR="00D611F9" w:rsidRPr="00810FAF" w:rsidRDefault="0012693B" w:rsidP="00D611F9">
      <w:r w:rsidRPr="00810FAF">
        <w:t xml:space="preserve">De </w:t>
      </w:r>
      <w:r w:rsidR="0045642C" w:rsidRPr="00810FAF">
        <w:t>a</w:t>
      </w:r>
      <w:r w:rsidR="001F7914" w:rsidRPr="00810FAF">
        <w:t xml:space="preserve">potheker is de eindverantwoordelijke voor </w:t>
      </w:r>
      <w:r w:rsidR="0045642C" w:rsidRPr="00810FAF">
        <w:t>a</w:t>
      </w:r>
      <w:r w:rsidR="00490CBC" w:rsidRPr="00810FAF">
        <w:t xml:space="preserve">potheek AmeRijck. </w:t>
      </w:r>
      <w:r w:rsidR="00C91150" w:rsidRPr="00810FAF">
        <w:t>Deze heeft daarmee een belangrijke</w:t>
      </w:r>
      <w:r w:rsidR="00C62DB8" w:rsidRPr="00810FAF">
        <w:t xml:space="preserve"> rol binnen </w:t>
      </w:r>
      <w:r w:rsidR="00927904" w:rsidRPr="00810FAF">
        <w:t xml:space="preserve">de informatieveiligheid van </w:t>
      </w:r>
      <w:r w:rsidR="00C62DB8" w:rsidRPr="00810FAF">
        <w:t>de apotheek</w:t>
      </w:r>
      <w:r w:rsidR="00927904" w:rsidRPr="00810FAF">
        <w:t xml:space="preserve">. Dit was de reden om deze </w:t>
      </w:r>
      <w:r w:rsidR="00A468C7" w:rsidRPr="00810FAF">
        <w:t xml:space="preserve">rol te </w:t>
      </w:r>
      <w:r w:rsidR="0037093F" w:rsidRPr="00810FAF">
        <w:t>selecte</w:t>
      </w:r>
      <w:r w:rsidR="00A468C7" w:rsidRPr="00810FAF">
        <w:t>ren</w:t>
      </w:r>
      <w:r w:rsidR="0037093F" w:rsidRPr="00810FAF">
        <w:t xml:space="preserve"> voor een interview.</w:t>
      </w:r>
    </w:p>
    <w:p w14:paraId="3C840768" w14:textId="77777777" w:rsidR="00C62DB8" w:rsidRPr="00810FAF" w:rsidRDefault="00C62DB8" w:rsidP="00D611F9"/>
    <w:p w14:paraId="6AD3E491" w14:textId="5BFE31B9" w:rsidR="00A468C7" w:rsidRPr="00810FAF" w:rsidRDefault="00A468C7" w:rsidP="00A468C7">
      <w:pPr>
        <w:pStyle w:val="Heading2"/>
      </w:pPr>
      <w:r w:rsidRPr="00810FAF">
        <w:t>Transcript van het interview</w:t>
      </w:r>
    </w:p>
    <w:p w14:paraId="28B432CE" w14:textId="7F7EA18F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810FAF">
        <w:rPr>
          <w:sz w:val="20"/>
          <w:szCs w:val="20"/>
        </w:rPr>
        <w:t>: Hallo, u bent hier een beetje de baas?</w:t>
      </w:r>
    </w:p>
    <w:p w14:paraId="240DE47A" w14:textId="77777777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Klopt, dit is mijn apotheek en ik heb hiervoor gestudeerd.</w:t>
      </w:r>
    </w:p>
    <w:p w14:paraId="24F7A3D4" w14:textId="77777777" w:rsidR="00C91150" w:rsidRPr="00810FAF" w:rsidRDefault="00C91150" w:rsidP="001F7914">
      <w:pPr>
        <w:rPr>
          <w:sz w:val="20"/>
          <w:szCs w:val="20"/>
        </w:rPr>
      </w:pPr>
    </w:p>
    <w:p w14:paraId="4402D56A" w14:textId="4A62BB35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3D1AC4">
        <w:rPr>
          <w:sz w:val="20"/>
          <w:szCs w:val="20"/>
        </w:rPr>
        <w:t>:</w:t>
      </w:r>
      <w:r w:rsidRPr="00810FAF">
        <w:rPr>
          <w:sz w:val="20"/>
          <w:szCs w:val="20"/>
        </w:rPr>
        <w:t xml:space="preserve"> Hoeveel mensen heeft u in dienst?</w:t>
      </w:r>
    </w:p>
    <w:p w14:paraId="3BC22D15" w14:textId="4AD5778A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Ik heb vier fulltimers en twee parttimers in dienst</w:t>
      </w:r>
      <w:r w:rsidR="00FE2C01" w:rsidRPr="00810FAF">
        <w:rPr>
          <w:sz w:val="20"/>
          <w:szCs w:val="20"/>
        </w:rPr>
        <w:t>.</w:t>
      </w:r>
    </w:p>
    <w:p w14:paraId="0512DFA5" w14:textId="77777777" w:rsidR="00C91150" w:rsidRPr="00810FAF" w:rsidRDefault="00C91150" w:rsidP="001F7914">
      <w:pPr>
        <w:rPr>
          <w:sz w:val="20"/>
          <w:szCs w:val="20"/>
        </w:rPr>
      </w:pPr>
    </w:p>
    <w:p w14:paraId="234855D9" w14:textId="5714EABF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</w:t>
      </w:r>
      <w:r w:rsidRPr="003D1AC4">
        <w:rPr>
          <w:sz w:val="20"/>
          <w:szCs w:val="20"/>
          <w:u w:val="single"/>
        </w:rPr>
        <w:t>r</w:t>
      </w:r>
      <w:r w:rsidRPr="00810FAF">
        <w:rPr>
          <w:sz w:val="20"/>
          <w:szCs w:val="20"/>
        </w:rPr>
        <w:t>: Bent u elke dag in de apotheek te vinden?</w:t>
      </w:r>
    </w:p>
    <w:p w14:paraId="291229CB" w14:textId="06F9C302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Nee, niet elke dag</w:t>
      </w:r>
      <w:r w:rsidR="00691413">
        <w:rPr>
          <w:sz w:val="20"/>
          <w:szCs w:val="20"/>
        </w:rPr>
        <w:t>.</w:t>
      </w:r>
      <w:r w:rsidRPr="00810FAF">
        <w:rPr>
          <w:sz w:val="20"/>
          <w:szCs w:val="20"/>
        </w:rPr>
        <w:t xml:space="preserve"> </w:t>
      </w:r>
      <w:r w:rsidR="00691413">
        <w:rPr>
          <w:sz w:val="20"/>
          <w:szCs w:val="20"/>
        </w:rPr>
        <w:t>S</w:t>
      </w:r>
      <w:r w:rsidR="00691413" w:rsidRPr="00810FAF">
        <w:rPr>
          <w:sz w:val="20"/>
          <w:szCs w:val="20"/>
        </w:rPr>
        <w:t xml:space="preserve">oms </w:t>
      </w:r>
      <w:r w:rsidRPr="00810FAF">
        <w:rPr>
          <w:sz w:val="20"/>
          <w:szCs w:val="20"/>
        </w:rPr>
        <w:t>opent en sluit een medewerker het pand.</w:t>
      </w:r>
    </w:p>
    <w:p w14:paraId="53D88DB4" w14:textId="77777777" w:rsidR="00C91150" w:rsidRPr="00810FAF" w:rsidRDefault="00C91150" w:rsidP="001F7914">
      <w:pPr>
        <w:rPr>
          <w:sz w:val="20"/>
          <w:szCs w:val="20"/>
          <w:u w:val="single"/>
        </w:rPr>
      </w:pPr>
    </w:p>
    <w:p w14:paraId="38DA20EC" w14:textId="06C8D791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810FAF">
        <w:rPr>
          <w:sz w:val="20"/>
          <w:szCs w:val="20"/>
        </w:rPr>
        <w:t>: Wie hebben allemaal een sleutel van het pand?</w:t>
      </w:r>
    </w:p>
    <w:p w14:paraId="232DBED9" w14:textId="1726F65E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Alle vast</w:t>
      </w:r>
      <w:r w:rsidR="00FE2C01" w:rsidRPr="00810FAF">
        <w:rPr>
          <w:sz w:val="20"/>
          <w:szCs w:val="20"/>
        </w:rPr>
        <w:t>e</w:t>
      </w:r>
      <w:r w:rsidRPr="00810FAF">
        <w:rPr>
          <w:sz w:val="20"/>
          <w:szCs w:val="20"/>
        </w:rPr>
        <w:t xml:space="preserve"> medewerkers hebben de toegangscode en sleutels tot het pand</w:t>
      </w:r>
      <w:r w:rsidR="00FE2C01" w:rsidRPr="00810FAF">
        <w:rPr>
          <w:sz w:val="20"/>
          <w:szCs w:val="20"/>
        </w:rPr>
        <w:t>.</w:t>
      </w:r>
    </w:p>
    <w:p w14:paraId="4A2FE2E8" w14:textId="77777777" w:rsidR="00C91150" w:rsidRPr="00810FAF" w:rsidRDefault="00C91150" w:rsidP="001F7914">
      <w:pPr>
        <w:rPr>
          <w:sz w:val="20"/>
          <w:szCs w:val="20"/>
        </w:rPr>
      </w:pPr>
    </w:p>
    <w:p w14:paraId="2CFF5EC1" w14:textId="154EDA9D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810FAF">
        <w:rPr>
          <w:sz w:val="20"/>
          <w:szCs w:val="20"/>
        </w:rPr>
        <w:t xml:space="preserve">: Is er een soort van </w:t>
      </w:r>
      <w:proofErr w:type="spellStart"/>
      <w:r w:rsidRPr="00810FAF">
        <w:rPr>
          <w:sz w:val="20"/>
          <w:szCs w:val="20"/>
        </w:rPr>
        <w:t>logging</w:t>
      </w:r>
      <w:proofErr w:type="spellEnd"/>
      <w:r w:rsidRPr="00810FAF">
        <w:rPr>
          <w:sz w:val="20"/>
          <w:szCs w:val="20"/>
        </w:rPr>
        <w:t xml:space="preserve"> of dagboek dat bijhoudt wie er geopend heeft en wie het pand afsluit?</w:t>
      </w:r>
    </w:p>
    <w:p w14:paraId="5BE2D65F" w14:textId="38DBD7B1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Nee, dat is niet nodig</w:t>
      </w:r>
      <w:r w:rsidR="003274F1">
        <w:rPr>
          <w:sz w:val="20"/>
          <w:szCs w:val="20"/>
        </w:rPr>
        <w:t>. A</w:t>
      </w:r>
      <w:r w:rsidR="003274F1" w:rsidRPr="00810FAF">
        <w:rPr>
          <w:sz w:val="20"/>
          <w:szCs w:val="20"/>
        </w:rPr>
        <w:t xml:space="preserve">ls </w:t>
      </w:r>
      <w:r w:rsidRPr="00810FAF">
        <w:rPr>
          <w:sz w:val="20"/>
          <w:szCs w:val="20"/>
        </w:rPr>
        <w:t>de winkel maar op tijd opent en sluit.</w:t>
      </w:r>
    </w:p>
    <w:p w14:paraId="4532E433" w14:textId="77777777" w:rsidR="00C91150" w:rsidRPr="00810FAF" w:rsidRDefault="00C91150" w:rsidP="001F7914">
      <w:pPr>
        <w:rPr>
          <w:sz w:val="20"/>
          <w:szCs w:val="20"/>
        </w:rPr>
      </w:pPr>
    </w:p>
    <w:p w14:paraId="2846E68F" w14:textId="6FAF01A9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3D1AC4">
        <w:rPr>
          <w:sz w:val="20"/>
          <w:szCs w:val="20"/>
        </w:rPr>
        <w:t>:</w:t>
      </w:r>
      <w:r w:rsidRPr="00810FAF">
        <w:rPr>
          <w:sz w:val="20"/>
          <w:szCs w:val="20"/>
        </w:rPr>
        <w:t xml:space="preserve"> Mag iedereen</w:t>
      </w:r>
      <w:r w:rsidR="005C71A0" w:rsidRPr="00810FAF">
        <w:rPr>
          <w:sz w:val="20"/>
          <w:szCs w:val="20"/>
        </w:rPr>
        <w:t xml:space="preserve"> in</w:t>
      </w:r>
      <w:r w:rsidRPr="00810FAF">
        <w:rPr>
          <w:sz w:val="20"/>
          <w:szCs w:val="20"/>
        </w:rPr>
        <w:t xml:space="preserve"> de computersystemen en muteren?</w:t>
      </w:r>
    </w:p>
    <w:p w14:paraId="4307D2F1" w14:textId="4A12C79C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In principe ben ik diegene die alle mutaties doet, maar een paar medewerkers hebben voor me ingesprongen om het te doen</w:t>
      </w:r>
      <w:r w:rsidR="00A67C3B" w:rsidRPr="00810FAF">
        <w:rPr>
          <w:sz w:val="20"/>
          <w:szCs w:val="20"/>
        </w:rPr>
        <w:t>,</w:t>
      </w:r>
      <w:r w:rsidRPr="00810FAF">
        <w:rPr>
          <w:sz w:val="20"/>
          <w:szCs w:val="20"/>
        </w:rPr>
        <w:t xml:space="preserve"> omdat ik het te druk had.</w:t>
      </w:r>
    </w:p>
    <w:p w14:paraId="7FF40D08" w14:textId="77777777" w:rsidR="00C91150" w:rsidRPr="00810FAF" w:rsidRDefault="00C91150" w:rsidP="001F7914">
      <w:pPr>
        <w:rPr>
          <w:sz w:val="20"/>
          <w:szCs w:val="20"/>
        </w:rPr>
      </w:pPr>
    </w:p>
    <w:p w14:paraId="1E343CF9" w14:textId="5995C99F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3D1AC4">
        <w:rPr>
          <w:sz w:val="20"/>
          <w:szCs w:val="20"/>
        </w:rPr>
        <w:t>:</w:t>
      </w:r>
      <w:r w:rsidRPr="00810FAF">
        <w:rPr>
          <w:sz w:val="20"/>
          <w:szCs w:val="20"/>
        </w:rPr>
        <w:t xml:space="preserve"> Hebben jullie ook veel papieren gegevens van patiënten?</w:t>
      </w:r>
    </w:p>
    <w:p w14:paraId="5513D2A1" w14:textId="4C53BE26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Ja</w:t>
      </w:r>
      <w:r w:rsidR="004F4C09" w:rsidRPr="00810FAF">
        <w:rPr>
          <w:sz w:val="20"/>
          <w:szCs w:val="20"/>
        </w:rPr>
        <w:t>,</w:t>
      </w:r>
      <w:r w:rsidRPr="00810FAF">
        <w:rPr>
          <w:sz w:val="20"/>
          <w:szCs w:val="20"/>
        </w:rPr>
        <w:t xml:space="preserve"> die hebben </w:t>
      </w:r>
      <w:r w:rsidR="003312FF" w:rsidRPr="00810FAF">
        <w:rPr>
          <w:sz w:val="20"/>
          <w:szCs w:val="20"/>
        </w:rPr>
        <w:t xml:space="preserve">we </w:t>
      </w:r>
      <w:r w:rsidRPr="00810FAF">
        <w:rPr>
          <w:sz w:val="20"/>
          <w:szCs w:val="20"/>
        </w:rPr>
        <w:t>zeker</w:t>
      </w:r>
      <w:r w:rsidR="007B7D93">
        <w:rPr>
          <w:sz w:val="20"/>
          <w:szCs w:val="20"/>
        </w:rPr>
        <w:t>,</w:t>
      </w:r>
      <w:r w:rsidRPr="00810FAF">
        <w:rPr>
          <w:sz w:val="20"/>
          <w:szCs w:val="20"/>
        </w:rPr>
        <w:t xml:space="preserve"> want dat wordt vaak meegegeven door het ziekenhuis of huisarts.</w:t>
      </w:r>
    </w:p>
    <w:p w14:paraId="6216DF16" w14:textId="77777777" w:rsidR="00C91150" w:rsidRPr="00810FAF" w:rsidRDefault="00C91150" w:rsidP="001F7914">
      <w:pPr>
        <w:rPr>
          <w:sz w:val="20"/>
          <w:szCs w:val="20"/>
        </w:rPr>
      </w:pPr>
    </w:p>
    <w:p w14:paraId="748450D6" w14:textId="560A8A36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810FAF">
        <w:rPr>
          <w:sz w:val="20"/>
          <w:szCs w:val="20"/>
        </w:rPr>
        <w:t>: Wat gebeur</w:t>
      </w:r>
      <w:r w:rsidR="00A67C3B" w:rsidRPr="00810FAF">
        <w:rPr>
          <w:sz w:val="20"/>
          <w:szCs w:val="20"/>
        </w:rPr>
        <w:t>t</w:t>
      </w:r>
      <w:r w:rsidRPr="00810FAF">
        <w:rPr>
          <w:sz w:val="20"/>
          <w:szCs w:val="20"/>
        </w:rPr>
        <w:t xml:space="preserve"> er met deze papierstroom?</w:t>
      </w:r>
    </w:p>
    <w:p w14:paraId="131E2698" w14:textId="77777777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Na in het systeem ingevoerd te hebben gooien we het in de papierbak.</w:t>
      </w:r>
    </w:p>
    <w:p w14:paraId="2092BD5A" w14:textId="77777777" w:rsidR="00C91150" w:rsidRPr="00810FAF" w:rsidRDefault="00C91150" w:rsidP="001F7914">
      <w:pPr>
        <w:rPr>
          <w:sz w:val="20"/>
          <w:szCs w:val="20"/>
        </w:rPr>
      </w:pPr>
    </w:p>
    <w:p w14:paraId="06BB4AA5" w14:textId="4984180E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3D1AC4">
        <w:rPr>
          <w:sz w:val="20"/>
          <w:szCs w:val="20"/>
        </w:rPr>
        <w:t>:</w:t>
      </w:r>
      <w:r w:rsidRPr="00810FAF">
        <w:rPr>
          <w:sz w:val="20"/>
          <w:szCs w:val="20"/>
        </w:rPr>
        <w:t xml:space="preserve"> Waar staat deze papierbak</w:t>
      </w:r>
      <w:r w:rsidR="00B77B21" w:rsidRPr="00810FAF">
        <w:rPr>
          <w:sz w:val="20"/>
          <w:szCs w:val="20"/>
        </w:rPr>
        <w:t>?</w:t>
      </w:r>
    </w:p>
    <w:p w14:paraId="5A2B62F9" w14:textId="64EE7ECF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Hierachter op het plein</w:t>
      </w:r>
      <w:r w:rsidR="007B7D93">
        <w:rPr>
          <w:sz w:val="20"/>
          <w:szCs w:val="20"/>
        </w:rPr>
        <w:t>. J</w:t>
      </w:r>
      <w:r w:rsidRPr="00810FAF">
        <w:rPr>
          <w:sz w:val="20"/>
          <w:szCs w:val="20"/>
        </w:rPr>
        <w:t>e moet even o</w:t>
      </w:r>
      <w:r w:rsidR="00A67C3B" w:rsidRPr="00810FAF">
        <w:rPr>
          <w:sz w:val="20"/>
          <w:szCs w:val="20"/>
        </w:rPr>
        <w:t>m</w:t>
      </w:r>
      <w:r w:rsidRPr="00810FAF">
        <w:rPr>
          <w:sz w:val="20"/>
          <w:szCs w:val="20"/>
        </w:rPr>
        <w:t xml:space="preserve">lopen om het te bereiken, </w:t>
      </w:r>
      <w:r w:rsidR="007B7D93">
        <w:rPr>
          <w:sz w:val="20"/>
          <w:szCs w:val="20"/>
        </w:rPr>
        <w:t xml:space="preserve">maar </w:t>
      </w:r>
      <w:r w:rsidRPr="00810FAF">
        <w:rPr>
          <w:sz w:val="20"/>
          <w:szCs w:val="20"/>
        </w:rPr>
        <w:t>wij kunnen via deze buitendeur op het plein komen.</w:t>
      </w:r>
    </w:p>
    <w:p w14:paraId="42849E02" w14:textId="77777777" w:rsidR="00C91150" w:rsidRPr="00810FAF" w:rsidRDefault="00C91150" w:rsidP="001F7914">
      <w:pPr>
        <w:rPr>
          <w:sz w:val="20"/>
          <w:szCs w:val="20"/>
        </w:rPr>
      </w:pPr>
    </w:p>
    <w:p w14:paraId="4D80CBCA" w14:textId="15D252FD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3D1AC4">
        <w:rPr>
          <w:sz w:val="20"/>
          <w:szCs w:val="20"/>
        </w:rPr>
        <w:t>:</w:t>
      </w:r>
      <w:r w:rsidRPr="00810FAF">
        <w:rPr>
          <w:sz w:val="20"/>
          <w:szCs w:val="20"/>
        </w:rPr>
        <w:t xml:space="preserve"> Hangen er camera’s op dat plein?</w:t>
      </w:r>
    </w:p>
    <w:p w14:paraId="6116DC59" w14:textId="24F250D3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Nee, we hebben geen camera’s op het plein en ook niet in de apotheek</w:t>
      </w:r>
      <w:r w:rsidR="00A67C3B" w:rsidRPr="00810FAF">
        <w:rPr>
          <w:sz w:val="20"/>
          <w:szCs w:val="20"/>
        </w:rPr>
        <w:t>.</w:t>
      </w:r>
    </w:p>
    <w:p w14:paraId="69EB6A79" w14:textId="77777777" w:rsidR="00C91150" w:rsidRPr="00810FAF" w:rsidRDefault="00C91150" w:rsidP="001F7914">
      <w:pPr>
        <w:rPr>
          <w:sz w:val="20"/>
          <w:szCs w:val="20"/>
        </w:rPr>
      </w:pPr>
    </w:p>
    <w:p w14:paraId="4510259D" w14:textId="2C83BF6A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3D1AC4">
        <w:rPr>
          <w:sz w:val="20"/>
          <w:szCs w:val="20"/>
        </w:rPr>
        <w:t>:</w:t>
      </w:r>
      <w:r w:rsidRPr="00810FAF">
        <w:rPr>
          <w:sz w:val="20"/>
          <w:szCs w:val="20"/>
        </w:rPr>
        <w:t xml:space="preserve"> Hebben jullie een securitybeleid opgesteld?</w:t>
      </w:r>
    </w:p>
    <w:p w14:paraId="177FC55D" w14:textId="6F511D3C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Nee, we hebben nog nooit problemen gehad</w:t>
      </w:r>
      <w:r w:rsidR="00AD2234">
        <w:rPr>
          <w:sz w:val="20"/>
          <w:szCs w:val="20"/>
        </w:rPr>
        <w:t>.</w:t>
      </w:r>
      <w:r w:rsidRPr="00810FAF">
        <w:rPr>
          <w:sz w:val="20"/>
          <w:szCs w:val="20"/>
        </w:rPr>
        <w:t xml:space="preserve"> </w:t>
      </w:r>
      <w:r w:rsidR="00AD2234">
        <w:rPr>
          <w:sz w:val="20"/>
          <w:szCs w:val="20"/>
        </w:rPr>
        <w:t>T</w:t>
      </w:r>
      <w:r w:rsidR="00AD2234" w:rsidRPr="00810FAF">
        <w:rPr>
          <w:sz w:val="20"/>
          <w:szCs w:val="20"/>
        </w:rPr>
        <w:t xml:space="preserve">ot </w:t>
      </w:r>
      <w:r w:rsidRPr="00810FAF">
        <w:rPr>
          <w:sz w:val="20"/>
          <w:szCs w:val="20"/>
        </w:rPr>
        <w:t>nu toe.</w:t>
      </w:r>
    </w:p>
    <w:p w14:paraId="1CC98125" w14:textId="77777777" w:rsidR="00C91150" w:rsidRPr="00810FAF" w:rsidRDefault="00C91150" w:rsidP="001F7914">
      <w:pPr>
        <w:rPr>
          <w:sz w:val="20"/>
          <w:szCs w:val="20"/>
        </w:rPr>
      </w:pPr>
    </w:p>
    <w:p w14:paraId="1BC345A6" w14:textId="6C9A7F79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810FAF">
        <w:rPr>
          <w:sz w:val="20"/>
          <w:szCs w:val="20"/>
        </w:rPr>
        <w:t>: We</w:t>
      </w:r>
      <w:r w:rsidR="00A67C3B" w:rsidRPr="00810FAF">
        <w:rPr>
          <w:sz w:val="20"/>
          <w:szCs w:val="20"/>
        </w:rPr>
        <w:t>ten</w:t>
      </w:r>
      <w:r w:rsidRPr="00810FAF">
        <w:rPr>
          <w:sz w:val="20"/>
          <w:szCs w:val="20"/>
        </w:rPr>
        <w:t xml:space="preserve"> jouw medewerkers wie ze moeten bellen als er problemen ontstaan?</w:t>
      </w:r>
    </w:p>
    <w:p w14:paraId="2D53A202" w14:textId="77777777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Natuurlijk bellen ze mij. Ik zal dan moeten uitzoeken wie ik daarna moet bellen.</w:t>
      </w:r>
    </w:p>
    <w:p w14:paraId="454F42D5" w14:textId="77777777" w:rsidR="00C91150" w:rsidRPr="00810FAF" w:rsidRDefault="00C91150" w:rsidP="001F7914">
      <w:pPr>
        <w:rPr>
          <w:sz w:val="20"/>
          <w:szCs w:val="20"/>
        </w:rPr>
      </w:pPr>
    </w:p>
    <w:p w14:paraId="7C7B031C" w14:textId="384A41C7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3D1AC4">
        <w:rPr>
          <w:sz w:val="20"/>
          <w:szCs w:val="20"/>
        </w:rPr>
        <w:t>:</w:t>
      </w:r>
      <w:r w:rsidRPr="00810FAF">
        <w:rPr>
          <w:sz w:val="20"/>
          <w:szCs w:val="20"/>
        </w:rPr>
        <w:t xml:space="preserve"> Wie onderhoudt de server en de webpagina?</w:t>
      </w:r>
    </w:p>
    <w:p w14:paraId="163347F4" w14:textId="15DB8C2C" w:rsidR="001F7914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lastRenderedPageBreak/>
        <w:t>Apotheker</w:t>
      </w:r>
      <w:r w:rsidRPr="00810FAF">
        <w:rPr>
          <w:sz w:val="20"/>
          <w:szCs w:val="20"/>
        </w:rPr>
        <w:t>: Een van mijn medewerkers</w:t>
      </w:r>
      <w:r w:rsidR="008C53D2" w:rsidRPr="00810FAF">
        <w:rPr>
          <w:sz w:val="20"/>
          <w:szCs w:val="20"/>
        </w:rPr>
        <w:t>.</w:t>
      </w:r>
      <w:r w:rsidRPr="00810FAF">
        <w:rPr>
          <w:sz w:val="20"/>
          <w:szCs w:val="20"/>
        </w:rPr>
        <w:t xml:space="preserve"> </w:t>
      </w:r>
      <w:r w:rsidR="008C53D2" w:rsidRPr="00810FAF">
        <w:rPr>
          <w:sz w:val="20"/>
          <w:szCs w:val="20"/>
        </w:rPr>
        <w:t>H</w:t>
      </w:r>
      <w:r w:rsidRPr="00810FAF">
        <w:rPr>
          <w:sz w:val="20"/>
          <w:szCs w:val="20"/>
        </w:rPr>
        <w:t>aar man is handig met computers en die zorgt voor alle ICT</w:t>
      </w:r>
      <w:r w:rsidR="00AD2234">
        <w:rPr>
          <w:sz w:val="20"/>
          <w:szCs w:val="20"/>
        </w:rPr>
        <w:noBreakHyphen/>
      </w:r>
      <w:r w:rsidRPr="00810FAF">
        <w:rPr>
          <w:sz w:val="20"/>
          <w:szCs w:val="20"/>
        </w:rPr>
        <w:t>gerelateerde zaken</w:t>
      </w:r>
      <w:r w:rsidR="00A67C3B" w:rsidRPr="00810FAF">
        <w:rPr>
          <w:sz w:val="20"/>
          <w:szCs w:val="20"/>
        </w:rPr>
        <w:t>.</w:t>
      </w:r>
    </w:p>
    <w:p w14:paraId="4EB3802F" w14:textId="77777777" w:rsidR="00C91150" w:rsidRPr="00810FAF" w:rsidRDefault="00C91150" w:rsidP="001F7914">
      <w:pPr>
        <w:rPr>
          <w:sz w:val="20"/>
          <w:szCs w:val="20"/>
        </w:rPr>
      </w:pPr>
    </w:p>
    <w:p w14:paraId="485C1C01" w14:textId="28A4BD0F" w:rsidR="001F7914" w:rsidRPr="00810FAF" w:rsidRDefault="001F7914" w:rsidP="001F7914">
      <w:pPr>
        <w:rPr>
          <w:sz w:val="20"/>
          <w:szCs w:val="20"/>
        </w:rPr>
      </w:pPr>
      <w:r w:rsidRPr="00810FAF">
        <w:rPr>
          <w:sz w:val="20"/>
          <w:szCs w:val="20"/>
          <w:u w:val="single"/>
        </w:rPr>
        <w:t>Onderzoeker</w:t>
      </w:r>
      <w:r w:rsidRPr="00810FAF">
        <w:rPr>
          <w:sz w:val="20"/>
          <w:szCs w:val="20"/>
        </w:rPr>
        <w:t>: Prima, bedankt voor uw informatie. Ik denk dat ik genoeg weet</w:t>
      </w:r>
      <w:r w:rsidR="00A67C3B" w:rsidRPr="00810FAF">
        <w:rPr>
          <w:sz w:val="20"/>
          <w:szCs w:val="20"/>
        </w:rPr>
        <w:t>.</w:t>
      </w:r>
    </w:p>
    <w:p w14:paraId="43D0799A" w14:textId="6D807C97" w:rsidR="00D611F9" w:rsidRPr="00810FAF" w:rsidRDefault="001F7914" w:rsidP="001F7914">
      <w:pPr>
        <w:rPr>
          <w:sz w:val="20"/>
          <w:szCs w:val="20"/>
        </w:rPr>
      </w:pPr>
      <w:r w:rsidRPr="00810FAF">
        <w:rPr>
          <w:i/>
          <w:iCs/>
          <w:sz w:val="20"/>
          <w:szCs w:val="20"/>
        </w:rPr>
        <w:t>Apotheker</w:t>
      </w:r>
      <w:r w:rsidRPr="00810FAF">
        <w:rPr>
          <w:sz w:val="20"/>
          <w:szCs w:val="20"/>
        </w:rPr>
        <w:t>: Alstublieft</w:t>
      </w:r>
      <w:r w:rsidR="00A67C3B" w:rsidRPr="00810FAF">
        <w:rPr>
          <w:sz w:val="20"/>
          <w:szCs w:val="20"/>
        </w:rPr>
        <w:t>.</w:t>
      </w:r>
    </w:p>
    <w:sectPr w:rsidR="00D611F9" w:rsidRPr="00810FAF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9A8E" w14:textId="77777777" w:rsidR="007E7529" w:rsidRDefault="007E7529" w:rsidP="00910A2E">
      <w:pPr>
        <w:spacing w:line="240" w:lineRule="auto"/>
      </w:pPr>
      <w:r>
        <w:separator/>
      </w:r>
    </w:p>
  </w:endnote>
  <w:endnote w:type="continuationSeparator" w:id="0">
    <w:p w14:paraId="13352008" w14:textId="77777777" w:rsidR="007E7529" w:rsidRDefault="007E7529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71A5" w14:textId="77DCF181" w:rsidR="00393111" w:rsidRPr="007A1163" w:rsidRDefault="00393111" w:rsidP="00393111">
    <w:pPr>
      <w:pStyle w:val="Footer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GB"/>
      </w:rPr>
    </w:pPr>
    <w:r>
      <w:rPr>
        <w:noProof/>
      </w:rPr>
      <w:drawing>
        <wp:inline distT="0" distB="0" distL="0" distR="0" wp14:anchorId="3BC40F40" wp14:editId="6B89D028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1163">
      <w:rPr>
        <w:lang w:val="en-GB"/>
      </w:rPr>
      <w:tab/>
    </w:r>
    <w:proofErr w:type="spellStart"/>
    <w:r w:rsidRPr="007A1163">
      <w:rPr>
        <w:lang w:val="en-GB"/>
      </w:rPr>
      <w:t>Bijlage</w:t>
    </w:r>
    <w:proofErr w:type="spellEnd"/>
    <w:r w:rsidRPr="007A1163">
      <w:rPr>
        <w:lang w:val="en-GB"/>
      </w:rPr>
      <w:t xml:space="preserve"> </w:t>
    </w:r>
    <w:r w:rsidR="00A468C7" w:rsidRPr="007A1163">
      <w:rPr>
        <w:lang w:val="en-GB"/>
      </w:rPr>
      <w:t>1.1</w:t>
    </w:r>
    <w:r w:rsidR="00F26F34" w:rsidRPr="007A1163">
      <w:rPr>
        <w:lang w:val="en-GB"/>
      </w:rPr>
      <w:t>c</w:t>
    </w:r>
    <w:r w:rsidR="00A468C7" w:rsidRPr="007A1163">
      <w:rPr>
        <w:lang w:val="en-GB"/>
      </w:rPr>
      <w:t xml:space="preserve"> </w:t>
    </w:r>
    <w:r w:rsidR="008C53D2">
      <w:rPr>
        <w:lang w:val="en-GB"/>
      </w:rPr>
      <w:t>I</w:t>
    </w:r>
    <w:r w:rsidR="00F84369" w:rsidRPr="007A1163">
      <w:rPr>
        <w:lang w:val="en-GB"/>
      </w:rPr>
      <w:t>nterview</w:t>
    </w:r>
    <w:r w:rsidR="008C53D2">
      <w:rPr>
        <w:lang w:val="en-GB"/>
      </w:rPr>
      <w:t xml:space="preserve"> </w:t>
    </w:r>
    <w:r w:rsidR="00F26F34" w:rsidRPr="007A1163">
      <w:rPr>
        <w:lang w:val="en-GB"/>
      </w:rPr>
      <w:t>Apotheker</w:t>
    </w:r>
    <w:r w:rsidR="00F84369" w:rsidRPr="007A1163">
      <w:rPr>
        <w:lang w:val="en-GB"/>
      </w:rPr>
      <w:t xml:space="preserve"> </w:t>
    </w:r>
    <w:r w:rsidR="003E7FDB">
      <w:rPr>
        <w:lang w:val="en-GB"/>
      </w:rPr>
      <w:t>-</w:t>
    </w:r>
    <w:r w:rsidRPr="007A1163">
      <w:rPr>
        <w:lang w:val="en-GB"/>
      </w:rPr>
      <w:t xml:space="preserve"> </w:t>
    </w:r>
    <w:r w:rsidR="007A1163" w:rsidRPr="007A1163">
      <w:rPr>
        <w:lang w:val="en-GB"/>
      </w:rPr>
      <w:t>EX_IT20_EP8_P2-K2_1</w:t>
    </w:r>
    <w:r w:rsidR="008266E2">
      <w:rPr>
        <w:lang w:val="en-GB"/>
      </w:rPr>
      <w:t>A2</w:t>
    </w:r>
    <w:r w:rsidRPr="007A1163">
      <w:rPr>
        <w:lang w:val="en-GB"/>
      </w:rPr>
      <w:tab/>
    </w:r>
    <w:r>
      <w:rPr>
        <w:szCs w:val="16"/>
      </w:rPr>
      <w:fldChar w:fldCharType="begin"/>
    </w:r>
    <w:r w:rsidRPr="007A1163">
      <w:rPr>
        <w:szCs w:val="16"/>
        <w:lang w:val="en-GB"/>
      </w:rPr>
      <w:instrText>PAGE</w:instrText>
    </w:r>
    <w:r>
      <w:rPr>
        <w:szCs w:val="16"/>
      </w:rPr>
      <w:fldChar w:fldCharType="separate"/>
    </w:r>
    <w:r w:rsidRPr="007A1163">
      <w:rPr>
        <w:szCs w:val="16"/>
        <w:lang w:val="en-GB"/>
      </w:rPr>
      <w:t>2</w:t>
    </w:r>
    <w:r>
      <w:rPr>
        <w:szCs w:val="16"/>
      </w:rPr>
      <w:fldChar w:fldCharType="end"/>
    </w:r>
    <w:r w:rsidRPr="007A1163">
      <w:rPr>
        <w:szCs w:val="16"/>
        <w:lang w:val="en-GB"/>
      </w:rPr>
      <w:t>/</w:t>
    </w:r>
    <w:r>
      <w:rPr>
        <w:szCs w:val="16"/>
      </w:rPr>
      <w:fldChar w:fldCharType="begin"/>
    </w:r>
    <w:r w:rsidRPr="007A1163">
      <w:rPr>
        <w:szCs w:val="16"/>
        <w:lang w:val="en-GB"/>
      </w:rPr>
      <w:instrText>NUMPAGES</w:instrText>
    </w:r>
    <w:r>
      <w:rPr>
        <w:szCs w:val="16"/>
      </w:rPr>
      <w:fldChar w:fldCharType="separate"/>
    </w:r>
    <w:r w:rsidRPr="007A1163">
      <w:rPr>
        <w:szCs w:val="16"/>
        <w:lang w:val="en-GB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FD42" w14:textId="77777777" w:rsidR="007E7529" w:rsidRDefault="007E7529" w:rsidP="00910A2E">
      <w:pPr>
        <w:spacing w:line="240" w:lineRule="auto"/>
      </w:pPr>
      <w:r>
        <w:separator/>
      </w:r>
    </w:p>
  </w:footnote>
  <w:footnote w:type="continuationSeparator" w:id="0">
    <w:p w14:paraId="639CD641" w14:textId="77777777" w:rsidR="007E7529" w:rsidRDefault="007E7529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6A6B" w14:textId="77777777" w:rsidR="00910A2E" w:rsidRDefault="008266E2">
    <w:pPr>
      <w:pStyle w:val="Header"/>
    </w:pPr>
    <w:r>
      <w:rPr>
        <w:noProof/>
      </w:rPr>
      <w:pict w14:anchorId="6401FF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DFC7" w14:textId="77777777" w:rsidR="0017583A" w:rsidRPr="00BE52E5" w:rsidRDefault="0017583A" w:rsidP="00BE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972636">
    <w:abstractNumId w:val="3"/>
  </w:num>
  <w:num w:numId="2" w16cid:durableId="1095058308">
    <w:abstractNumId w:val="37"/>
  </w:num>
  <w:num w:numId="3" w16cid:durableId="552692821">
    <w:abstractNumId w:val="5"/>
  </w:num>
  <w:num w:numId="4" w16cid:durableId="1089042460">
    <w:abstractNumId w:val="39"/>
  </w:num>
  <w:num w:numId="5" w16cid:durableId="264967977">
    <w:abstractNumId w:val="15"/>
  </w:num>
  <w:num w:numId="6" w16cid:durableId="1746143768">
    <w:abstractNumId w:val="36"/>
  </w:num>
  <w:num w:numId="7" w16cid:durableId="1007247809">
    <w:abstractNumId w:val="0"/>
  </w:num>
  <w:num w:numId="8" w16cid:durableId="2117015358">
    <w:abstractNumId w:val="42"/>
  </w:num>
  <w:num w:numId="9" w16cid:durableId="1131440880">
    <w:abstractNumId w:val="22"/>
  </w:num>
  <w:num w:numId="10" w16cid:durableId="127818234">
    <w:abstractNumId w:val="30"/>
  </w:num>
  <w:num w:numId="11" w16cid:durableId="196744598">
    <w:abstractNumId w:val="32"/>
  </w:num>
  <w:num w:numId="12" w16cid:durableId="1585407558">
    <w:abstractNumId w:val="14"/>
  </w:num>
  <w:num w:numId="13" w16cid:durableId="1317103404">
    <w:abstractNumId w:val="31"/>
  </w:num>
  <w:num w:numId="14" w16cid:durableId="1715422869">
    <w:abstractNumId w:val="24"/>
  </w:num>
  <w:num w:numId="15" w16cid:durableId="1086422956">
    <w:abstractNumId w:val="12"/>
  </w:num>
  <w:num w:numId="16" w16cid:durableId="815611002">
    <w:abstractNumId w:val="1"/>
  </w:num>
  <w:num w:numId="17" w16cid:durableId="1876039405">
    <w:abstractNumId w:val="20"/>
  </w:num>
  <w:num w:numId="18" w16cid:durableId="309671282">
    <w:abstractNumId w:val="4"/>
  </w:num>
  <w:num w:numId="19" w16cid:durableId="165025414">
    <w:abstractNumId w:val="44"/>
  </w:num>
  <w:num w:numId="20" w16cid:durableId="811603007">
    <w:abstractNumId w:val="27"/>
  </w:num>
  <w:num w:numId="21" w16cid:durableId="127818402">
    <w:abstractNumId w:val="43"/>
  </w:num>
  <w:num w:numId="22" w16cid:durableId="1114791019">
    <w:abstractNumId w:val="35"/>
  </w:num>
  <w:num w:numId="23" w16cid:durableId="539976634">
    <w:abstractNumId w:val="29"/>
  </w:num>
  <w:num w:numId="24" w16cid:durableId="1074468143">
    <w:abstractNumId w:val="28"/>
  </w:num>
  <w:num w:numId="25" w16cid:durableId="765154170">
    <w:abstractNumId w:val="25"/>
  </w:num>
  <w:num w:numId="26" w16cid:durableId="1558780747">
    <w:abstractNumId w:val="16"/>
  </w:num>
  <w:num w:numId="27" w16cid:durableId="541020534">
    <w:abstractNumId w:val="6"/>
  </w:num>
  <w:num w:numId="28" w16cid:durableId="479268462">
    <w:abstractNumId w:val="2"/>
  </w:num>
  <w:num w:numId="29" w16cid:durableId="104540239">
    <w:abstractNumId w:val="33"/>
  </w:num>
  <w:num w:numId="30" w16cid:durableId="2042238957">
    <w:abstractNumId w:val="21"/>
  </w:num>
  <w:num w:numId="31" w16cid:durableId="1891765769">
    <w:abstractNumId w:val="8"/>
  </w:num>
  <w:num w:numId="32" w16cid:durableId="1407612851">
    <w:abstractNumId w:val="10"/>
  </w:num>
  <w:num w:numId="33" w16cid:durableId="259989494">
    <w:abstractNumId w:val="38"/>
  </w:num>
  <w:num w:numId="34" w16cid:durableId="1038045696">
    <w:abstractNumId w:val="34"/>
  </w:num>
  <w:num w:numId="35" w16cid:durableId="1215387347">
    <w:abstractNumId w:val="11"/>
  </w:num>
  <w:num w:numId="36" w16cid:durableId="1812089824">
    <w:abstractNumId w:val="17"/>
  </w:num>
  <w:num w:numId="37" w16cid:durableId="22247956">
    <w:abstractNumId w:val="23"/>
  </w:num>
  <w:num w:numId="38" w16cid:durableId="867333781">
    <w:abstractNumId w:val="26"/>
  </w:num>
  <w:num w:numId="39" w16cid:durableId="540754072">
    <w:abstractNumId w:val="7"/>
  </w:num>
  <w:num w:numId="40" w16cid:durableId="907033184">
    <w:abstractNumId w:val="40"/>
  </w:num>
  <w:num w:numId="41" w16cid:durableId="1023360575">
    <w:abstractNumId w:val="41"/>
  </w:num>
  <w:num w:numId="42" w16cid:durableId="1615551671">
    <w:abstractNumId w:val="19"/>
  </w:num>
  <w:num w:numId="43" w16cid:durableId="1018197850">
    <w:abstractNumId w:val="18"/>
  </w:num>
  <w:num w:numId="44" w16cid:durableId="1644386173">
    <w:abstractNumId w:val="13"/>
  </w:num>
  <w:num w:numId="45" w16cid:durableId="521238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54"/>
    <w:rsid w:val="000172B9"/>
    <w:rsid w:val="00051A88"/>
    <w:rsid w:val="000950B3"/>
    <w:rsid w:val="00095F6E"/>
    <w:rsid w:val="000B3B21"/>
    <w:rsid w:val="000C018E"/>
    <w:rsid w:val="000C7207"/>
    <w:rsid w:val="0012693B"/>
    <w:rsid w:val="0017583A"/>
    <w:rsid w:val="001763E3"/>
    <w:rsid w:val="001A5529"/>
    <w:rsid w:val="001D2FCC"/>
    <w:rsid w:val="001F5A9F"/>
    <w:rsid w:val="001F7914"/>
    <w:rsid w:val="00202305"/>
    <w:rsid w:val="002334EC"/>
    <w:rsid w:val="00237180"/>
    <w:rsid w:val="002447F3"/>
    <w:rsid w:val="00252875"/>
    <w:rsid w:val="0026276D"/>
    <w:rsid w:val="002738AE"/>
    <w:rsid w:val="002757DB"/>
    <w:rsid w:val="00290A10"/>
    <w:rsid w:val="002A74C1"/>
    <w:rsid w:val="002C779A"/>
    <w:rsid w:val="002F3923"/>
    <w:rsid w:val="003274F1"/>
    <w:rsid w:val="003312FF"/>
    <w:rsid w:val="0037093F"/>
    <w:rsid w:val="00383605"/>
    <w:rsid w:val="00393111"/>
    <w:rsid w:val="003B7955"/>
    <w:rsid w:val="003D1AC4"/>
    <w:rsid w:val="003E7FDB"/>
    <w:rsid w:val="003F2FF7"/>
    <w:rsid w:val="00424AEA"/>
    <w:rsid w:val="00453FAC"/>
    <w:rsid w:val="0045642C"/>
    <w:rsid w:val="00490CBC"/>
    <w:rsid w:val="004C5B2D"/>
    <w:rsid w:val="004E0DA1"/>
    <w:rsid w:val="004F4C09"/>
    <w:rsid w:val="00544045"/>
    <w:rsid w:val="00557EF4"/>
    <w:rsid w:val="00565A5A"/>
    <w:rsid w:val="00567AF6"/>
    <w:rsid w:val="00594DA0"/>
    <w:rsid w:val="005C33BB"/>
    <w:rsid w:val="005C71A0"/>
    <w:rsid w:val="006069E2"/>
    <w:rsid w:val="00630F04"/>
    <w:rsid w:val="00642DBB"/>
    <w:rsid w:val="0068684F"/>
    <w:rsid w:val="0068714B"/>
    <w:rsid w:val="00691413"/>
    <w:rsid w:val="0069446E"/>
    <w:rsid w:val="006B5218"/>
    <w:rsid w:val="006C369A"/>
    <w:rsid w:val="006C70B1"/>
    <w:rsid w:val="006E1649"/>
    <w:rsid w:val="007002AA"/>
    <w:rsid w:val="00773903"/>
    <w:rsid w:val="00792302"/>
    <w:rsid w:val="007A1163"/>
    <w:rsid w:val="007B7D93"/>
    <w:rsid w:val="007D1AC3"/>
    <w:rsid w:val="007E4BCF"/>
    <w:rsid w:val="007E7529"/>
    <w:rsid w:val="007F3090"/>
    <w:rsid w:val="007F6868"/>
    <w:rsid w:val="00810FAF"/>
    <w:rsid w:val="008266E2"/>
    <w:rsid w:val="0082745D"/>
    <w:rsid w:val="00837330"/>
    <w:rsid w:val="00854C7A"/>
    <w:rsid w:val="00881F6F"/>
    <w:rsid w:val="00897B37"/>
    <w:rsid w:val="008C53D2"/>
    <w:rsid w:val="008E0EE0"/>
    <w:rsid w:val="008E7EC5"/>
    <w:rsid w:val="00910A2E"/>
    <w:rsid w:val="00927904"/>
    <w:rsid w:val="00931C11"/>
    <w:rsid w:val="009423AA"/>
    <w:rsid w:val="00993261"/>
    <w:rsid w:val="0099471C"/>
    <w:rsid w:val="00996768"/>
    <w:rsid w:val="009977B2"/>
    <w:rsid w:val="00A03DC3"/>
    <w:rsid w:val="00A10C66"/>
    <w:rsid w:val="00A266FE"/>
    <w:rsid w:val="00A468C7"/>
    <w:rsid w:val="00A67C3B"/>
    <w:rsid w:val="00A856EA"/>
    <w:rsid w:val="00AA3AF9"/>
    <w:rsid w:val="00AB1C89"/>
    <w:rsid w:val="00AC48BB"/>
    <w:rsid w:val="00AD2234"/>
    <w:rsid w:val="00B77B21"/>
    <w:rsid w:val="00B9493B"/>
    <w:rsid w:val="00BA1A54"/>
    <w:rsid w:val="00BB5D61"/>
    <w:rsid w:val="00BD7D94"/>
    <w:rsid w:val="00BE16DC"/>
    <w:rsid w:val="00BE4CE2"/>
    <w:rsid w:val="00BE52E5"/>
    <w:rsid w:val="00C02B53"/>
    <w:rsid w:val="00C62DB8"/>
    <w:rsid w:val="00C84117"/>
    <w:rsid w:val="00C91150"/>
    <w:rsid w:val="00C93A88"/>
    <w:rsid w:val="00CB045F"/>
    <w:rsid w:val="00CB3D2A"/>
    <w:rsid w:val="00CC0080"/>
    <w:rsid w:val="00CE1BE8"/>
    <w:rsid w:val="00CF0278"/>
    <w:rsid w:val="00D26CD4"/>
    <w:rsid w:val="00D46F78"/>
    <w:rsid w:val="00D611F9"/>
    <w:rsid w:val="00E20EB2"/>
    <w:rsid w:val="00E247E1"/>
    <w:rsid w:val="00E24C05"/>
    <w:rsid w:val="00E33BFA"/>
    <w:rsid w:val="00E519DE"/>
    <w:rsid w:val="00E549BE"/>
    <w:rsid w:val="00E6123A"/>
    <w:rsid w:val="00E63944"/>
    <w:rsid w:val="00E715B5"/>
    <w:rsid w:val="00EA5EDA"/>
    <w:rsid w:val="00EC4011"/>
    <w:rsid w:val="00F133DB"/>
    <w:rsid w:val="00F21B9C"/>
    <w:rsid w:val="00F26F34"/>
    <w:rsid w:val="00F314EA"/>
    <w:rsid w:val="00F43BFF"/>
    <w:rsid w:val="00F84369"/>
    <w:rsid w:val="00F86F0C"/>
    <w:rsid w:val="00FA468C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7C9705"/>
  <w15:chartTrackingRefBased/>
  <w15:docId w15:val="{29AC209D-6A3B-4AE2-8A04-FEAA2A08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68684F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93BD3-C93F-4CDD-A912-5073F7DA7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purl.org/dc/elements/1.1/"/>
    <ds:schemaRef ds:uri="http://schemas.openxmlformats.org/package/2006/metadata/core-properties"/>
    <ds:schemaRef ds:uri="35c6331a-2a23-464e-9aa5-03df216f8e92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f046627-44dc-457e-88b4-6fe26c1e440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35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Lotte Rooker</cp:lastModifiedBy>
  <cp:revision>47</cp:revision>
  <dcterms:created xsi:type="dcterms:W3CDTF">2022-04-14T08:58:00Z</dcterms:created>
  <dcterms:modified xsi:type="dcterms:W3CDTF">2023-07-31T12:37:00Z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