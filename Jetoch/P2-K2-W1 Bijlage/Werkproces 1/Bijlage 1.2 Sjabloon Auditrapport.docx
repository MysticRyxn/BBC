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970D5" w14:textId="7E8550E3" w:rsidR="00BE52E5" w:rsidRPr="00987B29" w:rsidRDefault="00BE52E5" w:rsidP="00571473">
      <w:pPr>
        <w:pStyle w:val="Kop1"/>
      </w:pPr>
      <w:r w:rsidRPr="00987B29">
        <w:t>Bijlage</w:t>
      </w:r>
      <w:r w:rsidR="00C959C6">
        <w:t xml:space="preserve"> 1.2</w:t>
      </w:r>
      <w:r w:rsidR="002D049F" w:rsidRPr="00987B29">
        <w:t xml:space="preserve"> Sjabloon </w:t>
      </w:r>
      <w:r w:rsidR="0051241D">
        <w:t>A</w:t>
      </w:r>
      <w:r w:rsidR="00F302F7" w:rsidRPr="00987B29">
        <w:t>uditrapport</w:t>
      </w:r>
    </w:p>
    <w:p w14:paraId="2025C586" w14:textId="64175E8C" w:rsidR="002D049F" w:rsidRPr="00987B29" w:rsidRDefault="002D049F" w:rsidP="002D049F"/>
    <w:p w14:paraId="6F931BE4" w14:textId="66B39FB8" w:rsidR="002D049F" w:rsidRPr="00987B29" w:rsidRDefault="002D049F" w:rsidP="002D049F">
      <w:r w:rsidRPr="00987B29">
        <w:t>Datum</w:t>
      </w:r>
    </w:p>
    <w:p w14:paraId="1403524D" w14:textId="556C88C4" w:rsidR="002D049F" w:rsidRPr="00987B29" w:rsidRDefault="002D049F" w:rsidP="002D049F">
      <w:r w:rsidRPr="00987B29">
        <w:t>Auteur</w:t>
      </w:r>
    </w:p>
    <w:p w14:paraId="06772B82" w14:textId="77777777" w:rsidR="002D049F" w:rsidRPr="00987B29" w:rsidRDefault="002D049F" w:rsidP="002D049F"/>
    <w:p w14:paraId="789A725E" w14:textId="46928C24" w:rsidR="007F6868" w:rsidRPr="00987B29" w:rsidRDefault="002D049F" w:rsidP="007F6868">
      <w:pPr>
        <w:pStyle w:val="Kop2"/>
      </w:pPr>
      <w:r w:rsidRPr="00987B29">
        <w:t>Opdrachtgever</w:t>
      </w:r>
    </w:p>
    <w:p w14:paraId="1FB5D3AB" w14:textId="52D000E7" w:rsidR="002D049F" w:rsidRPr="00987B29" w:rsidRDefault="002D049F" w:rsidP="002D049F">
      <w:proofErr w:type="spellStart"/>
      <w:r w:rsidRPr="00987B29">
        <w:t>Securityofficer</w:t>
      </w:r>
      <w:proofErr w:type="spellEnd"/>
      <w:r w:rsidRPr="00987B29">
        <w:t xml:space="preserve"> </w:t>
      </w:r>
      <w:proofErr w:type="spellStart"/>
      <w:r w:rsidR="00987B29" w:rsidRPr="00987B29">
        <w:t>AmeRijck</w:t>
      </w:r>
      <w:proofErr w:type="spellEnd"/>
      <w:r w:rsidRPr="00987B29">
        <w:t xml:space="preserve"> vakantiepark</w:t>
      </w:r>
    </w:p>
    <w:p w14:paraId="7F170CAD" w14:textId="0029A5B4" w:rsidR="002D049F" w:rsidRPr="00987B29" w:rsidRDefault="002D049F" w:rsidP="002D049F"/>
    <w:p w14:paraId="58C696E6" w14:textId="2C679ADF" w:rsidR="002D049F" w:rsidRPr="00987B29" w:rsidRDefault="002D049F" w:rsidP="002D049F">
      <w:pPr>
        <w:pStyle w:val="Kop2"/>
      </w:pPr>
      <w:r w:rsidRPr="00987B29">
        <w:t>Managementsamenvatting</w:t>
      </w:r>
    </w:p>
    <w:p w14:paraId="06F72CE5" w14:textId="485CD122" w:rsidR="000F49BE" w:rsidRPr="00987B29" w:rsidRDefault="000F49BE" w:rsidP="000F49BE">
      <w:r w:rsidRPr="00987B29">
        <w:t xml:space="preserve">[Geef hier in het kort een toelichting voor de directie met </w:t>
      </w:r>
      <w:r w:rsidR="00E9711F">
        <w:t xml:space="preserve">de </w:t>
      </w:r>
      <w:r w:rsidRPr="00987B29">
        <w:t xml:space="preserve">aanleiding voor de audit, de gevonden </w:t>
      </w:r>
      <w:r w:rsidR="00D255B5">
        <w:t>kwetsbaarheden</w:t>
      </w:r>
      <w:r w:rsidRPr="00987B29">
        <w:t>, de ernst met de bijbehorende adviezen</w:t>
      </w:r>
      <w:r w:rsidR="00E9711F">
        <w:t>.</w:t>
      </w:r>
      <w:r w:rsidRPr="00987B29">
        <w:t>]</w:t>
      </w:r>
    </w:p>
    <w:p w14:paraId="1DAD3295" w14:textId="582D958C" w:rsidR="002D049F" w:rsidRPr="00987B29" w:rsidRDefault="002D049F" w:rsidP="002D049F"/>
    <w:p w14:paraId="67CF0AFA" w14:textId="19DE1D62" w:rsidR="002D049F" w:rsidRPr="00987B29" w:rsidRDefault="002D049F" w:rsidP="002D049F">
      <w:pPr>
        <w:pStyle w:val="Kop2"/>
      </w:pPr>
      <w:r w:rsidRPr="00987B29">
        <w:t>Overzicht onderzoek</w:t>
      </w:r>
    </w:p>
    <w:p w14:paraId="26FA656D" w14:textId="4EEE2A9E" w:rsidR="002D049F" w:rsidRPr="00987B29" w:rsidRDefault="00FB6977" w:rsidP="002D049F">
      <w:r w:rsidRPr="00987B29">
        <w:t>[Een toelichting op wat onderzocht is en op welke manier</w:t>
      </w:r>
      <w:r w:rsidR="00E9711F">
        <w:t>.</w:t>
      </w:r>
      <w:r w:rsidRPr="00987B29">
        <w:t>]</w:t>
      </w:r>
    </w:p>
    <w:p w14:paraId="1974D60A" w14:textId="77777777" w:rsidR="002D049F" w:rsidRPr="00987B29" w:rsidRDefault="002D049F" w:rsidP="000D0DD3"/>
    <w:p w14:paraId="0B2512C9" w14:textId="3759C99D" w:rsidR="002D049F" w:rsidRPr="00987B29" w:rsidRDefault="00FB6977" w:rsidP="00FB6977">
      <w:pPr>
        <w:pStyle w:val="Kop2"/>
      </w:pPr>
      <w:r w:rsidRPr="00987B29">
        <w:t xml:space="preserve">Onderbouwing keuze </w:t>
      </w:r>
      <w:proofErr w:type="spellStart"/>
      <w:r w:rsidRPr="00987B29">
        <w:t>onderzoekshulpmiddelen</w:t>
      </w:r>
      <w:proofErr w:type="spellEnd"/>
    </w:p>
    <w:p w14:paraId="047E7693" w14:textId="21E5CBA3" w:rsidR="00533C39" w:rsidRPr="00987B29" w:rsidRDefault="00533C39" w:rsidP="00533C39">
      <w:r w:rsidRPr="00987B29">
        <w:t>[Voor welke tools is gekozen en waarom</w:t>
      </w:r>
      <w:r w:rsidR="00E9711F">
        <w:t>.</w:t>
      </w:r>
      <w:r w:rsidRPr="00987B29">
        <w:t>]</w:t>
      </w:r>
    </w:p>
    <w:p w14:paraId="6972BFE1" w14:textId="77777777" w:rsidR="002D049F" w:rsidRPr="00987B29" w:rsidRDefault="002D049F" w:rsidP="000D0DD3"/>
    <w:p w14:paraId="156B8AFD" w14:textId="0D5504E7" w:rsidR="00282F22" w:rsidRPr="00987B29" w:rsidRDefault="00282F22" w:rsidP="00282F22">
      <w:pPr>
        <w:pStyle w:val="Kop2"/>
      </w:pPr>
      <w:r w:rsidRPr="00987B29">
        <w:t>Gedetailleerde resultaten</w:t>
      </w:r>
    </w:p>
    <w:p w14:paraId="61E73EAE" w14:textId="77777777" w:rsidR="009C30A5" w:rsidRPr="00987B29" w:rsidRDefault="009C30A5" w:rsidP="009C30A5">
      <w:r w:rsidRPr="00987B29">
        <w:t>[Voor elk gevonden issue]</w:t>
      </w:r>
    </w:p>
    <w:p w14:paraId="7F5C7957" w14:textId="1FAF3921" w:rsidR="009C30A5" w:rsidRPr="00987B29" w:rsidRDefault="002500CC" w:rsidP="009C30A5">
      <w:pPr>
        <w:pStyle w:val="Lijstalinea"/>
        <w:numPr>
          <w:ilvl w:val="0"/>
          <w:numId w:val="46"/>
        </w:numPr>
        <w:spacing w:after="160" w:line="259" w:lineRule="auto"/>
      </w:pPr>
      <w:r>
        <w:t>Een b</w:t>
      </w:r>
      <w:r w:rsidR="009C30A5" w:rsidRPr="00987B29">
        <w:t>eschrijving</w:t>
      </w:r>
      <w:r>
        <w:t xml:space="preserve"> van het</w:t>
      </w:r>
      <w:r w:rsidR="009C30A5" w:rsidRPr="00987B29">
        <w:t xml:space="preserve"> gevonden issue </w:t>
      </w:r>
    </w:p>
    <w:p w14:paraId="19A80089" w14:textId="202F6A0D" w:rsidR="009C30A5" w:rsidRPr="00987B29" w:rsidRDefault="009C30A5" w:rsidP="009C30A5">
      <w:pPr>
        <w:pStyle w:val="Lijstalinea"/>
        <w:numPr>
          <w:ilvl w:val="1"/>
          <w:numId w:val="46"/>
        </w:numPr>
        <w:spacing w:after="160" w:line="259" w:lineRule="auto"/>
      </w:pPr>
      <w:r w:rsidRPr="00987B29">
        <w:t xml:space="preserve">Details van </w:t>
      </w:r>
      <w:r w:rsidR="002500CC">
        <w:t xml:space="preserve">het </w:t>
      </w:r>
      <w:r w:rsidRPr="00987B29">
        <w:t>issue (bewijzen)</w:t>
      </w:r>
    </w:p>
    <w:p w14:paraId="5D293A0C" w14:textId="56043E00" w:rsidR="009C30A5" w:rsidRPr="00987B29" w:rsidRDefault="009C30A5" w:rsidP="009C30A5">
      <w:pPr>
        <w:pStyle w:val="Lijstalinea"/>
        <w:numPr>
          <w:ilvl w:val="1"/>
          <w:numId w:val="46"/>
        </w:numPr>
        <w:spacing w:after="160" w:line="259" w:lineRule="auto"/>
      </w:pPr>
      <w:r w:rsidRPr="00987B29">
        <w:t>Conclusie met impact</w:t>
      </w:r>
    </w:p>
    <w:p w14:paraId="11A4B3A2" w14:textId="7BCB7890" w:rsidR="009C30A5" w:rsidRPr="00987B29" w:rsidRDefault="009C30A5" w:rsidP="009C30A5">
      <w:pPr>
        <w:pStyle w:val="Lijstalinea"/>
        <w:numPr>
          <w:ilvl w:val="0"/>
          <w:numId w:val="46"/>
        </w:numPr>
        <w:spacing w:after="160" w:line="259" w:lineRule="auto"/>
      </w:pPr>
      <w:r w:rsidRPr="00987B29">
        <w:t>Beschrijving gevonden issue</w:t>
      </w:r>
    </w:p>
    <w:p w14:paraId="768BF616" w14:textId="47DD221A" w:rsidR="009C30A5" w:rsidRPr="00987B29" w:rsidRDefault="009C30A5" w:rsidP="009C30A5">
      <w:pPr>
        <w:pStyle w:val="Lijstalinea"/>
        <w:numPr>
          <w:ilvl w:val="1"/>
          <w:numId w:val="46"/>
        </w:numPr>
        <w:spacing w:after="160" w:line="259" w:lineRule="auto"/>
      </w:pPr>
      <w:r w:rsidRPr="00987B29">
        <w:t xml:space="preserve">Details van </w:t>
      </w:r>
      <w:r w:rsidR="002500CC">
        <w:t xml:space="preserve">het </w:t>
      </w:r>
      <w:r w:rsidRPr="00987B29">
        <w:t>issue (bewijzen)</w:t>
      </w:r>
    </w:p>
    <w:p w14:paraId="726C9895" w14:textId="0972079B" w:rsidR="009C30A5" w:rsidRPr="00987B29" w:rsidRDefault="009C30A5" w:rsidP="009C30A5">
      <w:pPr>
        <w:pStyle w:val="Lijstalinea"/>
        <w:numPr>
          <w:ilvl w:val="1"/>
          <w:numId w:val="46"/>
        </w:numPr>
        <w:spacing w:after="160" w:line="259" w:lineRule="auto"/>
      </w:pPr>
      <w:r w:rsidRPr="00987B29">
        <w:t>Conclusie met impact</w:t>
      </w:r>
    </w:p>
    <w:p w14:paraId="4B26903A" w14:textId="77777777" w:rsidR="009C30A5" w:rsidRPr="00987B29" w:rsidRDefault="009C30A5" w:rsidP="009C30A5">
      <w:pPr>
        <w:pStyle w:val="Lijstalinea"/>
        <w:numPr>
          <w:ilvl w:val="0"/>
          <w:numId w:val="46"/>
        </w:numPr>
        <w:spacing w:after="160" w:line="259" w:lineRule="auto"/>
      </w:pPr>
      <w:r w:rsidRPr="00987B29">
        <w:t>…</w:t>
      </w:r>
    </w:p>
    <w:p w14:paraId="0ADA2181" w14:textId="77777777" w:rsidR="00282F22" w:rsidRPr="00987B29" w:rsidRDefault="00282F22" w:rsidP="00282F22"/>
    <w:p w14:paraId="07B55E0E" w14:textId="2D7714B7" w:rsidR="002D049F" w:rsidRPr="00987B29" w:rsidRDefault="002D049F" w:rsidP="002D049F">
      <w:pPr>
        <w:pStyle w:val="Kop2"/>
      </w:pPr>
      <w:r w:rsidRPr="00987B29">
        <w:t>Conclusie</w:t>
      </w:r>
      <w:r w:rsidR="009C30A5" w:rsidRPr="00987B29">
        <w:t>s</w:t>
      </w:r>
    </w:p>
    <w:p w14:paraId="14988BB5" w14:textId="61F9D23F" w:rsidR="00FD54C4" w:rsidRPr="00987B29" w:rsidRDefault="00FD54C4" w:rsidP="00FD54C4">
      <w:r w:rsidRPr="00987B29">
        <w:t>[Beschrijf jouw conclusies</w:t>
      </w:r>
      <w:r w:rsidR="00580E1B">
        <w:t>.</w:t>
      </w:r>
      <w:r w:rsidRPr="00987B29">
        <w:t xml:space="preserve"> </w:t>
      </w:r>
      <w:r w:rsidR="00580E1B">
        <w:t>N</w:t>
      </w:r>
      <w:r w:rsidR="00580E1B" w:rsidRPr="00987B29">
        <w:t xml:space="preserve">eem </w:t>
      </w:r>
      <w:r w:rsidRPr="00987B29">
        <w:t>ook een matrix met kans</w:t>
      </w:r>
      <w:r w:rsidR="00580E1B">
        <w:t xml:space="preserve"> en </w:t>
      </w:r>
      <w:r w:rsidRPr="00987B29">
        <w:t>impact op van de gevonden resultaten. Nummer de resultaten en zet ze in het schema</w:t>
      </w:r>
      <w:r w:rsidR="00580E1B">
        <w:t>.</w:t>
      </w:r>
      <w:r w:rsidRPr="00987B29">
        <w:t>]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39"/>
        <w:gridCol w:w="2409"/>
        <w:gridCol w:w="2552"/>
        <w:gridCol w:w="2488"/>
        <w:gridCol w:w="205"/>
        <w:gridCol w:w="31"/>
      </w:tblGrid>
      <w:tr w:rsidR="00E72A8E" w:rsidRPr="00987B29" w14:paraId="198846A7" w14:textId="77777777" w:rsidTr="005408FB">
        <w:trPr>
          <w:gridAfter w:val="1"/>
          <w:wAfter w:w="31" w:type="dxa"/>
        </w:trPr>
        <w:tc>
          <w:tcPr>
            <w:tcW w:w="421" w:type="dxa"/>
            <w:vMerge w:val="restart"/>
            <w:shd w:val="clear" w:color="auto" w:fill="auto"/>
            <w:textDirection w:val="btLr"/>
          </w:tcPr>
          <w:p w14:paraId="37CAF603" w14:textId="77777777" w:rsidR="00E72A8E" w:rsidRPr="00987B29" w:rsidRDefault="00E72A8E" w:rsidP="005408FB">
            <w:pPr>
              <w:ind w:left="113" w:right="113"/>
            </w:pPr>
            <w:r w:rsidRPr="00987B29">
              <w:t xml:space="preserve">Kans </w:t>
            </w:r>
            <w:r w:rsidRPr="00987B29">
              <w:sym w:font="Wingdings" w:char="F0E8"/>
            </w:r>
          </w:p>
        </w:tc>
        <w:tc>
          <w:tcPr>
            <w:tcW w:w="7654" w:type="dxa"/>
            <w:gridSpan w:val="4"/>
          </w:tcPr>
          <w:p w14:paraId="004CB354" w14:textId="77777777" w:rsidR="00E72A8E" w:rsidRPr="00987B29" w:rsidRDefault="00E72A8E" w:rsidP="005408FB">
            <w:r w:rsidRPr="00987B29">
              <w:t>Risicomatrix</w:t>
            </w:r>
          </w:p>
        </w:tc>
      </w:tr>
      <w:tr w:rsidR="00E72A8E" w:rsidRPr="00987B29" w14:paraId="54CA8AAE" w14:textId="77777777" w:rsidTr="005408FB">
        <w:tc>
          <w:tcPr>
            <w:tcW w:w="421" w:type="dxa"/>
            <w:vMerge/>
            <w:shd w:val="clear" w:color="auto" w:fill="auto"/>
          </w:tcPr>
          <w:p w14:paraId="1C0B43CC" w14:textId="77777777" w:rsidR="00E72A8E" w:rsidRPr="00987B29" w:rsidRDefault="00E72A8E" w:rsidP="005408FB"/>
        </w:tc>
        <w:tc>
          <w:tcPr>
            <w:tcW w:w="2409" w:type="dxa"/>
            <w:shd w:val="clear" w:color="auto" w:fill="FFFF00"/>
          </w:tcPr>
          <w:p w14:paraId="7734A3C2" w14:textId="77777777" w:rsidR="00E72A8E" w:rsidRPr="00987B29" w:rsidRDefault="00E72A8E" w:rsidP="005408FB"/>
        </w:tc>
        <w:tc>
          <w:tcPr>
            <w:tcW w:w="2552" w:type="dxa"/>
            <w:shd w:val="clear" w:color="auto" w:fill="FFC000"/>
          </w:tcPr>
          <w:p w14:paraId="397B33CD" w14:textId="77777777" w:rsidR="00E72A8E" w:rsidRPr="00987B29" w:rsidRDefault="00E72A8E" w:rsidP="005408FB"/>
        </w:tc>
        <w:tc>
          <w:tcPr>
            <w:tcW w:w="2488" w:type="dxa"/>
            <w:shd w:val="clear" w:color="auto" w:fill="FF0000"/>
          </w:tcPr>
          <w:p w14:paraId="467F0FB9" w14:textId="77777777" w:rsidR="00E72A8E" w:rsidRPr="00987B29" w:rsidRDefault="00E72A8E" w:rsidP="005408FB"/>
        </w:tc>
        <w:tc>
          <w:tcPr>
            <w:tcW w:w="236" w:type="dxa"/>
            <w:gridSpan w:val="2"/>
          </w:tcPr>
          <w:p w14:paraId="138AF44B" w14:textId="77777777" w:rsidR="00E72A8E" w:rsidRPr="00987B29" w:rsidRDefault="00E72A8E" w:rsidP="005408FB"/>
        </w:tc>
      </w:tr>
      <w:tr w:rsidR="00E72A8E" w:rsidRPr="00987B29" w14:paraId="52FE99D1" w14:textId="77777777" w:rsidTr="005408FB">
        <w:tc>
          <w:tcPr>
            <w:tcW w:w="421" w:type="dxa"/>
            <w:vMerge/>
            <w:shd w:val="clear" w:color="auto" w:fill="auto"/>
          </w:tcPr>
          <w:p w14:paraId="79372035" w14:textId="77777777" w:rsidR="00E72A8E" w:rsidRPr="00987B29" w:rsidRDefault="00E72A8E" w:rsidP="005408FB"/>
        </w:tc>
        <w:tc>
          <w:tcPr>
            <w:tcW w:w="2409" w:type="dxa"/>
            <w:shd w:val="clear" w:color="auto" w:fill="92D050"/>
          </w:tcPr>
          <w:p w14:paraId="52DB79C7" w14:textId="77777777" w:rsidR="00E72A8E" w:rsidRPr="00987B29" w:rsidRDefault="00E72A8E" w:rsidP="005408FB"/>
        </w:tc>
        <w:tc>
          <w:tcPr>
            <w:tcW w:w="2552" w:type="dxa"/>
            <w:shd w:val="clear" w:color="auto" w:fill="FFFF00"/>
          </w:tcPr>
          <w:p w14:paraId="48DBB01E" w14:textId="77777777" w:rsidR="00E72A8E" w:rsidRPr="00987B29" w:rsidRDefault="00E72A8E" w:rsidP="005408FB"/>
        </w:tc>
        <w:tc>
          <w:tcPr>
            <w:tcW w:w="2488" w:type="dxa"/>
            <w:shd w:val="clear" w:color="auto" w:fill="FFC000"/>
          </w:tcPr>
          <w:p w14:paraId="2F004D29" w14:textId="77777777" w:rsidR="00E72A8E" w:rsidRPr="00987B29" w:rsidRDefault="00E72A8E" w:rsidP="005408FB"/>
        </w:tc>
        <w:tc>
          <w:tcPr>
            <w:tcW w:w="236" w:type="dxa"/>
            <w:gridSpan w:val="2"/>
          </w:tcPr>
          <w:p w14:paraId="399CE4B4" w14:textId="77777777" w:rsidR="00E72A8E" w:rsidRPr="00987B29" w:rsidRDefault="00E72A8E" w:rsidP="005408FB"/>
        </w:tc>
      </w:tr>
      <w:tr w:rsidR="00E72A8E" w:rsidRPr="00987B29" w14:paraId="04B5F15D" w14:textId="77777777" w:rsidTr="005408FB">
        <w:tc>
          <w:tcPr>
            <w:tcW w:w="421" w:type="dxa"/>
            <w:vMerge/>
            <w:shd w:val="clear" w:color="auto" w:fill="auto"/>
          </w:tcPr>
          <w:p w14:paraId="0C5FCB42" w14:textId="77777777" w:rsidR="00E72A8E" w:rsidRPr="00987B29" w:rsidRDefault="00E72A8E" w:rsidP="005408FB"/>
        </w:tc>
        <w:tc>
          <w:tcPr>
            <w:tcW w:w="2409" w:type="dxa"/>
            <w:shd w:val="clear" w:color="auto" w:fill="92D050"/>
          </w:tcPr>
          <w:p w14:paraId="52055EC5" w14:textId="77777777" w:rsidR="00E72A8E" w:rsidRPr="00987B29" w:rsidRDefault="00E72A8E" w:rsidP="005408FB"/>
        </w:tc>
        <w:tc>
          <w:tcPr>
            <w:tcW w:w="2552" w:type="dxa"/>
            <w:shd w:val="clear" w:color="auto" w:fill="92D050"/>
          </w:tcPr>
          <w:p w14:paraId="33118375" w14:textId="77777777" w:rsidR="00E72A8E" w:rsidRPr="00987B29" w:rsidRDefault="00E72A8E" w:rsidP="005408FB"/>
        </w:tc>
        <w:tc>
          <w:tcPr>
            <w:tcW w:w="2488" w:type="dxa"/>
            <w:shd w:val="clear" w:color="auto" w:fill="FFFF00"/>
          </w:tcPr>
          <w:p w14:paraId="41ECFBD1" w14:textId="77777777" w:rsidR="00E72A8E" w:rsidRPr="00987B29" w:rsidRDefault="00E72A8E" w:rsidP="005408FB"/>
        </w:tc>
        <w:tc>
          <w:tcPr>
            <w:tcW w:w="236" w:type="dxa"/>
            <w:gridSpan w:val="2"/>
          </w:tcPr>
          <w:p w14:paraId="3B855260" w14:textId="77777777" w:rsidR="00E72A8E" w:rsidRPr="00987B29" w:rsidRDefault="00E72A8E" w:rsidP="005408FB"/>
        </w:tc>
      </w:tr>
      <w:tr w:rsidR="00E72A8E" w:rsidRPr="00987B29" w14:paraId="13DA0B64" w14:textId="77777777" w:rsidTr="005408FB">
        <w:trPr>
          <w:gridAfter w:val="1"/>
          <w:wAfter w:w="31" w:type="dxa"/>
        </w:trPr>
        <w:tc>
          <w:tcPr>
            <w:tcW w:w="421" w:type="dxa"/>
            <w:vMerge/>
            <w:shd w:val="clear" w:color="auto" w:fill="auto"/>
          </w:tcPr>
          <w:p w14:paraId="52F93102" w14:textId="77777777" w:rsidR="00E72A8E" w:rsidRPr="00987B29" w:rsidRDefault="00E72A8E" w:rsidP="005408FB"/>
        </w:tc>
        <w:tc>
          <w:tcPr>
            <w:tcW w:w="7654" w:type="dxa"/>
            <w:gridSpan w:val="4"/>
            <w:shd w:val="clear" w:color="auto" w:fill="auto"/>
          </w:tcPr>
          <w:p w14:paraId="3CDA0AB8" w14:textId="77777777" w:rsidR="00E72A8E" w:rsidRPr="00987B29" w:rsidRDefault="00E72A8E" w:rsidP="005408FB">
            <w:r w:rsidRPr="00987B29">
              <w:t xml:space="preserve">Impact </w:t>
            </w:r>
            <w:r w:rsidRPr="00987B29">
              <w:sym w:font="Wingdings" w:char="F0E8"/>
            </w:r>
          </w:p>
        </w:tc>
      </w:tr>
    </w:tbl>
    <w:p w14:paraId="37493E2D" w14:textId="77777777" w:rsidR="002D049F" w:rsidRPr="00987B29" w:rsidRDefault="002D049F" w:rsidP="002D049F"/>
    <w:p w14:paraId="6D943C0E" w14:textId="7E9A56D8" w:rsidR="002D049F" w:rsidRPr="00987B29" w:rsidRDefault="00714403" w:rsidP="002D049F">
      <w:pPr>
        <w:pStyle w:val="Kop2"/>
      </w:pPr>
      <w:r>
        <w:t>Verbetervoorstel</w:t>
      </w:r>
    </w:p>
    <w:p w14:paraId="697D35C2" w14:textId="51FF4D56" w:rsidR="002D049F" w:rsidRPr="00987B29" w:rsidRDefault="00EA735B" w:rsidP="002D049F">
      <w:r w:rsidRPr="00987B29">
        <w:t xml:space="preserve">[Geef </w:t>
      </w:r>
      <w:r w:rsidR="00714403">
        <w:t xml:space="preserve">voor elk van de kwetsbaarheden </w:t>
      </w:r>
      <w:r w:rsidRPr="00987B29">
        <w:t>advie</w:t>
      </w:r>
      <w:r w:rsidR="00714403">
        <w:t>s</w:t>
      </w:r>
      <w:r w:rsidRPr="00987B29">
        <w:t xml:space="preserve"> op basis van jouw conclusies om </w:t>
      </w:r>
      <w:r w:rsidR="00714403">
        <w:t>de veiligheid te verbeteren.</w:t>
      </w:r>
      <w:r w:rsidRPr="00987B29">
        <w:t>]</w:t>
      </w:r>
    </w:p>
    <w:p w14:paraId="0384485E" w14:textId="77777777" w:rsidR="002D049F" w:rsidRPr="00987B29" w:rsidRDefault="002D049F" w:rsidP="002D049F"/>
    <w:p w14:paraId="04D8FF6A" w14:textId="442F4547" w:rsidR="002D049F" w:rsidRPr="00987B29" w:rsidRDefault="002D049F" w:rsidP="002D049F">
      <w:r w:rsidRPr="00987B29">
        <w:lastRenderedPageBreak/>
        <w:t xml:space="preserve">[NB </w:t>
      </w:r>
      <w:r w:rsidR="007A6FFF">
        <w:t>G</w:t>
      </w:r>
      <w:r w:rsidRPr="00987B29">
        <w:t xml:space="preserve">ebruik gerust het internet, maar </w:t>
      </w:r>
      <w:r w:rsidR="007A6FFF">
        <w:t>vermeld</w:t>
      </w:r>
      <w:r w:rsidR="007A6FFF" w:rsidRPr="00987B29">
        <w:t xml:space="preserve"> </w:t>
      </w:r>
      <w:r w:rsidRPr="00987B29">
        <w:t xml:space="preserve">wel een </w:t>
      </w:r>
      <w:r w:rsidR="00005B75">
        <w:t xml:space="preserve">gevonden </w:t>
      </w:r>
      <w:r w:rsidRPr="00987B29">
        <w:t>bron en beschrijf altijd de gevonden informatie in eigen woorden</w:t>
      </w:r>
      <w:r w:rsidR="007A6FFF">
        <w:t>.</w:t>
      </w:r>
      <w:r w:rsidRPr="00987B29">
        <w:t>]</w:t>
      </w:r>
    </w:p>
    <w:sectPr w:rsidR="002D049F" w:rsidRPr="00987B29" w:rsidSect="00AC48BB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96487" w14:textId="77777777" w:rsidR="0066095C" w:rsidRDefault="0066095C" w:rsidP="00910A2E">
      <w:pPr>
        <w:spacing w:line="240" w:lineRule="auto"/>
      </w:pPr>
      <w:r>
        <w:separator/>
      </w:r>
    </w:p>
  </w:endnote>
  <w:endnote w:type="continuationSeparator" w:id="0">
    <w:p w14:paraId="2E8A07D0" w14:textId="77777777" w:rsidR="0066095C" w:rsidRDefault="0066095C" w:rsidP="00910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5A6BA" w14:textId="00900C38" w:rsidR="00393111" w:rsidRDefault="00393111" w:rsidP="00393111">
    <w:pPr>
      <w:pStyle w:val="Voettekst"/>
      <w:tabs>
        <w:tab w:val="clear" w:pos="4536"/>
        <w:tab w:val="clear" w:pos="9072"/>
        <w:tab w:val="center" w:pos="567"/>
        <w:tab w:val="left" w:pos="3119"/>
        <w:tab w:val="right" w:pos="14004"/>
      </w:tabs>
      <w:jc w:val="center"/>
    </w:pPr>
    <w:r>
      <w:rPr>
        <w:noProof/>
      </w:rPr>
      <w:drawing>
        <wp:inline distT="0" distB="0" distL="0" distR="0" wp14:anchorId="1DE259FB" wp14:editId="0FA2A164">
          <wp:extent cx="918000" cy="360000"/>
          <wp:effectExtent l="0" t="0" r="0" b="2540"/>
          <wp:docPr id="1" name="Afbeelding 1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Pr="00393111">
      <w:t xml:space="preserve">Bijlage </w:t>
    </w:r>
    <w:r w:rsidR="00AE22FE">
      <w:t xml:space="preserve">1.2 </w:t>
    </w:r>
    <w:r w:rsidR="002D049F">
      <w:t xml:space="preserve">Sjabloon </w:t>
    </w:r>
    <w:r w:rsidR="0051241D">
      <w:t>A</w:t>
    </w:r>
    <w:r w:rsidR="00E729EE">
      <w:t>uditrapport</w:t>
    </w:r>
    <w:r w:rsidR="00005B75">
      <w:t xml:space="preserve"> </w:t>
    </w:r>
    <w:r w:rsidRPr="00393111">
      <w:t xml:space="preserve">- </w:t>
    </w:r>
    <w:r w:rsidR="002D049F" w:rsidRPr="002D049F">
      <w:t>EX_IT20_EP8_P2-K2_1</w:t>
    </w:r>
    <w:r w:rsidR="00287919">
      <w:t>A</w:t>
    </w:r>
    <w:r w:rsidR="00445030">
      <w:t>2</w:t>
    </w:r>
    <w:r>
      <w:tab/>
    </w:r>
    <w:r>
      <w:rPr>
        <w:szCs w:val="16"/>
      </w:rPr>
      <w:fldChar w:fldCharType="begin"/>
    </w:r>
    <w:r>
      <w:rPr>
        <w:szCs w:val="16"/>
      </w:rPr>
      <w:instrText>PAGE</w:instrText>
    </w:r>
    <w:r>
      <w:rPr>
        <w:szCs w:val="16"/>
      </w:rPr>
      <w:fldChar w:fldCharType="separate"/>
    </w:r>
    <w:r>
      <w:rPr>
        <w:szCs w:val="16"/>
      </w:rPr>
      <w:t>2</w:t>
    </w:r>
    <w:r>
      <w:rPr>
        <w:szCs w:val="16"/>
      </w:rPr>
      <w:fldChar w:fldCharType="end"/>
    </w:r>
    <w:r>
      <w:rPr>
        <w:szCs w:val="16"/>
      </w:rPr>
      <w:t>/</w:t>
    </w:r>
    <w:r>
      <w:rPr>
        <w:szCs w:val="16"/>
      </w:rPr>
      <w:fldChar w:fldCharType="begin"/>
    </w:r>
    <w:r>
      <w:rPr>
        <w:szCs w:val="16"/>
      </w:rPr>
      <w:instrText>NUMPAGES</w:instrText>
    </w:r>
    <w:r>
      <w:rPr>
        <w:szCs w:val="16"/>
      </w:rPr>
      <w:fldChar w:fldCharType="separate"/>
    </w:r>
    <w:r>
      <w:rPr>
        <w:szCs w:val="16"/>
      </w:rPr>
      <w:t>3</w:t>
    </w:r>
    <w:r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8994A" w14:textId="77777777" w:rsidR="0066095C" w:rsidRDefault="0066095C" w:rsidP="00910A2E">
      <w:pPr>
        <w:spacing w:line="240" w:lineRule="auto"/>
      </w:pPr>
      <w:r>
        <w:separator/>
      </w:r>
    </w:p>
  </w:footnote>
  <w:footnote w:type="continuationSeparator" w:id="0">
    <w:p w14:paraId="5F5C0340" w14:textId="77777777" w:rsidR="0066095C" w:rsidRDefault="0066095C" w:rsidP="00910A2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414F"/>
    <w:multiLevelType w:val="hybridMultilevel"/>
    <w:tmpl w:val="48C887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974F7"/>
    <w:multiLevelType w:val="hybridMultilevel"/>
    <w:tmpl w:val="09B232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20686"/>
    <w:multiLevelType w:val="hybridMultilevel"/>
    <w:tmpl w:val="D4926B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14AFB"/>
    <w:multiLevelType w:val="hybridMultilevel"/>
    <w:tmpl w:val="600651B8"/>
    <w:lvl w:ilvl="0" w:tplc="65D2B99C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04BEB"/>
    <w:multiLevelType w:val="hybridMultilevel"/>
    <w:tmpl w:val="7B76F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70B4E"/>
    <w:multiLevelType w:val="hybridMultilevel"/>
    <w:tmpl w:val="A0D474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202B3"/>
    <w:multiLevelType w:val="hybridMultilevel"/>
    <w:tmpl w:val="6E484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77DED"/>
    <w:multiLevelType w:val="hybridMultilevel"/>
    <w:tmpl w:val="89BED5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039E6"/>
    <w:multiLevelType w:val="hybridMultilevel"/>
    <w:tmpl w:val="BF1AF9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6454C"/>
    <w:multiLevelType w:val="hybridMultilevel"/>
    <w:tmpl w:val="66D2EC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96653"/>
    <w:multiLevelType w:val="hybridMultilevel"/>
    <w:tmpl w:val="A79EFE18"/>
    <w:lvl w:ilvl="0" w:tplc="9F4248D6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C73136"/>
    <w:multiLevelType w:val="hybridMultilevel"/>
    <w:tmpl w:val="3176CA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7A56BE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0A5821"/>
    <w:multiLevelType w:val="hybridMultilevel"/>
    <w:tmpl w:val="7C0AF4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FC0E48"/>
    <w:multiLevelType w:val="hybridMultilevel"/>
    <w:tmpl w:val="27903C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6273B0"/>
    <w:multiLevelType w:val="hybridMultilevel"/>
    <w:tmpl w:val="DD00D5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CC5066"/>
    <w:multiLevelType w:val="hybridMultilevel"/>
    <w:tmpl w:val="57443C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0E3E7A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86207B"/>
    <w:multiLevelType w:val="hybridMultilevel"/>
    <w:tmpl w:val="AE42C4FA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20D219E"/>
    <w:multiLevelType w:val="hybridMultilevel"/>
    <w:tmpl w:val="EB50F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FA033D"/>
    <w:multiLevelType w:val="hybridMultilevel"/>
    <w:tmpl w:val="C9009B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226F30"/>
    <w:multiLevelType w:val="hybridMultilevel"/>
    <w:tmpl w:val="9294B3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E11C5A"/>
    <w:multiLevelType w:val="hybridMultilevel"/>
    <w:tmpl w:val="BCA6BE06"/>
    <w:lvl w:ilvl="0" w:tplc="2D1AB3F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002138F"/>
    <w:multiLevelType w:val="hybridMultilevel"/>
    <w:tmpl w:val="1CE02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B21639"/>
    <w:multiLevelType w:val="hybridMultilevel"/>
    <w:tmpl w:val="628CFB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DB5F8C"/>
    <w:multiLevelType w:val="hybridMultilevel"/>
    <w:tmpl w:val="8D02EB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40707E"/>
    <w:multiLevelType w:val="hybridMultilevel"/>
    <w:tmpl w:val="CE144E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706F9C"/>
    <w:multiLevelType w:val="hybridMultilevel"/>
    <w:tmpl w:val="E326DD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865C41"/>
    <w:multiLevelType w:val="hybridMultilevel"/>
    <w:tmpl w:val="0C86B3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E31772"/>
    <w:multiLevelType w:val="hybridMultilevel"/>
    <w:tmpl w:val="41C6BB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F67B8F"/>
    <w:multiLevelType w:val="hybridMultilevel"/>
    <w:tmpl w:val="FF0AE3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F77AE2"/>
    <w:multiLevelType w:val="hybridMultilevel"/>
    <w:tmpl w:val="193A1D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B46919"/>
    <w:multiLevelType w:val="hybridMultilevel"/>
    <w:tmpl w:val="7E48F4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95703"/>
    <w:multiLevelType w:val="hybridMultilevel"/>
    <w:tmpl w:val="B2BC8D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AF3D73"/>
    <w:multiLevelType w:val="hybridMultilevel"/>
    <w:tmpl w:val="489256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CD1986"/>
    <w:multiLevelType w:val="hybridMultilevel"/>
    <w:tmpl w:val="6B2A9BF0"/>
    <w:lvl w:ilvl="0" w:tplc="AF58706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506" w:hanging="360"/>
      </w:pPr>
    </w:lvl>
    <w:lvl w:ilvl="2" w:tplc="0413001B" w:tentative="1">
      <w:start w:val="1"/>
      <w:numFmt w:val="lowerRoman"/>
      <w:lvlText w:val="%3."/>
      <w:lvlJc w:val="right"/>
      <w:pPr>
        <w:ind w:left="2226" w:hanging="180"/>
      </w:pPr>
    </w:lvl>
    <w:lvl w:ilvl="3" w:tplc="0413000F" w:tentative="1">
      <w:start w:val="1"/>
      <w:numFmt w:val="decimal"/>
      <w:lvlText w:val="%4."/>
      <w:lvlJc w:val="left"/>
      <w:pPr>
        <w:ind w:left="2946" w:hanging="360"/>
      </w:pPr>
    </w:lvl>
    <w:lvl w:ilvl="4" w:tplc="04130019" w:tentative="1">
      <w:start w:val="1"/>
      <w:numFmt w:val="lowerLetter"/>
      <w:lvlText w:val="%5."/>
      <w:lvlJc w:val="left"/>
      <w:pPr>
        <w:ind w:left="3666" w:hanging="360"/>
      </w:pPr>
    </w:lvl>
    <w:lvl w:ilvl="5" w:tplc="0413001B" w:tentative="1">
      <w:start w:val="1"/>
      <w:numFmt w:val="lowerRoman"/>
      <w:lvlText w:val="%6."/>
      <w:lvlJc w:val="right"/>
      <w:pPr>
        <w:ind w:left="4386" w:hanging="180"/>
      </w:pPr>
    </w:lvl>
    <w:lvl w:ilvl="6" w:tplc="0413000F" w:tentative="1">
      <w:start w:val="1"/>
      <w:numFmt w:val="decimal"/>
      <w:lvlText w:val="%7."/>
      <w:lvlJc w:val="left"/>
      <w:pPr>
        <w:ind w:left="5106" w:hanging="360"/>
      </w:pPr>
    </w:lvl>
    <w:lvl w:ilvl="7" w:tplc="04130019" w:tentative="1">
      <w:start w:val="1"/>
      <w:numFmt w:val="lowerLetter"/>
      <w:lvlText w:val="%8."/>
      <w:lvlJc w:val="left"/>
      <w:pPr>
        <w:ind w:left="5826" w:hanging="360"/>
      </w:pPr>
    </w:lvl>
    <w:lvl w:ilvl="8" w:tplc="0413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8" w15:restartNumberingAfterBreak="0">
    <w:nsid w:val="69FC282C"/>
    <w:multiLevelType w:val="hybridMultilevel"/>
    <w:tmpl w:val="B86A3D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F2253B"/>
    <w:multiLevelType w:val="hybridMultilevel"/>
    <w:tmpl w:val="01A677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AB3AFA"/>
    <w:multiLevelType w:val="hybridMultilevel"/>
    <w:tmpl w:val="8A7EA6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0E76E7"/>
    <w:multiLevelType w:val="hybridMultilevel"/>
    <w:tmpl w:val="973EA04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22666E4"/>
    <w:multiLevelType w:val="hybridMultilevel"/>
    <w:tmpl w:val="11B6C91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37C26B8"/>
    <w:multiLevelType w:val="hybridMultilevel"/>
    <w:tmpl w:val="40961F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D57066"/>
    <w:multiLevelType w:val="hybridMultilevel"/>
    <w:tmpl w:val="B958EC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4D765B"/>
    <w:multiLevelType w:val="hybridMultilevel"/>
    <w:tmpl w:val="9912C9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836222">
    <w:abstractNumId w:val="3"/>
  </w:num>
  <w:num w:numId="2" w16cid:durableId="1434860161">
    <w:abstractNumId w:val="38"/>
  </w:num>
  <w:num w:numId="3" w16cid:durableId="186329465">
    <w:abstractNumId w:val="5"/>
  </w:num>
  <w:num w:numId="4" w16cid:durableId="266155698">
    <w:abstractNumId w:val="40"/>
  </w:num>
  <w:num w:numId="5" w16cid:durableId="1554273607">
    <w:abstractNumId w:val="15"/>
  </w:num>
  <w:num w:numId="6" w16cid:durableId="603146207">
    <w:abstractNumId w:val="36"/>
  </w:num>
  <w:num w:numId="7" w16cid:durableId="1952742238">
    <w:abstractNumId w:val="0"/>
  </w:num>
  <w:num w:numId="8" w16cid:durableId="2032106421">
    <w:abstractNumId w:val="43"/>
  </w:num>
  <w:num w:numId="9" w16cid:durableId="175972156">
    <w:abstractNumId w:val="22"/>
  </w:num>
  <w:num w:numId="10" w16cid:durableId="575096649">
    <w:abstractNumId w:val="30"/>
  </w:num>
  <w:num w:numId="11" w16cid:durableId="890767386">
    <w:abstractNumId w:val="32"/>
  </w:num>
  <w:num w:numId="12" w16cid:durableId="1031346088">
    <w:abstractNumId w:val="14"/>
  </w:num>
  <w:num w:numId="13" w16cid:durableId="417102003">
    <w:abstractNumId w:val="31"/>
  </w:num>
  <w:num w:numId="14" w16cid:durableId="485754051">
    <w:abstractNumId w:val="24"/>
  </w:num>
  <w:num w:numId="15" w16cid:durableId="226915066">
    <w:abstractNumId w:val="12"/>
  </w:num>
  <w:num w:numId="16" w16cid:durableId="1831093688">
    <w:abstractNumId w:val="1"/>
  </w:num>
  <w:num w:numId="17" w16cid:durableId="424036341">
    <w:abstractNumId w:val="20"/>
  </w:num>
  <w:num w:numId="18" w16cid:durableId="1769542282">
    <w:abstractNumId w:val="4"/>
  </w:num>
  <w:num w:numId="19" w16cid:durableId="1342203774">
    <w:abstractNumId w:val="45"/>
  </w:num>
  <w:num w:numId="20" w16cid:durableId="1857041509">
    <w:abstractNumId w:val="27"/>
  </w:num>
  <w:num w:numId="21" w16cid:durableId="1937594970">
    <w:abstractNumId w:val="44"/>
  </w:num>
  <w:num w:numId="22" w16cid:durableId="1221795149">
    <w:abstractNumId w:val="35"/>
  </w:num>
  <w:num w:numId="23" w16cid:durableId="1048918448">
    <w:abstractNumId w:val="29"/>
  </w:num>
  <w:num w:numId="24" w16cid:durableId="848179882">
    <w:abstractNumId w:val="28"/>
  </w:num>
  <w:num w:numId="25" w16cid:durableId="377700734">
    <w:abstractNumId w:val="25"/>
  </w:num>
  <w:num w:numId="26" w16cid:durableId="143862924">
    <w:abstractNumId w:val="16"/>
  </w:num>
  <w:num w:numId="27" w16cid:durableId="264193161">
    <w:abstractNumId w:val="6"/>
  </w:num>
  <w:num w:numId="28" w16cid:durableId="1725908848">
    <w:abstractNumId w:val="2"/>
  </w:num>
  <w:num w:numId="29" w16cid:durableId="105780313">
    <w:abstractNumId w:val="33"/>
  </w:num>
  <w:num w:numId="30" w16cid:durableId="1018849745">
    <w:abstractNumId w:val="21"/>
  </w:num>
  <w:num w:numId="31" w16cid:durableId="191043105">
    <w:abstractNumId w:val="8"/>
  </w:num>
  <w:num w:numId="32" w16cid:durableId="1627809073">
    <w:abstractNumId w:val="10"/>
  </w:num>
  <w:num w:numId="33" w16cid:durableId="1040201329">
    <w:abstractNumId w:val="39"/>
  </w:num>
  <w:num w:numId="34" w16cid:durableId="1698235799">
    <w:abstractNumId w:val="34"/>
  </w:num>
  <w:num w:numId="35" w16cid:durableId="547255270">
    <w:abstractNumId w:val="11"/>
  </w:num>
  <w:num w:numId="36" w16cid:durableId="1827476065">
    <w:abstractNumId w:val="17"/>
  </w:num>
  <w:num w:numId="37" w16cid:durableId="1854873649">
    <w:abstractNumId w:val="23"/>
  </w:num>
  <w:num w:numId="38" w16cid:durableId="1483157176">
    <w:abstractNumId w:val="26"/>
  </w:num>
  <w:num w:numId="39" w16cid:durableId="1957441375">
    <w:abstractNumId w:val="7"/>
  </w:num>
  <w:num w:numId="40" w16cid:durableId="1709529965">
    <w:abstractNumId w:val="41"/>
  </w:num>
  <w:num w:numId="41" w16cid:durableId="1363288254">
    <w:abstractNumId w:val="42"/>
  </w:num>
  <w:num w:numId="42" w16cid:durableId="1961182071">
    <w:abstractNumId w:val="19"/>
  </w:num>
  <w:num w:numId="43" w16cid:durableId="615329425">
    <w:abstractNumId w:val="18"/>
  </w:num>
  <w:num w:numId="44" w16cid:durableId="1077439174">
    <w:abstractNumId w:val="13"/>
  </w:num>
  <w:num w:numId="45" w16cid:durableId="1959796860">
    <w:abstractNumId w:val="9"/>
  </w:num>
  <w:num w:numId="46" w16cid:durableId="147490867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attachedTemplate r:id="rId1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9F"/>
    <w:rsid w:val="00005B75"/>
    <w:rsid w:val="000172B9"/>
    <w:rsid w:val="00095F6E"/>
    <w:rsid w:val="000B3B21"/>
    <w:rsid w:val="000C018E"/>
    <w:rsid w:val="000C7207"/>
    <w:rsid w:val="000D0DD3"/>
    <w:rsid w:val="000F49BE"/>
    <w:rsid w:val="001445B2"/>
    <w:rsid w:val="0017583A"/>
    <w:rsid w:val="001763E3"/>
    <w:rsid w:val="001A5529"/>
    <w:rsid w:val="001D2FCC"/>
    <w:rsid w:val="001D5031"/>
    <w:rsid w:val="001F5A9F"/>
    <w:rsid w:val="00202305"/>
    <w:rsid w:val="002334EC"/>
    <w:rsid w:val="00237180"/>
    <w:rsid w:val="002447F3"/>
    <w:rsid w:val="002500CC"/>
    <w:rsid w:val="00252875"/>
    <w:rsid w:val="0026276D"/>
    <w:rsid w:val="00270626"/>
    <w:rsid w:val="002738AE"/>
    <w:rsid w:val="002757DB"/>
    <w:rsid w:val="00282F22"/>
    <w:rsid w:val="00287919"/>
    <w:rsid w:val="002A74C1"/>
    <w:rsid w:val="002D049F"/>
    <w:rsid w:val="002F3923"/>
    <w:rsid w:val="00383605"/>
    <w:rsid w:val="00393111"/>
    <w:rsid w:val="003F2FF7"/>
    <w:rsid w:val="00424AEA"/>
    <w:rsid w:val="00445030"/>
    <w:rsid w:val="00453FAC"/>
    <w:rsid w:val="004C5B2D"/>
    <w:rsid w:val="004E0DA1"/>
    <w:rsid w:val="0051241D"/>
    <w:rsid w:val="00533C39"/>
    <w:rsid w:val="00544045"/>
    <w:rsid w:val="00565A5A"/>
    <w:rsid w:val="00567AF6"/>
    <w:rsid w:val="00571473"/>
    <w:rsid w:val="00580E1B"/>
    <w:rsid w:val="00594DA0"/>
    <w:rsid w:val="006069E2"/>
    <w:rsid w:val="0066095C"/>
    <w:rsid w:val="0068714B"/>
    <w:rsid w:val="0069446E"/>
    <w:rsid w:val="006B5218"/>
    <w:rsid w:val="006C70B1"/>
    <w:rsid w:val="006E1649"/>
    <w:rsid w:val="00714403"/>
    <w:rsid w:val="007A6FFF"/>
    <w:rsid w:val="007E4BCF"/>
    <w:rsid w:val="007F3090"/>
    <w:rsid w:val="007F6868"/>
    <w:rsid w:val="0082745D"/>
    <w:rsid w:val="00837330"/>
    <w:rsid w:val="00854C7A"/>
    <w:rsid w:val="00881F6F"/>
    <w:rsid w:val="0089544F"/>
    <w:rsid w:val="008E0EE0"/>
    <w:rsid w:val="008E7EC5"/>
    <w:rsid w:val="00910A2E"/>
    <w:rsid w:val="00931C11"/>
    <w:rsid w:val="009423AA"/>
    <w:rsid w:val="00987B29"/>
    <w:rsid w:val="0099471C"/>
    <w:rsid w:val="00996768"/>
    <w:rsid w:val="009977B2"/>
    <w:rsid w:val="009C30A5"/>
    <w:rsid w:val="009D3C17"/>
    <w:rsid w:val="00A03DC3"/>
    <w:rsid w:val="00A10C66"/>
    <w:rsid w:val="00A266FE"/>
    <w:rsid w:val="00A856EA"/>
    <w:rsid w:val="00AA3AF9"/>
    <w:rsid w:val="00AC48BB"/>
    <w:rsid w:val="00AE22FE"/>
    <w:rsid w:val="00B10C88"/>
    <w:rsid w:val="00B9493B"/>
    <w:rsid w:val="00BB5D61"/>
    <w:rsid w:val="00BD7D94"/>
    <w:rsid w:val="00BE16DC"/>
    <w:rsid w:val="00BE4CE2"/>
    <w:rsid w:val="00BE52E5"/>
    <w:rsid w:val="00C02B53"/>
    <w:rsid w:val="00C84117"/>
    <w:rsid w:val="00C93A88"/>
    <w:rsid w:val="00C959C6"/>
    <w:rsid w:val="00CB045F"/>
    <w:rsid w:val="00CB3D2A"/>
    <w:rsid w:val="00CC0080"/>
    <w:rsid w:val="00CE1BE8"/>
    <w:rsid w:val="00D255B5"/>
    <w:rsid w:val="00D26CD4"/>
    <w:rsid w:val="00D46F78"/>
    <w:rsid w:val="00E20EB2"/>
    <w:rsid w:val="00E24C05"/>
    <w:rsid w:val="00E33BFA"/>
    <w:rsid w:val="00E549BE"/>
    <w:rsid w:val="00E63944"/>
    <w:rsid w:val="00E715B5"/>
    <w:rsid w:val="00E729EE"/>
    <w:rsid w:val="00E72A8E"/>
    <w:rsid w:val="00E9711F"/>
    <w:rsid w:val="00EA5EDA"/>
    <w:rsid w:val="00EA735B"/>
    <w:rsid w:val="00EC4011"/>
    <w:rsid w:val="00F21B9C"/>
    <w:rsid w:val="00F302F7"/>
    <w:rsid w:val="00F314EA"/>
    <w:rsid w:val="00F43BFF"/>
    <w:rsid w:val="00F86F0C"/>
    <w:rsid w:val="00FA468C"/>
    <w:rsid w:val="00FB6977"/>
    <w:rsid w:val="00FD54C4"/>
    <w:rsid w:val="00F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3FCFCD"/>
  <w15:chartTrackingRefBased/>
  <w15:docId w15:val="{1CCE12BC-1D03-4C87-AC7C-B208E2AF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334EC"/>
    <w:pPr>
      <w:spacing w:after="0" w:line="276" w:lineRule="auto"/>
    </w:pPr>
    <w:rPr>
      <w:rFonts w:ascii="Calibri" w:hAnsi="Calibri"/>
    </w:rPr>
  </w:style>
  <w:style w:type="paragraph" w:styleId="Kop1">
    <w:name w:val="heading 1"/>
    <w:basedOn w:val="Standaard"/>
    <w:next w:val="Standaard"/>
    <w:link w:val="Kop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334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355B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uiPriority w:val="1"/>
    <w:qFormat/>
    <w:rsid w:val="00910A2E"/>
    <w:pPr>
      <w:spacing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Standaardalinea-lettertype"/>
    <w:rsid w:val="00383605"/>
    <w:rPr>
      <w:color w:val="FFFFFF" w:themeColor="background1"/>
      <w:sz w:val="40"/>
    </w:rPr>
  </w:style>
  <w:style w:type="paragraph" w:styleId="Koptekst">
    <w:name w:val="header"/>
    <w:basedOn w:val="Standaard"/>
    <w:link w:val="Koptekst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0A2E"/>
    <w:rPr>
      <w:rFonts w:ascii="Calibri" w:hAnsi="Calibri"/>
    </w:rPr>
  </w:style>
  <w:style w:type="paragraph" w:styleId="Voettekst">
    <w:name w:val="footer"/>
    <w:basedOn w:val="Standaard"/>
    <w:link w:val="Voettekst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17583A"/>
    <w:rPr>
      <w:rFonts w:ascii="Calibri" w:hAnsi="Calibri"/>
      <w:sz w:val="16"/>
    </w:rPr>
  </w:style>
  <w:style w:type="table" w:styleId="Tabelraster">
    <w:name w:val="Table Grid"/>
    <w:basedOn w:val="Standaardtabel"/>
    <w:uiPriority w:val="39"/>
    <w:rsid w:val="0069446E"/>
    <w:pPr>
      <w:spacing w:after="0" w:line="240" w:lineRule="auto"/>
    </w:pPr>
    <w:tblPr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</w:style>
  <w:style w:type="character" w:customStyle="1" w:styleId="Kop4Char">
    <w:name w:val="Kop 4 Char"/>
    <w:basedOn w:val="Standaardalinea-lettertype"/>
    <w:link w:val="Kop4"/>
    <w:uiPriority w:val="9"/>
    <w:rsid w:val="002334EC"/>
    <w:rPr>
      <w:rFonts w:asciiTheme="majorHAnsi" w:eastAsiaTheme="majorEastAsia" w:hAnsiTheme="majorHAnsi" w:cstheme="majorBidi"/>
      <w:i/>
      <w:iCs/>
      <w:color w:val="56355B" w:themeColor="text2"/>
    </w:rPr>
  </w:style>
  <w:style w:type="table" w:customStyle="1" w:styleId="SPLVeldnamendonkerpaars-1ekolomentotaalrijgroen">
    <w:name w:val="SPL Veldnamen donkerpaars - 1e kolom en totaalrij groen"/>
    <w:basedOn w:val="Standaardtabel"/>
    <w:uiPriority w:val="99"/>
    <w:rsid w:val="00BD7D94"/>
    <w:pPr>
      <w:spacing w:after="0" w:line="276" w:lineRule="auto"/>
    </w:pPr>
    <w:tblPr>
      <w:tblStyleRowBandSize w:val="1"/>
      <w:tblStyleColBandSize w:val="1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b w:val="0"/>
        <w:color w:val="FFFFFF" w:themeColor="background1"/>
        <w:sz w:val="22"/>
      </w:rPr>
      <w:tblPr/>
      <w:tcPr>
        <w:shd w:val="clear" w:color="auto" w:fill="56355B" w:themeFill="text2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9446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styleId="Onopgemaaktetabel2">
    <w:name w:val="Plain Table 2"/>
    <w:basedOn w:val="Standaardtabel"/>
    <w:uiPriority w:val="42"/>
    <w:rsid w:val="008E7E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80"/>
        <w:bottom w:val="single" w:sz="4" w:space="0" w:color="FFFF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1A5529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3718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3718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3718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37180"/>
    <w:pPr>
      <w:spacing w:after="100"/>
      <w:ind w:left="440"/>
    </w:pPr>
  </w:style>
  <w:style w:type="table" w:styleId="Tabelrasterlicht">
    <w:name w:val="Grid Table Light"/>
    <w:basedOn w:val="Standaardtabel"/>
    <w:uiPriority w:val="40"/>
    <w:rsid w:val="00CC00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e">
    <w:name w:val="Revision"/>
    <w:hidden/>
    <w:uiPriority w:val="99"/>
    <w:semiHidden/>
    <w:rsid w:val="00987B29"/>
    <w:pPr>
      <w:spacing w:after="0" w:line="240" w:lineRule="auto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tte\Downloads\jjmmdd_in_Bijlage%20x%20Naam%20bijlage%20(staand%20zonder%20voorblad).dotx" TargetMode="External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5c6331a-2a23-464e-9aa5-03df216f8e92">
      <UserInfo>
        <DisplayName/>
        <AccountId xsi:nil="true"/>
        <AccountType/>
      </UserInfo>
    </SharedWithUsers>
    <lcf76f155ced4ddcb4097134ff3c332f xmlns="ef046627-44dc-457e-88b4-6fe26c1e4406">
      <Terms xmlns="http://schemas.microsoft.com/office/infopath/2007/PartnerControls"/>
    </lcf76f155ced4ddcb4097134ff3c332f>
    <TaxCatchAll xmlns="35c6331a-2a23-464e-9aa5-03df216f8e9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E302C1959174F9C2B11D804209EAA" ma:contentTypeVersion="17" ma:contentTypeDescription="Create a new document." ma:contentTypeScope="" ma:versionID="bf0ca1ced27330b7ce37eea445ee1e86">
  <xsd:schema xmlns:xsd="http://www.w3.org/2001/XMLSchema" xmlns:xs="http://www.w3.org/2001/XMLSchema" xmlns:p="http://schemas.microsoft.com/office/2006/metadata/properties" xmlns:ns2="ef046627-44dc-457e-88b4-6fe26c1e4406" xmlns:ns3="35c6331a-2a23-464e-9aa5-03df216f8e92" targetNamespace="http://schemas.microsoft.com/office/2006/metadata/properties" ma:root="true" ma:fieldsID="bf3dbec486a96bb7492b1da85ba61269" ns2:_="" ns3:_="">
    <xsd:import namespace="ef046627-44dc-457e-88b4-6fe26c1e4406"/>
    <xsd:import namespace="35c6331a-2a23-464e-9aa5-03df216f8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6627-44dc-457e-88b4-6fe26c1e44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3a693f84-d9d9-45de-9cc2-e572aa08d8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6331a-2a23-464e-9aa5-03df216f8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b1ebadc-e816-4f80-8689-11ff79f33e0a}" ma:internalName="TaxCatchAll" ma:showField="CatchAllData" ma:web="35c6331a-2a23-464e-9aa5-03df216f8e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A13BF0-4F95-4428-87F0-2822945956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4183D7-C0D4-42A7-BB32-82DC1CA3BB88}">
  <ds:schemaRefs>
    <ds:schemaRef ds:uri="http://schemas.microsoft.com/office/infopath/2007/PartnerControls"/>
    <ds:schemaRef ds:uri="http://schemas.microsoft.com/office/2006/metadata/properties"/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www.w3.org/XML/1998/namespace"/>
    <ds:schemaRef ds:uri="http://schemas.openxmlformats.org/package/2006/metadata/core-properties"/>
    <ds:schemaRef ds:uri="35c6331a-2a23-464e-9aa5-03df216f8e92"/>
    <ds:schemaRef ds:uri="ef046627-44dc-457e-88b4-6fe26c1e4406"/>
  </ds:schemaRefs>
</ds:datastoreItem>
</file>

<file path=customXml/itemProps3.xml><?xml version="1.0" encoding="utf-8"?>
<ds:datastoreItem xmlns:ds="http://schemas.openxmlformats.org/officeDocument/2006/customXml" ds:itemID="{6F773DC3-6316-41EB-91DB-104CF43462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046627-44dc-457e-88b4-6fe26c1e4406"/>
    <ds:schemaRef ds:uri="35c6331a-2a23-464e-9aa5-03df216f8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33361D4-7BBF-4782-ABFA-627F5AB4B5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jjmmdd_in_Bijlage x Naam bijlage (staand zonder voorblad)</Template>
  <TotalTime>16</TotalTime>
  <Pages>2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Lotte</dc:creator>
  <cp:keywords/>
  <dc:description/>
  <cp:lastModifiedBy>Lotte Rooker</cp:lastModifiedBy>
  <cp:revision>28</cp:revision>
  <dcterms:created xsi:type="dcterms:W3CDTF">2022-10-04T12:33:00Z</dcterms:created>
  <dcterms:modified xsi:type="dcterms:W3CDTF">2023-08-03T11:40:00Z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0x010100C39E302C1959174F9C2B11D804209EAA</vt:lpwstr>
  </property>
  <property fmtid="{D5CDD505-2E9C-101B-9397-08002B2CF9AE}" pid="3" name="Order">
    <vt:r8>561600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