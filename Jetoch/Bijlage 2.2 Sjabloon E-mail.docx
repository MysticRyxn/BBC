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3FD9" w14:textId="4F07AEEF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2.2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7A19F4">
        <w:rPr>
          <w:sz w:val="48"/>
          <w:szCs w:val="48"/>
        </w:rPr>
        <w:t>E</w:t>
      </w:r>
      <w:r w:rsidR="001868DB">
        <w:rPr>
          <w:sz w:val="48"/>
          <w:szCs w:val="48"/>
        </w:rPr>
        <w:t>-mail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14:paraId="1E202EF7" w14:textId="77777777" w:rsidTr="00F9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4B13AF" w:rsidRDefault="009A09D7" w:rsidP="009A09D7">
            <w:pPr>
              <w:rPr>
                <w:b/>
                <w:bCs/>
              </w:rPr>
            </w:pPr>
            <w:r w:rsidRPr="004B13AF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269DC230" w:rsidR="009A09D7" w:rsidRPr="00F56B9C" w:rsidRDefault="000A07D2" w:rsidP="009A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302568987@student.rocmondriaan.nl</w:t>
            </w:r>
            <w:bookmarkStart w:id="0" w:name="_GoBack"/>
            <w:bookmarkEnd w:id="0"/>
          </w:p>
        </w:tc>
      </w:tr>
      <w:tr w:rsidR="009A09D7" w14:paraId="1ECE1ED1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74D352DC" w:rsidR="009A09D7" w:rsidRDefault="00F56B9C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1912">
              <w:t>Securityofficer</w:t>
            </w:r>
            <w:proofErr w:type="spellEnd"/>
            <w:r w:rsidRPr="00401912">
              <w:t xml:space="preserve"> </w:t>
            </w:r>
            <w:proofErr w:type="spellStart"/>
            <w:r w:rsidRPr="00401912">
              <w:t>AmeRijck</w:t>
            </w:r>
            <w:proofErr w:type="spellEnd"/>
            <w:r w:rsidRPr="00401912">
              <w:t xml:space="preserve"> vakantiepark</w:t>
            </w:r>
          </w:p>
        </w:tc>
      </w:tr>
      <w:tr w:rsidR="009A09D7" w14:paraId="4A5EFA11" w14:textId="77777777" w:rsidTr="00F96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77777777" w:rsidR="009A09D7" w:rsidRDefault="009A09D7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9D7" w14:paraId="150C4E7C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7904F62A" w:rsidR="009A09D7" w:rsidRDefault="00F56B9C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Onderzoek rapportage</w:t>
            </w: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44F6034" w14:textId="77777777" w:rsidR="004B13AF" w:rsidRDefault="00F56B9C" w:rsidP="006C3A07">
            <w:r w:rsidRPr="00F56B9C">
              <w:t>Geachte</w:t>
            </w:r>
            <w:r>
              <w:t xml:space="preserve"> heer </w:t>
            </w:r>
            <w:proofErr w:type="spellStart"/>
            <w:r>
              <w:t>Amerijck</w:t>
            </w:r>
            <w:proofErr w:type="spellEnd"/>
            <w:r>
              <w:t>,</w:t>
            </w:r>
          </w:p>
          <w:p w14:paraId="583A3DD5" w14:textId="77777777" w:rsidR="00F56B9C" w:rsidRDefault="000A07D2" w:rsidP="006C3A07">
            <w:r>
              <w:t xml:space="preserve"> </w:t>
            </w:r>
          </w:p>
          <w:p w14:paraId="1BD58B17" w14:textId="77777777" w:rsidR="000A07D2" w:rsidRDefault="000A07D2" w:rsidP="006C3A07">
            <w:r>
              <w:t>Op uw verzoek heb ik de server gecontroleerd.</w:t>
            </w:r>
          </w:p>
          <w:p w14:paraId="0FF90CB7" w14:textId="77777777" w:rsidR="000A07D2" w:rsidRDefault="000A07D2" w:rsidP="006C3A07"/>
          <w:p w14:paraId="6341037C" w14:textId="77777777" w:rsidR="000A07D2" w:rsidRDefault="000A07D2" w:rsidP="006C3A07">
            <w:r>
              <w:t>Bevindingen</w:t>
            </w:r>
          </w:p>
          <w:p w14:paraId="0BC845C2" w14:textId="3A757A09" w:rsidR="000A07D2" w:rsidRDefault="000A07D2" w:rsidP="006C3A07">
            <w:r>
              <w:t>Ik heb gezien dat de firewall en het antivirusbescherming uit stonden, ook zag ik dat er een remote accesstool is geïnstalleerd. Ik heb de firewall en het antivirusbescherming aangezet en u moet een melding doen bij het meldloket, want er is hoogstwaarschijnlijk data gelekt.</w:t>
            </w:r>
          </w:p>
          <w:p w14:paraId="44B6AA33" w14:textId="77777777" w:rsidR="000A07D2" w:rsidRDefault="000A07D2" w:rsidP="006C3A07"/>
          <w:p w14:paraId="61CCDD01" w14:textId="77777777" w:rsidR="000A07D2" w:rsidRDefault="000A07D2" w:rsidP="006C3A07">
            <w:r>
              <w:t>Risico’s</w:t>
            </w:r>
          </w:p>
          <w:p w14:paraId="739F198B" w14:textId="77777777" w:rsidR="000A07D2" w:rsidRDefault="000A07D2" w:rsidP="000A07D2">
            <w:pPr>
              <w:pStyle w:val="Lijstalinea"/>
              <w:numPr>
                <w:ilvl w:val="0"/>
                <w:numId w:val="49"/>
              </w:numPr>
            </w:pPr>
            <w:r>
              <w:t>Hackers kunnen makkelijk de server betreden</w:t>
            </w:r>
          </w:p>
          <w:p w14:paraId="09190294" w14:textId="77777777" w:rsidR="000A07D2" w:rsidRDefault="000A07D2" w:rsidP="000A07D2">
            <w:pPr>
              <w:pStyle w:val="Lijstalinea"/>
              <w:numPr>
                <w:ilvl w:val="0"/>
                <w:numId w:val="49"/>
              </w:numPr>
            </w:pPr>
            <w:r>
              <w:t>Data kan gelekt worden</w:t>
            </w:r>
          </w:p>
          <w:p w14:paraId="3B3BC6D2" w14:textId="77777777" w:rsidR="000A07D2" w:rsidRDefault="000A07D2" w:rsidP="000A07D2">
            <w:pPr>
              <w:pStyle w:val="Lijstalinea"/>
              <w:numPr>
                <w:ilvl w:val="0"/>
                <w:numId w:val="49"/>
              </w:numPr>
            </w:pPr>
            <w:r>
              <w:t>De server kan plat worden gelegd/ over worden genomen</w:t>
            </w:r>
          </w:p>
          <w:p w14:paraId="24708B19" w14:textId="77777777" w:rsidR="000A07D2" w:rsidRDefault="000A07D2" w:rsidP="000A07D2"/>
          <w:p w14:paraId="6895BDB0" w14:textId="77777777" w:rsidR="000A07D2" w:rsidRDefault="000A07D2" w:rsidP="000A07D2">
            <w:r>
              <w:t>Advies</w:t>
            </w:r>
          </w:p>
          <w:p w14:paraId="1B9A6605" w14:textId="77777777" w:rsidR="000A07D2" w:rsidRDefault="000A07D2" w:rsidP="000A07D2">
            <w:r>
              <w:t>Hou voortaan de firewall en het antivirusbescherming aan zodat er niet op ongecontroleerde wijze een remote accesstool kan worden geïnstalleerd. Maak ook een melding bij het meldloket.</w:t>
            </w:r>
          </w:p>
          <w:p w14:paraId="35048458" w14:textId="77777777" w:rsidR="000A07D2" w:rsidRDefault="000A07D2" w:rsidP="000A07D2"/>
          <w:p w14:paraId="7B58A08B" w14:textId="77777777" w:rsidR="000A07D2" w:rsidRDefault="000A07D2" w:rsidP="000A07D2">
            <w:r>
              <w:t>Met vriendelijke groet,</w:t>
            </w:r>
          </w:p>
          <w:p w14:paraId="59BD6D6D" w14:textId="5E76DC2C" w:rsidR="000A07D2" w:rsidRPr="00F56B9C" w:rsidRDefault="000A07D2" w:rsidP="000A07D2">
            <w:proofErr w:type="spellStart"/>
            <w:r>
              <w:t>Shaylandro</w:t>
            </w:r>
            <w:proofErr w:type="spellEnd"/>
            <w:r>
              <w:t xml:space="preserve"> </w:t>
            </w:r>
            <w:proofErr w:type="spellStart"/>
            <w:r>
              <w:t>Amatkarijo</w:t>
            </w:r>
            <w:proofErr w:type="spellEnd"/>
            <w:r>
              <w:t xml:space="preserve"> </w:t>
            </w:r>
          </w:p>
        </w:tc>
      </w:tr>
    </w:tbl>
    <w:p w14:paraId="49942B3C" w14:textId="77777777" w:rsidR="00B506ED" w:rsidRDefault="00B506ED" w:rsidP="00B506ED"/>
    <w:sectPr w:rsidR="00B506ED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E7EBB" w14:textId="77777777" w:rsidR="00714D41" w:rsidRDefault="00714D41" w:rsidP="00910A2E">
      <w:pPr>
        <w:spacing w:line="240" w:lineRule="auto"/>
      </w:pPr>
      <w:r>
        <w:separator/>
      </w:r>
    </w:p>
  </w:endnote>
  <w:endnote w:type="continuationSeparator" w:id="0">
    <w:p w14:paraId="6D836109" w14:textId="77777777" w:rsidR="00714D41" w:rsidRDefault="00714D4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FB445" w14:textId="77373775" w:rsidR="00393111" w:rsidRPr="00A903E2" w:rsidRDefault="00320A97" w:rsidP="00320A97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ind w:left="849" w:firstLine="1275"/>
      <w:rPr>
        <w:lang w:val="en-US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896B150" wp14:editId="6E48C9A5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918000" cy="360000"/>
          <wp:effectExtent l="0" t="0" r="0" b="2540"/>
          <wp:wrapTight wrapText="bothSides">
            <wp:wrapPolygon edited="0">
              <wp:start x="448" y="0"/>
              <wp:lineTo x="0" y="4580"/>
              <wp:lineTo x="0" y="17173"/>
              <wp:lineTo x="448" y="18318"/>
              <wp:lineTo x="3588" y="20608"/>
              <wp:lineTo x="4036" y="20608"/>
              <wp:lineTo x="21077" y="20608"/>
              <wp:lineTo x="21077" y="10304"/>
              <wp:lineTo x="5381" y="0"/>
              <wp:lineTo x="448" y="0"/>
            </wp:wrapPolygon>
          </wp:wrapTight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393111" w:rsidRPr="00A903E2">
      <w:rPr>
        <w:lang w:val="en-US"/>
      </w:rPr>
      <w:t>Bijlage</w:t>
    </w:r>
    <w:proofErr w:type="spellEnd"/>
    <w:r w:rsidR="00393111" w:rsidRPr="00A903E2">
      <w:rPr>
        <w:lang w:val="en-US"/>
      </w:rPr>
      <w:t xml:space="preserve"> </w:t>
    </w:r>
    <w:r w:rsidR="008B72E7">
      <w:rPr>
        <w:lang w:val="en-US"/>
      </w:rPr>
      <w:t>2</w:t>
    </w:r>
    <w:r w:rsidR="005C4EF9" w:rsidRPr="00A903E2">
      <w:rPr>
        <w:lang w:val="en-US"/>
      </w:rPr>
      <w:t>.</w:t>
    </w:r>
    <w:r w:rsidR="00A903E2" w:rsidRPr="00A903E2">
      <w:rPr>
        <w:lang w:val="en-US"/>
      </w:rPr>
      <w:t>2</w:t>
    </w:r>
    <w:r>
      <w:rPr>
        <w:lang w:val="en-US"/>
      </w:rPr>
      <w:t xml:space="preserve">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7A19F4">
      <w:rPr>
        <w:lang w:val="en-US"/>
      </w:rPr>
      <w:t>E</w:t>
    </w:r>
    <w:r w:rsidR="00A903E2" w:rsidRPr="00A903E2">
      <w:rPr>
        <w:lang w:val="en-US"/>
      </w:rPr>
      <w:t>-mail</w:t>
    </w:r>
    <w:r w:rsidR="00393111" w:rsidRPr="00A903E2">
      <w:rPr>
        <w:lang w:val="en-US"/>
      </w:rPr>
      <w:t xml:space="preserve"> - </w:t>
    </w:r>
    <w:r w:rsidR="00457117" w:rsidRPr="00457117">
      <w:rPr>
        <w:lang w:val="en-US"/>
      </w:rPr>
      <w:t>EX_IT20_EP8_P2-K2_1</w:t>
    </w:r>
    <w:r w:rsidR="00A55F60">
      <w:rPr>
        <w:lang w:val="en-US"/>
      </w:rPr>
      <w:t>A</w:t>
    </w:r>
    <w:r w:rsidR="00CD199D">
      <w:rPr>
        <w:lang w:val="en-US"/>
      </w:rPr>
      <w:t>2</w:t>
    </w:r>
    <w:r>
      <w:rPr>
        <w:lang w:val="en-US"/>
      </w:rPr>
      <w:tab/>
    </w:r>
    <w:r w:rsidR="00393111">
      <w:rPr>
        <w:szCs w:val="16"/>
      </w:rPr>
      <w:fldChar w:fldCharType="begin"/>
    </w:r>
    <w:r w:rsidR="00393111" w:rsidRPr="00A903E2">
      <w:rPr>
        <w:szCs w:val="16"/>
        <w:lang w:val="en-US"/>
      </w:rPr>
      <w:instrText>PAGE</w:instrText>
    </w:r>
    <w:r w:rsidR="00393111">
      <w:rPr>
        <w:szCs w:val="16"/>
      </w:rPr>
      <w:fldChar w:fldCharType="separate"/>
    </w:r>
    <w:r w:rsidR="00393111" w:rsidRPr="00A903E2">
      <w:rPr>
        <w:szCs w:val="16"/>
        <w:lang w:val="en-US"/>
      </w:rPr>
      <w:t>2</w:t>
    </w:r>
    <w:r w:rsidR="00393111">
      <w:rPr>
        <w:szCs w:val="16"/>
      </w:rPr>
      <w:fldChar w:fldCharType="end"/>
    </w:r>
    <w:r w:rsidR="00393111" w:rsidRPr="00A903E2">
      <w:rPr>
        <w:szCs w:val="16"/>
        <w:lang w:val="en-US"/>
      </w:rPr>
      <w:t>/</w:t>
    </w:r>
    <w:r w:rsidR="00393111">
      <w:rPr>
        <w:szCs w:val="16"/>
      </w:rPr>
      <w:fldChar w:fldCharType="begin"/>
    </w:r>
    <w:r w:rsidR="00393111" w:rsidRPr="00A903E2">
      <w:rPr>
        <w:szCs w:val="16"/>
        <w:lang w:val="en-US"/>
      </w:rPr>
      <w:instrText>NUMPAGES</w:instrText>
    </w:r>
    <w:r w:rsidR="00393111">
      <w:rPr>
        <w:szCs w:val="16"/>
      </w:rPr>
      <w:fldChar w:fldCharType="separate"/>
    </w:r>
    <w:r w:rsidR="00393111" w:rsidRPr="00A903E2">
      <w:rPr>
        <w:szCs w:val="16"/>
        <w:lang w:val="en-US"/>
      </w:rPr>
      <w:t>3</w:t>
    </w:r>
    <w:r w:rsidR="00393111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ECA9A" w14:textId="77777777" w:rsidR="00714D41" w:rsidRDefault="00714D41" w:rsidP="00910A2E">
      <w:pPr>
        <w:spacing w:line="240" w:lineRule="auto"/>
      </w:pPr>
      <w:r>
        <w:separator/>
      </w:r>
    </w:p>
  </w:footnote>
  <w:footnote w:type="continuationSeparator" w:id="0">
    <w:p w14:paraId="339458FA" w14:textId="77777777" w:rsidR="00714D41" w:rsidRDefault="00714D41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C904" w14:textId="77777777" w:rsidR="00910A2E" w:rsidRDefault="00714D41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-1.6pt;margin-top:-.2pt;width:595.2pt;height:841.9pt;z-index:-251658240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F112D"/>
    <w:multiLevelType w:val="hybridMultilevel"/>
    <w:tmpl w:val="404C0E84"/>
    <w:lvl w:ilvl="0" w:tplc="DD521D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5"/>
  </w:num>
  <w:num w:numId="4">
    <w:abstractNumId w:val="43"/>
  </w:num>
  <w:num w:numId="5">
    <w:abstractNumId w:val="17"/>
  </w:num>
  <w:num w:numId="6">
    <w:abstractNumId w:val="40"/>
  </w:num>
  <w:num w:numId="7">
    <w:abstractNumId w:val="0"/>
  </w:num>
  <w:num w:numId="8">
    <w:abstractNumId w:val="46"/>
  </w:num>
  <w:num w:numId="9">
    <w:abstractNumId w:val="24"/>
  </w:num>
  <w:num w:numId="10">
    <w:abstractNumId w:val="33"/>
  </w:num>
  <w:num w:numId="11">
    <w:abstractNumId w:val="35"/>
  </w:num>
  <w:num w:numId="12">
    <w:abstractNumId w:val="15"/>
  </w:num>
  <w:num w:numId="13">
    <w:abstractNumId w:val="34"/>
  </w:num>
  <w:num w:numId="14">
    <w:abstractNumId w:val="26"/>
  </w:num>
  <w:num w:numId="15">
    <w:abstractNumId w:val="13"/>
  </w:num>
  <w:num w:numId="16">
    <w:abstractNumId w:val="1"/>
  </w:num>
  <w:num w:numId="17">
    <w:abstractNumId w:val="22"/>
  </w:num>
  <w:num w:numId="18">
    <w:abstractNumId w:val="4"/>
  </w:num>
  <w:num w:numId="19">
    <w:abstractNumId w:val="48"/>
  </w:num>
  <w:num w:numId="20">
    <w:abstractNumId w:val="29"/>
  </w:num>
  <w:num w:numId="21">
    <w:abstractNumId w:val="47"/>
  </w:num>
  <w:num w:numId="22">
    <w:abstractNumId w:val="39"/>
  </w:num>
  <w:num w:numId="23">
    <w:abstractNumId w:val="32"/>
  </w:num>
  <w:num w:numId="24">
    <w:abstractNumId w:val="30"/>
  </w:num>
  <w:num w:numId="25">
    <w:abstractNumId w:val="27"/>
  </w:num>
  <w:num w:numId="26">
    <w:abstractNumId w:val="18"/>
  </w:num>
  <w:num w:numId="27">
    <w:abstractNumId w:val="6"/>
  </w:num>
  <w:num w:numId="28">
    <w:abstractNumId w:val="2"/>
  </w:num>
  <w:num w:numId="29">
    <w:abstractNumId w:val="36"/>
  </w:num>
  <w:num w:numId="30">
    <w:abstractNumId w:val="23"/>
  </w:num>
  <w:num w:numId="31">
    <w:abstractNumId w:val="9"/>
  </w:num>
  <w:num w:numId="32">
    <w:abstractNumId w:val="11"/>
  </w:num>
  <w:num w:numId="33">
    <w:abstractNumId w:val="42"/>
  </w:num>
  <w:num w:numId="34">
    <w:abstractNumId w:val="38"/>
  </w:num>
  <w:num w:numId="35">
    <w:abstractNumId w:val="12"/>
  </w:num>
  <w:num w:numId="36">
    <w:abstractNumId w:val="19"/>
  </w:num>
  <w:num w:numId="37">
    <w:abstractNumId w:val="25"/>
  </w:num>
  <w:num w:numId="38">
    <w:abstractNumId w:val="28"/>
  </w:num>
  <w:num w:numId="39">
    <w:abstractNumId w:val="8"/>
  </w:num>
  <w:num w:numId="40">
    <w:abstractNumId w:val="44"/>
  </w:num>
  <w:num w:numId="41">
    <w:abstractNumId w:val="45"/>
  </w:num>
  <w:num w:numId="42">
    <w:abstractNumId w:val="21"/>
  </w:num>
  <w:num w:numId="43">
    <w:abstractNumId w:val="20"/>
  </w:num>
  <w:num w:numId="44">
    <w:abstractNumId w:val="14"/>
  </w:num>
  <w:num w:numId="45">
    <w:abstractNumId w:val="10"/>
  </w:num>
  <w:num w:numId="46">
    <w:abstractNumId w:val="37"/>
  </w:num>
  <w:num w:numId="47">
    <w:abstractNumId w:val="31"/>
  </w:num>
  <w:num w:numId="48">
    <w:abstractNumId w:val="7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0F9"/>
    <w:rsid w:val="00047C28"/>
    <w:rsid w:val="00071C0F"/>
    <w:rsid w:val="00095F6E"/>
    <w:rsid w:val="000A07D2"/>
    <w:rsid w:val="000B3B21"/>
    <w:rsid w:val="000C018E"/>
    <w:rsid w:val="000C7207"/>
    <w:rsid w:val="0017583A"/>
    <w:rsid w:val="001763E3"/>
    <w:rsid w:val="001868DB"/>
    <w:rsid w:val="001A5529"/>
    <w:rsid w:val="001D2FCC"/>
    <w:rsid w:val="001F5A9F"/>
    <w:rsid w:val="00202305"/>
    <w:rsid w:val="002079D1"/>
    <w:rsid w:val="00222C61"/>
    <w:rsid w:val="002334EC"/>
    <w:rsid w:val="00237180"/>
    <w:rsid w:val="002447F3"/>
    <w:rsid w:val="00252875"/>
    <w:rsid w:val="0026276D"/>
    <w:rsid w:val="002738AE"/>
    <w:rsid w:val="002757DB"/>
    <w:rsid w:val="002A74C1"/>
    <w:rsid w:val="002B37E0"/>
    <w:rsid w:val="002F26C9"/>
    <w:rsid w:val="002F3923"/>
    <w:rsid w:val="00320A97"/>
    <w:rsid w:val="003312C6"/>
    <w:rsid w:val="00383605"/>
    <w:rsid w:val="00393111"/>
    <w:rsid w:val="003A2017"/>
    <w:rsid w:val="003C2B73"/>
    <w:rsid w:val="003F2FF7"/>
    <w:rsid w:val="00424AEA"/>
    <w:rsid w:val="00453FAC"/>
    <w:rsid w:val="00457117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63C33"/>
    <w:rsid w:val="0068714B"/>
    <w:rsid w:val="0069446E"/>
    <w:rsid w:val="006B5218"/>
    <w:rsid w:val="006C3A07"/>
    <w:rsid w:val="006C70B1"/>
    <w:rsid w:val="006E1649"/>
    <w:rsid w:val="006E50F8"/>
    <w:rsid w:val="00714D41"/>
    <w:rsid w:val="007A19F4"/>
    <w:rsid w:val="007E4BCF"/>
    <w:rsid w:val="007F3090"/>
    <w:rsid w:val="007F6868"/>
    <w:rsid w:val="0082745D"/>
    <w:rsid w:val="00837330"/>
    <w:rsid w:val="00854C7A"/>
    <w:rsid w:val="00881F6F"/>
    <w:rsid w:val="008B72E7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55F60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D199D"/>
    <w:rsid w:val="00CD2431"/>
    <w:rsid w:val="00CE1BE8"/>
    <w:rsid w:val="00CF0278"/>
    <w:rsid w:val="00D166D3"/>
    <w:rsid w:val="00D26CD4"/>
    <w:rsid w:val="00D46F78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56B9C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FCEE-5815-45C8-B4DB-32EE73794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ef046627-44dc-457e-88b4-6fe26c1e4406"/>
    <ds:schemaRef ds:uri="35c6331a-2a23-464e-9aa5-03df216f8e92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E9C74F-549F-43BF-98D1-EE8E7A91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48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22</cp:revision>
  <dcterms:created xsi:type="dcterms:W3CDTF">2022-05-29T14:17:00Z</dcterms:created>
  <dcterms:modified xsi:type="dcterms:W3CDTF">2025-06-04T12:35:00Z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MediaServiceImageTags">
    <vt:lpwstr/>
  </property>
</Properties>
</file>