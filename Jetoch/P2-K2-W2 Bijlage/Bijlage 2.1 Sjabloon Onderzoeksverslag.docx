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0D5" w14:textId="310E41D9" w:rsidR="00BE52E5" w:rsidRPr="00401912" w:rsidRDefault="00BE52E5" w:rsidP="00571473">
      <w:pPr>
        <w:pStyle w:val="Heading1"/>
      </w:pPr>
      <w:r w:rsidRPr="00401912">
        <w:t xml:space="preserve">Bijlage </w:t>
      </w:r>
      <w:r w:rsidR="002D049F" w:rsidRPr="00401912">
        <w:t xml:space="preserve">2.1 Sjabloon </w:t>
      </w:r>
      <w:r w:rsidR="00F84637" w:rsidRPr="00401912">
        <w:t>o</w:t>
      </w:r>
      <w:r w:rsidR="002D049F" w:rsidRPr="00401912">
        <w:t>nderzoeksverslag</w:t>
      </w:r>
    </w:p>
    <w:p w14:paraId="2025C586" w14:textId="64175E8C" w:rsidR="002D049F" w:rsidRPr="00401912" w:rsidRDefault="002D049F" w:rsidP="002D049F"/>
    <w:p w14:paraId="6F931BE4" w14:textId="66B39FB8" w:rsidR="002D049F" w:rsidRPr="00401912" w:rsidRDefault="002D049F" w:rsidP="002D049F">
      <w:r w:rsidRPr="00401912">
        <w:t>Datum</w:t>
      </w:r>
    </w:p>
    <w:p w14:paraId="1403524D" w14:textId="556C88C4" w:rsidR="002D049F" w:rsidRPr="00401912" w:rsidRDefault="002D049F" w:rsidP="002D049F">
      <w:r w:rsidRPr="00401912">
        <w:t>Auteur</w:t>
      </w:r>
    </w:p>
    <w:p w14:paraId="06772B82" w14:textId="77777777" w:rsidR="002D049F" w:rsidRPr="00401912" w:rsidRDefault="002D049F" w:rsidP="002D049F"/>
    <w:p w14:paraId="789A725E" w14:textId="46928C24" w:rsidR="007F6868" w:rsidRPr="00401912" w:rsidRDefault="002D049F" w:rsidP="007F6868">
      <w:pPr>
        <w:pStyle w:val="Heading2"/>
      </w:pPr>
      <w:r w:rsidRPr="00401912">
        <w:t>Opdrachtgever</w:t>
      </w:r>
    </w:p>
    <w:p w14:paraId="1FB5D3AB" w14:textId="0C785A87" w:rsidR="002D049F" w:rsidRPr="00401912" w:rsidRDefault="002D049F" w:rsidP="002D049F">
      <w:proofErr w:type="spellStart"/>
      <w:r w:rsidRPr="00401912">
        <w:t>Securityofficer</w:t>
      </w:r>
      <w:proofErr w:type="spellEnd"/>
      <w:r w:rsidRPr="00401912">
        <w:t xml:space="preserve"> </w:t>
      </w:r>
      <w:proofErr w:type="spellStart"/>
      <w:r w:rsidR="00AC05BA" w:rsidRPr="00401912">
        <w:t>AmeRijck</w:t>
      </w:r>
      <w:proofErr w:type="spellEnd"/>
      <w:r w:rsidRPr="00401912">
        <w:t xml:space="preserve"> vakantiepark</w:t>
      </w:r>
    </w:p>
    <w:p w14:paraId="7F170CAD" w14:textId="0029A5B4" w:rsidR="002D049F" w:rsidRPr="00401912" w:rsidRDefault="002D049F" w:rsidP="002D049F"/>
    <w:p w14:paraId="58C696E6" w14:textId="2C679ADF" w:rsidR="002D049F" w:rsidRPr="00401912" w:rsidRDefault="002D049F" w:rsidP="002D049F">
      <w:pPr>
        <w:pStyle w:val="Heading2"/>
      </w:pPr>
      <w:r w:rsidRPr="00401912">
        <w:t>Managementsamenvatting</w:t>
      </w:r>
    </w:p>
    <w:p w14:paraId="254BFC46" w14:textId="58A9AA0B" w:rsidR="002D049F" w:rsidRPr="00401912" w:rsidRDefault="002D049F" w:rsidP="002D049F">
      <w:r w:rsidRPr="00401912">
        <w:t xml:space="preserve">[Geef hier in het kort een samenvatting voor de directie met </w:t>
      </w:r>
      <w:r w:rsidR="00AC05BA">
        <w:t xml:space="preserve">de </w:t>
      </w:r>
      <w:r w:rsidRPr="00401912">
        <w:t xml:space="preserve">aanleiding, de ondernomen acties, </w:t>
      </w:r>
      <w:r w:rsidR="00AC05BA">
        <w:t xml:space="preserve">het </w:t>
      </w:r>
      <w:r w:rsidRPr="00401912">
        <w:t>resultaat,</w:t>
      </w:r>
      <w:r w:rsidR="00AC05BA">
        <w:t xml:space="preserve"> een</w:t>
      </w:r>
      <w:r w:rsidRPr="00401912">
        <w:t xml:space="preserve"> conclusie en </w:t>
      </w:r>
      <w:r w:rsidR="00AC05BA">
        <w:t xml:space="preserve">een </w:t>
      </w:r>
      <w:r w:rsidRPr="00401912">
        <w:t>advies</w:t>
      </w:r>
      <w:r w:rsidR="00AC05BA">
        <w:t>.</w:t>
      </w:r>
      <w:r w:rsidRPr="00401912">
        <w:t>]</w:t>
      </w:r>
    </w:p>
    <w:p w14:paraId="1DAD3295" w14:textId="582D958C" w:rsidR="002D049F" w:rsidRPr="00401912" w:rsidRDefault="002D049F" w:rsidP="002D049F"/>
    <w:p w14:paraId="67CF0AFA" w14:textId="19DE1D62" w:rsidR="002D049F" w:rsidRPr="00401912" w:rsidRDefault="002D049F" w:rsidP="002D049F">
      <w:pPr>
        <w:pStyle w:val="Heading2"/>
      </w:pPr>
      <w:r w:rsidRPr="00401912">
        <w:t>Overzicht onderzoek</w:t>
      </w:r>
    </w:p>
    <w:p w14:paraId="791A0939" w14:textId="729D4590" w:rsidR="002D049F" w:rsidRDefault="002D049F" w:rsidP="002D049F">
      <w:r w:rsidRPr="00401912">
        <w:t>[Een toelichting op wat onderzocht is en op welke manier</w:t>
      </w:r>
      <w:r w:rsidR="00AC05BA">
        <w:t>.</w:t>
      </w:r>
      <w:r w:rsidRPr="00401912">
        <w:t>]</w:t>
      </w:r>
    </w:p>
    <w:p w14:paraId="4AD44337" w14:textId="77777777" w:rsidR="00C304BC" w:rsidRPr="00401912" w:rsidRDefault="00C304BC" w:rsidP="002D049F"/>
    <w:p w14:paraId="3AE0255E" w14:textId="5D03E8B1" w:rsidR="002D049F" w:rsidRPr="00401912" w:rsidRDefault="002D049F" w:rsidP="00571473">
      <w:pPr>
        <w:pStyle w:val="Heading3"/>
        <w:tabs>
          <w:tab w:val="left" w:pos="3491"/>
        </w:tabs>
      </w:pPr>
      <w:r w:rsidRPr="00401912">
        <w:t>Wat is er onderzocht</w:t>
      </w:r>
      <w:r w:rsidR="00AC05BA">
        <w:t>?</w:t>
      </w:r>
    </w:p>
    <w:p w14:paraId="5B80015F" w14:textId="2071643F" w:rsidR="002D049F" w:rsidRDefault="002D049F" w:rsidP="002D049F">
      <w:r w:rsidRPr="00401912">
        <w:t>[Een beschrijving van de punten waarop controles zijn uitgevoerd</w:t>
      </w:r>
      <w:r w:rsidR="00C304BC">
        <w:t>.</w:t>
      </w:r>
      <w:r w:rsidRPr="00401912">
        <w:t>]</w:t>
      </w:r>
    </w:p>
    <w:p w14:paraId="7916A782" w14:textId="77777777" w:rsidR="00C304BC" w:rsidRPr="00401912" w:rsidRDefault="00C304BC" w:rsidP="002D049F"/>
    <w:p w14:paraId="65400373" w14:textId="77777777" w:rsidR="002D049F" w:rsidRPr="00401912" w:rsidRDefault="002D049F" w:rsidP="00571473">
      <w:pPr>
        <w:pStyle w:val="Heading3"/>
        <w:tabs>
          <w:tab w:val="left" w:pos="3491"/>
        </w:tabs>
      </w:pPr>
      <w:r w:rsidRPr="00401912">
        <w:t>Gevonden zwakheden</w:t>
      </w:r>
    </w:p>
    <w:p w14:paraId="31818551" w14:textId="2627CB4C" w:rsidR="002D049F" w:rsidRPr="00401912" w:rsidRDefault="002D049F" w:rsidP="002D049F">
      <w:r w:rsidRPr="00401912">
        <w:t>[Beschrijf de zwakheden met hun risiconiveau die mogelijk hebben bijgedragen tot het incident</w:t>
      </w:r>
      <w:r w:rsidR="0047375C">
        <w:t xml:space="preserve">. </w:t>
      </w:r>
      <w:r w:rsidRPr="00401912">
        <w:t xml:space="preserve"> </w:t>
      </w:r>
      <w:r w:rsidR="0047375C">
        <w:t>G</w:t>
      </w:r>
      <w:r w:rsidR="0047375C" w:rsidRPr="00401912">
        <w:t xml:space="preserve">ebruik </w:t>
      </w:r>
      <w:r w:rsidRPr="00401912">
        <w:t>eventueel de matrix om dit overzichtelijk te rapporteren</w:t>
      </w:r>
      <w:r w:rsidR="0047375C">
        <w:t>.</w:t>
      </w:r>
      <w:r w:rsidRPr="00401912">
        <w:t>]</w:t>
      </w:r>
    </w:p>
    <w:p w14:paraId="26FA656D" w14:textId="77777777" w:rsidR="002D049F" w:rsidRPr="00401912" w:rsidRDefault="002D049F" w:rsidP="002D049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5"/>
        <w:gridCol w:w="2655"/>
        <w:gridCol w:w="2813"/>
        <w:gridCol w:w="2742"/>
        <w:gridCol w:w="257"/>
      </w:tblGrid>
      <w:tr w:rsidR="002D049F" w:rsidRPr="00401912" w14:paraId="31EA18FC" w14:textId="77777777" w:rsidTr="002F11DB">
        <w:tc>
          <w:tcPr>
            <w:tcW w:w="328" w:type="pct"/>
            <w:vMerge w:val="restart"/>
            <w:shd w:val="clear" w:color="auto" w:fill="auto"/>
            <w:textDirection w:val="btLr"/>
          </w:tcPr>
          <w:p w14:paraId="5594BFC1" w14:textId="77777777" w:rsidR="002D049F" w:rsidRPr="00401912" w:rsidRDefault="002D049F" w:rsidP="005408FB">
            <w:pPr>
              <w:ind w:left="113" w:right="113"/>
            </w:pPr>
            <w:r w:rsidRPr="00401912">
              <w:t xml:space="preserve">Kans </w:t>
            </w:r>
            <w:r w:rsidRPr="00401912">
              <w:sym w:font="Wingdings" w:char="F0E8"/>
            </w:r>
          </w:p>
        </w:tc>
        <w:tc>
          <w:tcPr>
            <w:tcW w:w="4672" w:type="pct"/>
            <w:gridSpan w:val="4"/>
          </w:tcPr>
          <w:p w14:paraId="468D32FE" w14:textId="77777777" w:rsidR="002D049F" w:rsidRPr="00401912" w:rsidRDefault="002D049F" w:rsidP="005408FB">
            <w:r w:rsidRPr="00401912">
              <w:t>Risicomatrix</w:t>
            </w:r>
          </w:p>
        </w:tc>
      </w:tr>
      <w:tr w:rsidR="002D049F" w:rsidRPr="00401912" w14:paraId="11FAB944" w14:textId="77777777" w:rsidTr="002F11DB">
        <w:tc>
          <w:tcPr>
            <w:tcW w:w="328" w:type="pct"/>
            <w:vMerge/>
            <w:shd w:val="clear" w:color="auto" w:fill="auto"/>
          </w:tcPr>
          <w:p w14:paraId="7CCD45CC" w14:textId="77777777" w:rsidR="002D049F" w:rsidRPr="00401912" w:rsidRDefault="002D049F" w:rsidP="005408FB"/>
        </w:tc>
        <w:tc>
          <w:tcPr>
            <w:tcW w:w="1465" w:type="pct"/>
            <w:shd w:val="clear" w:color="auto" w:fill="FFFF00"/>
          </w:tcPr>
          <w:p w14:paraId="69FBA389" w14:textId="77777777" w:rsidR="002D049F" w:rsidRPr="00401912" w:rsidRDefault="002D049F" w:rsidP="005408FB"/>
        </w:tc>
        <w:tc>
          <w:tcPr>
            <w:tcW w:w="1552" w:type="pct"/>
            <w:shd w:val="clear" w:color="auto" w:fill="FFC000"/>
          </w:tcPr>
          <w:p w14:paraId="75BDA57E" w14:textId="77777777" w:rsidR="002D049F" w:rsidRPr="00401912" w:rsidRDefault="002D049F" w:rsidP="005408FB"/>
        </w:tc>
        <w:tc>
          <w:tcPr>
            <w:tcW w:w="1513" w:type="pct"/>
            <w:shd w:val="clear" w:color="auto" w:fill="FF0000"/>
          </w:tcPr>
          <w:p w14:paraId="0782D41A" w14:textId="77777777" w:rsidR="002D049F" w:rsidRPr="00401912" w:rsidRDefault="002D049F" w:rsidP="005408FB"/>
        </w:tc>
        <w:tc>
          <w:tcPr>
            <w:tcW w:w="142" w:type="pct"/>
          </w:tcPr>
          <w:p w14:paraId="410FB0B4" w14:textId="77777777" w:rsidR="002D049F" w:rsidRPr="00401912" w:rsidRDefault="002D049F" w:rsidP="005408FB"/>
        </w:tc>
      </w:tr>
      <w:tr w:rsidR="002D049F" w:rsidRPr="00401912" w14:paraId="2BCF3477" w14:textId="77777777" w:rsidTr="002F11DB">
        <w:tc>
          <w:tcPr>
            <w:tcW w:w="328" w:type="pct"/>
            <w:vMerge/>
            <w:shd w:val="clear" w:color="auto" w:fill="auto"/>
          </w:tcPr>
          <w:p w14:paraId="5AA2314E" w14:textId="77777777" w:rsidR="002D049F" w:rsidRPr="00401912" w:rsidRDefault="002D049F" w:rsidP="005408FB"/>
        </w:tc>
        <w:tc>
          <w:tcPr>
            <w:tcW w:w="1465" w:type="pct"/>
            <w:shd w:val="clear" w:color="auto" w:fill="92D050"/>
          </w:tcPr>
          <w:p w14:paraId="1B4A61BE" w14:textId="77777777" w:rsidR="002D049F" w:rsidRPr="00401912" w:rsidRDefault="002D049F" w:rsidP="005408FB"/>
        </w:tc>
        <w:tc>
          <w:tcPr>
            <w:tcW w:w="1552" w:type="pct"/>
            <w:shd w:val="clear" w:color="auto" w:fill="FFFF00"/>
          </w:tcPr>
          <w:p w14:paraId="0F9478CA" w14:textId="77777777" w:rsidR="002D049F" w:rsidRPr="00401912" w:rsidRDefault="002D049F" w:rsidP="005408FB"/>
        </w:tc>
        <w:tc>
          <w:tcPr>
            <w:tcW w:w="1513" w:type="pct"/>
            <w:shd w:val="clear" w:color="auto" w:fill="FFC000"/>
          </w:tcPr>
          <w:p w14:paraId="4DEA8ACA" w14:textId="77777777" w:rsidR="002D049F" w:rsidRPr="00401912" w:rsidRDefault="002D049F" w:rsidP="005408FB"/>
        </w:tc>
        <w:tc>
          <w:tcPr>
            <w:tcW w:w="142" w:type="pct"/>
          </w:tcPr>
          <w:p w14:paraId="39DB4412" w14:textId="77777777" w:rsidR="002D049F" w:rsidRPr="00401912" w:rsidRDefault="002D049F" w:rsidP="005408FB"/>
        </w:tc>
      </w:tr>
      <w:tr w:rsidR="002D049F" w:rsidRPr="00401912" w14:paraId="23E0C93D" w14:textId="77777777" w:rsidTr="002F11DB">
        <w:tc>
          <w:tcPr>
            <w:tcW w:w="328" w:type="pct"/>
            <w:vMerge/>
            <w:shd w:val="clear" w:color="auto" w:fill="auto"/>
          </w:tcPr>
          <w:p w14:paraId="471C8F79" w14:textId="77777777" w:rsidR="002D049F" w:rsidRPr="00401912" w:rsidRDefault="002D049F" w:rsidP="005408FB"/>
        </w:tc>
        <w:tc>
          <w:tcPr>
            <w:tcW w:w="1465" w:type="pct"/>
            <w:shd w:val="clear" w:color="auto" w:fill="92D050"/>
          </w:tcPr>
          <w:p w14:paraId="2DB8F16C" w14:textId="77777777" w:rsidR="002D049F" w:rsidRPr="00401912" w:rsidRDefault="002D049F" w:rsidP="005408FB"/>
        </w:tc>
        <w:tc>
          <w:tcPr>
            <w:tcW w:w="1552" w:type="pct"/>
            <w:shd w:val="clear" w:color="auto" w:fill="92D050"/>
          </w:tcPr>
          <w:p w14:paraId="2B127542" w14:textId="77777777" w:rsidR="002D049F" w:rsidRPr="00401912" w:rsidRDefault="002D049F" w:rsidP="005408FB"/>
        </w:tc>
        <w:tc>
          <w:tcPr>
            <w:tcW w:w="1513" w:type="pct"/>
            <w:shd w:val="clear" w:color="auto" w:fill="FFFF00"/>
          </w:tcPr>
          <w:p w14:paraId="7E292137" w14:textId="77777777" w:rsidR="002D049F" w:rsidRPr="00401912" w:rsidRDefault="002D049F" w:rsidP="005408FB"/>
        </w:tc>
        <w:tc>
          <w:tcPr>
            <w:tcW w:w="142" w:type="pct"/>
          </w:tcPr>
          <w:p w14:paraId="0AEC3CAF" w14:textId="77777777" w:rsidR="002D049F" w:rsidRPr="00401912" w:rsidRDefault="002D049F" w:rsidP="005408FB"/>
        </w:tc>
      </w:tr>
      <w:tr w:rsidR="002D049F" w:rsidRPr="00401912" w14:paraId="043DACA8" w14:textId="77777777" w:rsidTr="002F11DB">
        <w:tc>
          <w:tcPr>
            <w:tcW w:w="328" w:type="pct"/>
            <w:vMerge/>
            <w:shd w:val="clear" w:color="auto" w:fill="auto"/>
          </w:tcPr>
          <w:p w14:paraId="0194DD77" w14:textId="77777777" w:rsidR="002D049F" w:rsidRPr="00401912" w:rsidRDefault="002D049F" w:rsidP="005408FB"/>
        </w:tc>
        <w:tc>
          <w:tcPr>
            <w:tcW w:w="4672" w:type="pct"/>
            <w:gridSpan w:val="4"/>
            <w:shd w:val="clear" w:color="auto" w:fill="auto"/>
          </w:tcPr>
          <w:p w14:paraId="4700C977" w14:textId="77777777" w:rsidR="002D049F" w:rsidRPr="00401912" w:rsidRDefault="002D049F" w:rsidP="005408FB">
            <w:r w:rsidRPr="00401912">
              <w:t xml:space="preserve">Impact </w:t>
            </w:r>
            <w:r w:rsidRPr="00401912">
              <w:sym w:font="Wingdings" w:char="F0E8"/>
            </w:r>
          </w:p>
        </w:tc>
      </w:tr>
    </w:tbl>
    <w:p w14:paraId="1974D60A" w14:textId="77777777" w:rsidR="002D049F" w:rsidRPr="00401912" w:rsidRDefault="002D049F" w:rsidP="002F11DB"/>
    <w:p w14:paraId="55A0A8A8" w14:textId="645B2517" w:rsidR="002D049F" w:rsidRPr="00401912" w:rsidRDefault="002D049F" w:rsidP="00571473">
      <w:pPr>
        <w:pStyle w:val="Heading3"/>
        <w:tabs>
          <w:tab w:val="left" w:pos="3491"/>
        </w:tabs>
      </w:pPr>
      <w:r w:rsidRPr="00401912">
        <w:t>Beschrijving gevonden bewijzen van eventueel misbruik</w:t>
      </w:r>
    </w:p>
    <w:p w14:paraId="306B8029" w14:textId="47479705" w:rsidR="002D049F" w:rsidRDefault="002D049F" w:rsidP="002D049F">
      <w:r w:rsidRPr="00401912">
        <w:t xml:space="preserve">[Beschrijf welk </w:t>
      </w:r>
      <w:r w:rsidRPr="00401912">
        <w:rPr>
          <w:i/>
          <w:iCs/>
        </w:rPr>
        <w:t>soort</w:t>
      </w:r>
      <w:r w:rsidRPr="00401912">
        <w:t xml:space="preserve"> bewijzen zijn gevonden</w:t>
      </w:r>
      <w:r w:rsidR="0048170C">
        <w:t>.</w:t>
      </w:r>
      <w:r w:rsidRPr="00401912">
        <w:t>]</w:t>
      </w:r>
    </w:p>
    <w:p w14:paraId="16F60B91" w14:textId="77777777" w:rsidR="0048170C" w:rsidRPr="00401912" w:rsidRDefault="0048170C" w:rsidP="002D049F"/>
    <w:p w14:paraId="5AF91FC5" w14:textId="78A4EB80" w:rsidR="002D049F" w:rsidRPr="00401912" w:rsidRDefault="002D049F" w:rsidP="00571473">
      <w:pPr>
        <w:pStyle w:val="Heading3"/>
        <w:tabs>
          <w:tab w:val="left" w:pos="3491"/>
        </w:tabs>
      </w:pPr>
      <w:r w:rsidRPr="00401912">
        <w:t>Inhoud van gevonden bewijzen</w:t>
      </w:r>
    </w:p>
    <w:p w14:paraId="69EB84EF" w14:textId="706D5911" w:rsidR="002D049F" w:rsidRDefault="002D049F" w:rsidP="002D049F">
      <w:r w:rsidRPr="00401912">
        <w:t>[Beschrijf de relevante details van de bewijzen</w:t>
      </w:r>
      <w:r w:rsidR="0048170C">
        <w:t>.</w:t>
      </w:r>
      <w:r w:rsidRPr="00401912">
        <w:t>]</w:t>
      </w:r>
    </w:p>
    <w:p w14:paraId="3FE59499" w14:textId="77777777" w:rsidR="0048170C" w:rsidRPr="00401912" w:rsidRDefault="0048170C" w:rsidP="002D049F"/>
    <w:p w14:paraId="60E63026" w14:textId="77777777" w:rsidR="002D049F" w:rsidRPr="00401912" w:rsidRDefault="002D049F" w:rsidP="00571473">
      <w:pPr>
        <w:pStyle w:val="Heading3"/>
        <w:tabs>
          <w:tab w:val="left" w:pos="3491"/>
        </w:tabs>
      </w:pPr>
      <w:r w:rsidRPr="00401912">
        <w:t>Bericht mogelijk datalek</w:t>
      </w:r>
    </w:p>
    <w:p w14:paraId="0B2512C9" w14:textId="3163AE5E" w:rsidR="002D049F" w:rsidRPr="00401912" w:rsidRDefault="002D049F" w:rsidP="002D049F">
      <w:r w:rsidRPr="00401912">
        <w:t>[Geef aan of en waarom er eventueel een melding gedaan moet worden bij het meldloket datalekken. Benoem hierbij welke gegevens mogelijk zijn gelekt en hoeveel personen hiervan mogelijk slachtoffer zijn</w:t>
      </w:r>
      <w:r w:rsidR="009C25F0">
        <w:t>.</w:t>
      </w:r>
      <w:r w:rsidRPr="00401912">
        <w:t>]</w:t>
      </w:r>
    </w:p>
    <w:p w14:paraId="6972BFE1" w14:textId="77777777" w:rsidR="002D049F" w:rsidRPr="00401912" w:rsidRDefault="002D049F" w:rsidP="002F11DB"/>
    <w:p w14:paraId="07B55E0E" w14:textId="77777777" w:rsidR="002D049F" w:rsidRPr="00401912" w:rsidRDefault="002D049F" w:rsidP="002D049F">
      <w:pPr>
        <w:pStyle w:val="Heading2"/>
      </w:pPr>
      <w:r w:rsidRPr="00401912">
        <w:t>Conclusie</w:t>
      </w:r>
    </w:p>
    <w:p w14:paraId="26A65BC4" w14:textId="5FAEF4CE" w:rsidR="002D049F" w:rsidRPr="00401912" w:rsidRDefault="002D049F" w:rsidP="002D049F">
      <w:r w:rsidRPr="00401912">
        <w:t>[Beschrijf jouw conclusies. Neem ook een matrix met kans</w:t>
      </w:r>
      <w:r w:rsidR="009C25F0">
        <w:t xml:space="preserve"> en </w:t>
      </w:r>
      <w:r w:rsidRPr="00401912">
        <w:t>impact op van de gevonden zwakheden</w:t>
      </w:r>
      <w:r w:rsidR="009C25F0">
        <w:t>.</w:t>
      </w:r>
      <w:r w:rsidRPr="00401912">
        <w:t>]</w:t>
      </w:r>
    </w:p>
    <w:p w14:paraId="37493E2D" w14:textId="77777777" w:rsidR="002D049F" w:rsidRPr="00401912" w:rsidRDefault="002D049F" w:rsidP="002D049F"/>
    <w:p w14:paraId="6D943C0E" w14:textId="77777777" w:rsidR="002D049F" w:rsidRPr="00401912" w:rsidRDefault="002D049F" w:rsidP="002D049F">
      <w:pPr>
        <w:pStyle w:val="Heading2"/>
      </w:pPr>
      <w:r w:rsidRPr="00401912">
        <w:lastRenderedPageBreak/>
        <w:t>Advies</w:t>
      </w:r>
    </w:p>
    <w:p w14:paraId="5C00BC7D" w14:textId="55F27507" w:rsidR="009C25F0" w:rsidRDefault="002D049F" w:rsidP="002D049F">
      <w:r w:rsidRPr="00401912">
        <w:t>[Geef adviezen op basis van jouw conclusies om tot een betere balans van werkbaarheid en veiligheid te komen voor de organisatie</w:t>
      </w:r>
      <w:r w:rsidR="009C25F0">
        <w:t>.</w:t>
      </w:r>
      <w:r w:rsidRPr="00401912">
        <w:t>]</w:t>
      </w:r>
    </w:p>
    <w:p w14:paraId="58227BEE" w14:textId="625E7022" w:rsidR="007F6868" w:rsidRPr="00401912" w:rsidRDefault="00571473" w:rsidP="002D049F">
      <w:r w:rsidRPr="00401912">
        <w:tab/>
      </w:r>
    </w:p>
    <w:p w14:paraId="0C37CC4B" w14:textId="29E1A125" w:rsidR="002D049F" w:rsidRPr="00401912" w:rsidRDefault="002D049F" w:rsidP="002D049F">
      <w:pPr>
        <w:pStyle w:val="Heading2"/>
      </w:pPr>
      <w:r w:rsidRPr="00401912">
        <w:t>Communicatieadvies</w:t>
      </w:r>
    </w:p>
    <w:p w14:paraId="2F557079" w14:textId="77777777" w:rsidR="002D049F" w:rsidRPr="00401912" w:rsidRDefault="002D049F" w:rsidP="002D049F">
      <w:r w:rsidRPr="00401912">
        <w:t>Wij adviseren de organisatie om volgens de onderstaande communicatiematrix te communiceren.</w:t>
      </w:r>
    </w:p>
    <w:p w14:paraId="7BC8AB58" w14:textId="2786BF52" w:rsidR="002D049F" w:rsidRDefault="002D049F" w:rsidP="002D049F">
      <w:r w:rsidRPr="00401912">
        <w:t>[Kruis aan wie welke informatie moet gaan krijgen</w:t>
      </w:r>
      <w:r w:rsidR="009C25F0">
        <w:t>.</w:t>
      </w:r>
      <w:r w:rsidRPr="00401912">
        <w:t>]</w:t>
      </w:r>
    </w:p>
    <w:p w14:paraId="1F70211F" w14:textId="77777777" w:rsidR="009C25F0" w:rsidRPr="00401912" w:rsidRDefault="009C25F0" w:rsidP="002D049F"/>
    <w:tbl>
      <w:tblPr>
        <w:tblStyle w:val="SPLVeldnamendonkerpaars-1ekolomentotaalrijgroen"/>
        <w:tblW w:w="5000" w:type="pct"/>
        <w:tblLayout w:type="fixed"/>
        <w:tblLook w:val="04A0" w:firstRow="1" w:lastRow="0" w:firstColumn="1" w:lastColumn="0" w:noHBand="0" w:noVBand="1"/>
      </w:tblPr>
      <w:tblGrid>
        <w:gridCol w:w="2105"/>
        <w:gridCol w:w="1391"/>
        <w:gridCol w:w="1319"/>
        <w:gridCol w:w="1276"/>
        <w:gridCol w:w="1579"/>
        <w:gridCol w:w="1392"/>
      </w:tblGrid>
      <w:tr w:rsidR="00511232" w:rsidRPr="00401912" w14:paraId="3E0C2B9A" w14:textId="77777777" w:rsidTr="002F1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text1"/>
              <w:right w:val="single" w:sz="4" w:space="0" w:color="FFFFFF" w:themeColor="text1"/>
            </w:tcBorders>
          </w:tcPr>
          <w:p w14:paraId="5C62438E" w14:textId="77777777" w:rsidR="002D049F" w:rsidRPr="00401912" w:rsidRDefault="002D049F" w:rsidP="005408FB"/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</w:tcPr>
          <w:p w14:paraId="40C690B4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>Gevonden zwakheden</w:t>
            </w:r>
          </w:p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background1"/>
              <w:right w:val="single" w:sz="4" w:space="0" w:color="FFFFFF" w:themeColor="text1"/>
            </w:tcBorders>
          </w:tcPr>
          <w:p w14:paraId="1CAA155F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>Beschrijving gevonden bewijzen</w:t>
            </w:r>
          </w:p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background1"/>
              <w:right w:val="single" w:sz="4" w:space="0" w:color="FFFFFF" w:themeColor="text1"/>
            </w:tcBorders>
          </w:tcPr>
          <w:p w14:paraId="44029808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>Inhoudelijk gevonden bewijzen</w:t>
            </w:r>
          </w:p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background1"/>
              <w:right w:val="single" w:sz="4" w:space="0" w:color="FFFFFF" w:themeColor="text1"/>
            </w:tcBorders>
          </w:tcPr>
          <w:p w14:paraId="328F3F6D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>Aangebrachte aanpassingen</w:t>
            </w:r>
          </w:p>
        </w:tc>
        <w:tc>
          <w:tcPr>
            <w:tcW w:w="0" w:type="pct"/>
            <w:tcBorders>
              <w:top w:val="single" w:sz="4" w:space="0" w:color="FFFFFF" w:themeColor="background1"/>
              <w:left w:val="single" w:sz="4" w:space="0" w:color="FFFFFF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810E3E" w14:textId="77777777" w:rsidR="002D049F" w:rsidRPr="00401912" w:rsidRDefault="002D049F" w:rsidP="00540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912">
              <w:t>Bericht mogelijk datalek</w:t>
            </w:r>
          </w:p>
        </w:tc>
      </w:tr>
      <w:tr w:rsidR="00511232" w:rsidRPr="00401912" w14:paraId="07639830" w14:textId="77777777" w:rsidTr="002F1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single" w:sz="4" w:space="0" w:color="FFFFFF" w:themeColor="text1"/>
            </w:tcBorders>
          </w:tcPr>
          <w:p w14:paraId="73F18CEE" w14:textId="77777777" w:rsidR="002D049F" w:rsidRPr="00401912" w:rsidRDefault="002D049F" w:rsidP="005408FB">
            <w:r w:rsidRPr="00401912">
              <w:t>Jouw leidinggevende</w:t>
            </w:r>
          </w:p>
        </w:tc>
        <w:tc>
          <w:tcPr>
            <w:tcW w:w="0" w:type="pct"/>
            <w:tcBorders>
              <w:top w:val="single" w:sz="4" w:space="0" w:color="FFFFFF" w:themeColor="text1"/>
            </w:tcBorders>
          </w:tcPr>
          <w:p w14:paraId="14B88C70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pct"/>
            <w:tcBorders>
              <w:top w:val="single" w:sz="4" w:space="0" w:color="FFFFFF" w:themeColor="background1"/>
            </w:tcBorders>
          </w:tcPr>
          <w:p w14:paraId="06F04F7A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pct"/>
            <w:tcBorders>
              <w:top w:val="single" w:sz="4" w:space="0" w:color="FFFFFF" w:themeColor="background1"/>
            </w:tcBorders>
          </w:tcPr>
          <w:p w14:paraId="4C25A3EE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pct"/>
            <w:tcBorders>
              <w:top w:val="single" w:sz="4" w:space="0" w:color="FFFFFF" w:themeColor="background1"/>
            </w:tcBorders>
          </w:tcPr>
          <w:p w14:paraId="5B0ECC88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pct"/>
            <w:tcBorders>
              <w:top w:val="single" w:sz="4" w:space="0" w:color="FFFFFF" w:themeColor="background1"/>
            </w:tcBorders>
          </w:tcPr>
          <w:p w14:paraId="61C96CE6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460E369E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12D21ABE" w14:textId="4502782C" w:rsidR="002D049F" w:rsidRPr="00401912" w:rsidRDefault="002D049F" w:rsidP="005408FB">
            <w:proofErr w:type="spellStart"/>
            <w:r w:rsidRPr="00401912">
              <w:t>Securityofficer</w:t>
            </w:r>
            <w:proofErr w:type="spellEnd"/>
            <w:r w:rsidRPr="00401912">
              <w:t xml:space="preserve">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2158B26F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62C203C5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4817864A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4987AA09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7492FD59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1232" w:rsidRPr="00401912" w14:paraId="4FED48F2" w14:textId="77777777" w:rsidTr="0051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2A522BD5" w14:textId="0AC904E2" w:rsidR="002D049F" w:rsidRPr="00401912" w:rsidRDefault="002D049F" w:rsidP="005408FB">
            <w:r w:rsidRPr="00401912">
              <w:t xml:space="preserve">Directie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2D685B74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17893926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06622FA4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7FCA48F7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0E5E3A3F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66E19AB4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5D143F62" w14:textId="77777777" w:rsidR="002D049F" w:rsidRPr="00401912" w:rsidRDefault="002D049F" w:rsidP="005408FB">
            <w:r w:rsidRPr="00401912">
              <w:t>Lokale media</w:t>
            </w:r>
          </w:p>
        </w:tc>
        <w:tc>
          <w:tcPr>
            <w:tcW w:w="767" w:type="pct"/>
          </w:tcPr>
          <w:p w14:paraId="6CD079C7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14DCA5B5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6FCDBF22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432A65E6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4C940DC8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1232" w:rsidRPr="00401912" w14:paraId="006AEF38" w14:textId="77777777" w:rsidTr="0051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7F8DE8D" w14:textId="77777777" w:rsidR="002D049F" w:rsidRPr="00401912" w:rsidRDefault="002D049F" w:rsidP="005408FB">
            <w:r w:rsidRPr="00401912">
              <w:t>Nationale media</w:t>
            </w:r>
          </w:p>
        </w:tc>
        <w:tc>
          <w:tcPr>
            <w:tcW w:w="767" w:type="pct"/>
          </w:tcPr>
          <w:p w14:paraId="217ECE65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18C0C63F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3682124A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37046B96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3FA03701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1B041910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2167E042" w14:textId="77777777" w:rsidR="002D049F" w:rsidRPr="00401912" w:rsidRDefault="002D049F" w:rsidP="005408FB">
            <w:r w:rsidRPr="00401912">
              <w:t>Meldloket datalekken</w:t>
            </w:r>
          </w:p>
        </w:tc>
        <w:tc>
          <w:tcPr>
            <w:tcW w:w="767" w:type="pct"/>
          </w:tcPr>
          <w:p w14:paraId="2912FE33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58AEAEAC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406FF143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2187615F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61AF3EAB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1232" w:rsidRPr="00401912" w14:paraId="67C46B5D" w14:textId="77777777" w:rsidTr="0051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074246B8" w14:textId="77777777" w:rsidR="002D049F" w:rsidRPr="00401912" w:rsidRDefault="002D049F" w:rsidP="005408FB">
            <w:r w:rsidRPr="00401912">
              <w:t>Politie</w:t>
            </w:r>
          </w:p>
        </w:tc>
        <w:tc>
          <w:tcPr>
            <w:tcW w:w="767" w:type="pct"/>
          </w:tcPr>
          <w:p w14:paraId="149FB466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4DD85F55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00CE1527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7D0E2167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22245B04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77AB0753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557B07D" w14:textId="3F33BDC2" w:rsidR="002D049F" w:rsidRPr="00401912" w:rsidRDefault="002D049F" w:rsidP="005408FB">
            <w:r w:rsidRPr="00401912">
              <w:t xml:space="preserve">De </w:t>
            </w:r>
            <w:r w:rsidR="0014313F" w:rsidRPr="00401912">
              <w:t xml:space="preserve">afdeling </w:t>
            </w:r>
            <w:r w:rsidRPr="00401912">
              <w:t xml:space="preserve">IT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401AA638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59678118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72D04BE2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3BFC18F5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51565295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11232" w:rsidRPr="00401912" w14:paraId="0C10A044" w14:textId="77777777" w:rsidTr="00511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744FC40" w14:textId="07D1B29C" w:rsidR="002D049F" w:rsidRPr="00401912" w:rsidRDefault="002D049F" w:rsidP="005408FB">
            <w:r w:rsidRPr="00401912">
              <w:t xml:space="preserve">De </w:t>
            </w:r>
            <w:r w:rsidR="00551663" w:rsidRPr="00401912">
              <w:t xml:space="preserve">afdeling </w:t>
            </w:r>
            <w:r w:rsidRPr="00401912">
              <w:t xml:space="preserve">Marketing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2C8E2241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63C4ECF4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14C34893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22C3F384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5261C6B3" w14:textId="77777777" w:rsidR="002D049F" w:rsidRPr="00401912" w:rsidRDefault="002D049F" w:rsidP="0054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1232" w:rsidRPr="00401912" w14:paraId="1A6D2DA8" w14:textId="77777777" w:rsidTr="005112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4E0FF02" w14:textId="12BDC186" w:rsidR="002D049F" w:rsidRPr="00401912" w:rsidRDefault="002D049F" w:rsidP="005408FB">
            <w:r w:rsidRPr="00401912">
              <w:t xml:space="preserve">De receptie van </w:t>
            </w:r>
            <w:proofErr w:type="spellStart"/>
            <w:r w:rsidR="00551663" w:rsidRPr="00401912">
              <w:t>AmeRijck</w:t>
            </w:r>
            <w:proofErr w:type="spellEnd"/>
          </w:p>
        </w:tc>
        <w:tc>
          <w:tcPr>
            <w:tcW w:w="767" w:type="pct"/>
          </w:tcPr>
          <w:p w14:paraId="76A3D34E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28" w:type="pct"/>
          </w:tcPr>
          <w:p w14:paraId="05EE409D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4" w:type="pct"/>
          </w:tcPr>
          <w:p w14:paraId="20318275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1" w:type="pct"/>
          </w:tcPr>
          <w:p w14:paraId="2666778E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8" w:type="pct"/>
          </w:tcPr>
          <w:p w14:paraId="44054D24" w14:textId="77777777" w:rsidR="002D049F" w:rsidRPr="00401912" w:rsidRDefault="002D049F" w:rsidP="00540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97D35C2" w14:textId="77777777" w:rsidR="002D049F" w:rsidRPr="00401912" w:rsidRDefault="002D049F" w:rsidP="002D049F"/>
    <w:p w14:paraId="04D8FF6A" w14:textId="4C4D9A5A" w:rsidR="002D049F" w:rsidRPr="00401912" w:rsidRDefault="002D049F" w:rsidP="002D049F">
      <w:r w:rsidRPr="00401912">
        <w:t xml:space="preserve">[NB </w:t>
      </w:r>
      <w:r w:rsidR="00401912">
        <w:t>G</w:t>
      </w:r>
      <w:r w:rsidR="00401912" w:rsidRPr="00401912">
        <w:t xml:space="preserve">ebruik </w:t>
      </w:r>
      <w:r w:rsidRPr="00401912">
        <w:t xml:space="preserve">gerust het internet, maar </w:t>
      </w:r>
      <w:r w:rsidR="00AC05BA">
        <w:t>vermeld</w:t>
      </w:r>
      <w:r w:rsidR="00AC05BA" w:rsidRPr="00401912">
        <w:t xml:space="preserve"> </w:t>
      </w:r>
      <w:r w:rsidRPr="00401912">
        <w:t>wel een</w:t>
      </w:r>
      <w:r w:rsidR="00AC05BA">
        <w:t xml:space="preserve"> gevonden</w:t>
      </w:r>
      <w:r w:rsidRPr="00401912">
        <w:t xml:space="preserve"> bron en beschrijf altijd de gevonden informatie in eigen woorden</w:t>
      </w:r>
      <w:r w:rsidR="00AC05BA">
        <w:t>.</w:t>
      </w:r>
      <w:r w:rsidRPr="00401912">
        <w:t>]</w:t>
      </w:r>
    </w:p>
    <w:sectPr w:rsidR="002D049F" w:rsidRPr="00401912" w:rsidSect="00AC48B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8175" w14:textId="77777777" w:rsidR="00A2768B" w:rsidRDefault="00A2768B" w:rsidP="00910A2E">
      <w:pPr>
        <w:spacing w:line="240" w:lineRule="auto"/>
      </w:pPr>
      <w:r>
        <w:separator/>
      </w:r>
    </w:p>
  </w:endnote>
  <w:endnote w:type="continuationSeparator" w:id="0">
    <w:p w14:paraId="3CB5E292" w14:textId="77777777" w:rsidR="00A2768B" w:rsidRDefault="00A2768B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5A6BA" w14:textId="1A88C219" w:rsidR="00393111" w:rsidRDefault="00393111" w:rsidP="00393111">
    <w:pPr>
      <w:pStyle w:val="Footer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1DE259FB" wp14:editId="0FA2A164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2D049F">
      <w:t xml:space="preserve">2.1 Sjabloon </w:t>
    </w:r>
    <w:r w:rsidR="009C25F0">
      <w:t>O</w:t>
    </w:r>
    <w:r w:rsidR="002D049F">
      <w:t>nderzoeksver</w:t>
    </w:r>
    <w:r w:rsidR="009C25F0">
      <w:t>s</w:t>
    </w:r>
    <w:r w:rsidR="002D049F">
      <w:t>lag</w:t>
    </w:r>
    <w:r w:rsidRPr="00393111">
      <w:t xml:space="preserve"> - </w:t>
    </w:r>
    <w:r w:rsidR="002D049F" w:rsidRPr="002D049F">
      <w:t>EX_IT20_EP8_P2-K2_</w:t>
    </w:r>
    <w:r w:rsidR="001F472A">
      <w:t>1A2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3224" w14:textId="77777777" w:rsidR="00A2768B" w:rsidRDefault="00A2768B" w:rsidP="00910A2E">
      <w:pPr>
        <w:spacing w:line="240" w:lineRule="auto"/>
      </w:pPr>
      <w:r>
        <w:separator/>
      </w:r>
    </w:p>
  </w:footnote>
  <w:footnote w:type="continuationSeparator" w:id="0">
    <w:p w14:paraId="70800512" w14:textId="77777777" w:rsidR="00A2768B" w:rsidRDefault="00A2768B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1571">
    <w:abstractNumId w:val="3"/>
  </w:num>
  <w:num w:numId="2" w16cid:durableId="1948123839">
    <w:abstractNumId w:val="37"/>
  </w:num>
  <w:num w:numId="3" w16cid:durableId="1649674923">
    <w:abstractNumId w:val="5"/>
  </w:num>
  <w:num w:numId="4" w16cid:durableId="911037880">
    <w:abstractNumId w:val="39"/>
  </w:num>
  <w:num w:numId="5" w16cid:durableId="467356338">
    <w:abstractNumId w:val="15"/>
  </w:num>
  <w:num w:numId="6" w16cid:durableId="1375814762">
    <w:abstractNumId w:val="36"/>
  </w:num>
  <w:num w:numId="7" w16cid:durableId="1777672443">
    <w:abstractNumId w:val="0"/>
  </w:num>
  <w:num w:numId="8" w16cid:durableId="1017347851">
    <w:abstractNumId w:val="42"/>
  </w:num>
  <w:num w:numId="9" w16cid:durableId="1540362898">
    <w:abstractNumId w:val="22"/>
  </w:num>
  <w:num w:numId="10" w16cid:durableId="889614182">
    <w:abstractNumId w:val="30"/>
  </w:num>
  <w:num w:numId="11" w16cid:durableId="1428651874">
    <w:abstractNumId w:val="32"/>
  </w:num>
  <w:num w:numId="12" w16cid:durableId="2121798533">
    <w:abstractNumId w:val="14"/>
  </w:num>
  <w:num w:numId="13" w16cid:durableId="2034962552">
    <w:abstractNumId w:val="31"/>
  </w:num>
  <w:num w:numId="14" w16cid:durableId="234750525">
    <w:abstractNumId w:val="24"/>
  </w:num>
  <w:num w:numId="15" w16cid:durableId="2071344868">
    <w:abstractNumId w:val="12"/>
  </w:num>
  <w:num w:numId="16" w16cid:durableId="943003487">
    <w:abstractNumId w:val="1"/>
  </w:num>
  <w:num w:numId="17" w16cid:durableId="2097165813">
    <w:abstractNumId w:val="20"/>
  </w:num>
  <w:num w:numId="18" w16cid:durableId="1910798257">
    <w:abstractNumId w:val="4"/>
  </w:num>
  <w:num w:numId="19" w16cid:durableId="428737953">
    <w:abstractNumId w:val="44"/>
  </w:num>
  <w:num w:numId="20" w16cid:durableId="1266504142">
    <w:abstractNumId w:val="27"/>
  </w:num>
  <w:num w:numId="21" w16cid:durableId="724253468">
    <w:abstractNumId w:val="43"/>
  </w:num>
  <w:num w:numId="22" w16cid:durableId="555895203">
    <w:abstractNumId w:val="35"/>
  </w:num>
  <w:num w:numId="23" w16cid:durableId="991062113">
    <w:abstractNumId w:val="29"/>
  </w:num>
  <w:num w:numId="24" w16cid:durableId="898515250">
    <w:abstractNumId w:val="28"/>
  </w:num>
  <w:num w:numId="25" w16cid:durableId="1735549070">
    <w:abstractNumId w:val="25"/>
  </w:num>
  <w:num w:numId="26" w16cid:durableId="2114011165">
    <w:abstractNumId w:val="16"/>
  </w:num>
  <w:num w:numId="27" w16cid:durableId="636565899">
    <w:abstractNumId w:val="6"/>
  </w:num>
  <w:num w:numId="28" w16cid:durableId="36778179">
    <w:abstractNumId w:val="2"/>
  </w:num>
  <w:num w:numId="29" w16cid:durableId="138613773">
    <w:abstractNumId w:val="33"/>
  </w:num>
  <w:num w:numId="30" w16cid:durableId="1791783105">
    <w:abstractNumId w:val="21"/>
  </w:num>
  <w:num w:numId="31" w16cid:durableId="1534491806">
    <w:abstractNumId w:val="8"/>
  </w:num>
  <w:num w:numId="32" w16cid:durableId="1401126513">
    <w:abstractNumId w:val="10"/>
  </w:num>
  <w:num w:numId="33" w16cid:durableId="52586908">
    <w:abstractNumId w:val="38"/>
  </w:num>
  <w:num w:numId="34" w16cid:durableId="67922754">
    <w:abstractNumId w:val="34"/>
  </w:num>
  <w:num w:numId="35" w16cid:durableId="1774546436">
    <w:abstractNumId w:val="11"/>
  </w:num>
  <w:num w:numId="36" w16cid:durableId="72167615">
    <w:abstractNumId w:val="17"/>
  </w:num>
  <w:num w:numId="37" w16cid:durableId="1526747322">
    <w:abstractNumId w:val="23"/>
  </w:num>
  <w:num w:numId="38" w16cid:durableId="966006947">
    <w:abstractNumId w:val="26"/>
  </w:num>
  <w:num w:numId="39" w16cid:durableId="1485660867">
    <w:abstractNumId w:val="7"/>
  </w:num>
  <w:num w:numId="40" w16cid:durableId="416481373">
    <w:abstractNumId w:val="40"/>
  </w:num>
  <w:num w:numId="41" w16cid:durableId="1985695224">
    <w:abstractNumId w:val="41"/>
  </w:num>
  <w:num w:numId="42" w16cid:durableId="1682007369">
    <w:abstractNumId w:val="19"/>
  </w:num>
  <w:num w:numId="43" w16cid:durableId="1657419882">
    <w:abstractNumId w:val="18"/>
  </w:num>
  <w:num w:numId="44" w16cid:durableId="398603200">
    <w:abstractNumId w:val="13"/>
  </w:num>
  <w:num w:numId="45" w16cid:durableId="1952010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9F"/>
    <w:rsid w:val="000172B9"/>
    <w:rsid w:val="00095F6E"/>
    <w:rsid w:val="000B3B21"/>
    <w:rsid w:val="000C018E"/>
    <w:rsid w:val="000C7207"/>
    <w:rsid w:val="0014313F"/>
    <w:rsid w:val="0017583A"/>
    <w:rsid w:val="001763E3"/>
    <w:rsid w:val="001A5529"/>
    <w:rsid w:val="001D2FCC"/>
    <w:rsid w:val="001F472A"/>
    <w:rsid w:val="001F5A9F"/>
    <w:rsid w:val="00202305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D049F"/>
    <w:rsid w:val="002F11DB"/>
    <w:rsid w:val="002F3923"/>
    <w:rsid w:val="00383605"/>
    <w:rsid w:val="00393111"/>
    <w:rsid w:val="003F2FF7"/>
    <w:rsid w:val="00401912"/>
    <w:rsid w:val="00424AEA"/>
    <w:rsid w:val="00453FAC"/>
    <w:rsid w:val="0047375C"/>
    <w:rsid w:val="0048170C"/>
    <w:rsid w:val="004C5B2D"/>
    <w:rsid w:val="004E0DA1"/>
    <w:rsid w:val="00511232"/>
    <w:rsid w:val="00544045"/>
    <w:rsid w:val="00551663"/>
    <w:rsid w:val="00565A5A"/>
    <w:rsid w:val="00567AF6"/>
    <w:rsid w:val="00571473"/>
    <w:rsid w:val="00594DA0"/>
    <w:rsid w:val="006069E2"/>
    <w:rsid w:val="0068714B"/>
    <w:rsid w:val="0069446E"/>
    <w:rsid w:val="006B5218"/>
    <w:rsid w:val="006C70B1"/>
    <w:rsid w:val="006E1649"/>
    <w:rsid w:val="007E4BCF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24F8A"/>
    <w:rsid w:val="00931C11"/>
    <w:rsid w:val="009423AA"/>
    <w:rsid w:val="0099471C"/>
    <w:rsid w:val="00996768"/>
    <w:rsid w:val="009977B2"/>
    <w:rsid w:val="009C25F0"/>
    <w:rsid w:val="009D3C17"/>
    <w:rsid w:val="009F624B"/>
    <w:rsid w:val="00A03DC3"/>
    <w:rsid w:val="00A10C66"/>
    <w:rsid w:val="00A266FE"/>
    <w:rsid w:val="00A2768B"/>
    <w:rsid w:val="00A856EA"/>
    <w:rsid w:val="00AA3AF9"/>
    <w:rsid w:val="00AC05BA"/>
    <w:rsid w:val="00AC48BB"/>
    <w:rsid w:val="00B75093"/>
    <w:rsid w:val="00B9493B"/>
    <w:rsid w:val="00BB5D61"/>
    <w:rsid w:val="00BD7D94"/>
    <w:rsid w:val="00BE16DC"/>
    <w:rsid w:val="00BE4CE2"/>
    <w:rsid w:val="00BE52E5"/>
    <w:rsid w:val="00C02B53"/>
    <w:rsid w:val="00C304BC"/>
    <w:rsid w:val="00C84117"/>
    <w:rsid w:val="00C93A88"/>
    <w:rsid w:val="00CB045F"/>
    <w:rsid w:val="00CB3D2A"/>
    <w:rsid w:val="00CC0080"/>
    <w:rsid w:val="00CE1BE8"/>
    <w:rsid w:val="00D26CD4"/>
    <w:rsid w:val="00D46F78"/>
    <w:rsid w:val="00E20EB2"/>
    <w:rsid w:val="00E24C05"/>
    <w:rsid w:val="00E33BFA"/>
    <w:rsid w:val="00E549BE"/>
    <w:rsid w:val="00E63944"/>
    <w:rsid w:val="00E715B5"/>
    <w:rsid w:val="00EA5EDA"/>
    <w:rsid w:val="00EC4011"/>
    <w:rsid w:val="00F1402D"/>
    <w:rsid w:val="00F21B9C"/>
    <w:rsid w:val="00F314EA"/>
    <w:rsid w:val="00F43BFF"/>
    <w:rsid w:val="00F84637"/>
    <w:rsid w:val="00F86F0C"/>
    <w:rsid w:val="00FA468C"/>
    <w:rsid w:val="00FA57C1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3FCFCD"/>
  <w15:chartTrackingRefBased/>
  <w15:docId w15:val="{1CCE12BC-1D03-4C87-AC7C-B208E2AF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371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401912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tte\Downloads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Create a new document." ma:contentTypeScope="" ma:versionID="bf0ca1ced27330b7ce37eea445ee1e86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bf3dbec486a96bb7492b1da85ba6126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purl.org/dc/elements/1.1/"/>
    <ds:schemaRef ds:uri="http://schemas.openxmlformats.org/package/2006/metadata/core-properties"/>
    <ds:schemaRef ds:uri="35c6331a-2a23-464e-9aa5-03df216f8e92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ef046627-44dc-457e-88b4-6fe26c1e440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A24ECE6-E394-471B-85F8-A56E6890D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16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</dc:creator>
  <cp:keywords/>
  <dc:description/>
  <cp:lastModifiedBy>Lotte Rooker</cp:lastModifiedBy>
  <cp:revision>17</cp:revision>
  <dcterms:created xsi:type="dcterms:W3CDTF">2022-10-04T12:25:00Z</dcterms:created>
  <dcterms:modified xsi:type="dcterms:W3CDTF">2023-07-31T12:56:00Z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